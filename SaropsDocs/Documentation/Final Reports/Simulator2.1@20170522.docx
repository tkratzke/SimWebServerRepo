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14:paraId="5FA286FC" w14:textId="7A69EB36" w:rsidR="00FD24E9" w:rsidRDefault="00FD24E9"/>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FD24E9" w14:paraId="12550D17" w14:textId="77777777" w:rsidTr="000A7F9C">
            <w:tc>
              <w:tcPr>
                <w:tcW w:w="9274" w:type="dxa"/>
              </w:tcPr>
              <w:sdt>
                <w:sdtPr>
                  <w:rPr>
                    <w:sz w:val="96"/>
                  </w:rPr>
                  <w:alias w:val="Title"/>
                  <w:id w:val="-308007970"/>
                  <w:placeholder>
                    <w:docPart w:val="34175ADD02244FF29AE174EE8FF948BC"/>
                  </w:placeholder>
                  <w:dataBinding w:prefixMappings="xmlns:ns0='http://schemas.openxmlformats.org/package/2006/metadata/core-properties' xmlns:ns1='http://purl.org/dc/elements/1.1/'" w:xpath="/ns0:coreProperties[1]/ns1:title[1]" w:storeItemID="{6C3C8BC8-F283-45AE-878A-BAB7291924A1}"/>
                  <w:text/>
                </w:sdtPr>
                <w:sdtContent>
                  <w:p w14:paraId="79216CBA" w14:textId="6942F566" w:rsidR="00FD24E9" w:rsidRDefault="0048103B">
                    <w:pPr>
                      <w:pStyle w:val="Title"/>
                      <w:jc w:val="center"/>
                      <w:rPr>
                        <w:sz w:val="96"/>
                      </w:rPr>
                    </w:pPr>
                    <w:r>
                      <w:rPr>
                        <w:sz w:val="96"/>
                      </w:rPr>
                      <w:t>Simulator</w:t>
                    </w:r>
                    <w:r w:rsidR="00445E3A">
                      <w:rPr>
                        <w:sz w:val="96"/>
                      </w:rPr>
                      <w:t xml:space="preserve"> Module</w:t>
                    </w:r>
                  </w:p>
                </w:sdtContent>
              </w:sdt>
            </w:tc>
          </w:tr>
          <w:tr w:rsidR="00FD24E9" w14:paraId="38FC56A3" w14:textId="77777777">
            <w:tc>
              <w:tcPr>
                <w:tcW w:w="0" w:type="auto"/>
                <w:vAlign w:val="bottom"/>
              </w:tcPr>
              <w:sdt>
                <w:sdtPr>
                  <w:rPr>
                    <w:sz w:val="36"/>
                    <w:szCs w:val="36"/>
                  </w:rPr>
                  <w:alias w:val="Subtitle"/>
                  <w:id w:val="758173203"/>
                  <w:placeholder>
                    <w:docPart w:val="4746EDF1B6374713861F6016DBDAE7C4"/>
                  </w:placeholder>
                  <w:dataBinding w:prefixMappings="xmlns:ns0='http://schemas.openxmlformats.org/package/2006/metadata/core-properties' xmlns:ns1='http://purl.org/dc/elements/1.1/'" w:xpath="/ns0:coreProperties[1]/ns1:subject[1]" w:storeItemID="{6C3C8BC8-F283-45AE-878A-BAB7291924A1}"/>
                  <w:text/>
                </w:sdtPr>
                <w:sdtContent>
                  <w:p w14:paraId="63E3E606" w14:textId="77777777" w:rsidR="00FD24E9" w:rsidRDefault="006E409F">
                    <w:pPr>
                      <w:pStyle w:val="Subtitle"/>
                      <w:jc w:val="center"/>
                      <w:rPr>
                        <w:sz w:val="36"/>
                        <w:szCs w:val="36"/>
                      </w:rPr>
                    </w:pPr>
                    <w:r>
                      <w:rPr>
                        <w:sz w:val="36"/>
                        <w:szCs w:val="36"/>
                      </w:rPr>
                      <w:t>SAROPS Version 2.1</w:t>
                    </w:r>
                  </w:p>
                </w:sdtContent>
              </w:sdt>
            </w:tc>
          </w:tr>
          <w:tr w:rsidR="00FD24E9" w14:paraId="31E4113A" w14:textId="77777777">
            <w:tc>
              <w:tcPr>
                <w:tcW w:w="0" w:type="auto"/>
                <w:vAlign w:val="bottom"/>
              </w:tcPr>
              <w:p w14:paraId="4394789E" w14:textId="4698D524" w:rsidR="00FD24E9" w:rsidRDefault="00FD24E9"/>
            </w:tc>
          </w:tr>
          <w:tr w:rsidR="00FD24E9" w14:paraId="5F14C336" w14:textId="77777777">
            <w:tc>
              <w:tcPr>
                <w:tcW w:w="0" w:type="auto"/>
                <w:vAlign w:val="bottom"/>
              </w:tcPr>
              <w:sdt>
                <w:sdtPr>
                  <w:alias w:val="Abstract"/>
                  <w:id w:val="553592755"/>
                  <w:placeholder>
                    <w:docPart w:val="C157257047C543C9B3EB0D6B9A0CF1B9"/>
                  </w:placeholder>
                  <w:dataBinding w:prefixMappings="xmlns:ns0='http://schemas.microsoft.com/office/2006/coverPageProps'" w:xpath="/ns0:CoverPageProperties[1]/ns0:Abstract[1]" w:storeItemID="{55AF091B-3C7A-41E3-B477-F2FDAA23CFDA}"/>
                  <w:text/>
                </w:sdtPr>
                <w:sdtContent>
                  <w:p w14:paraId="1575B105" w14:textId="2D01DF7C" w:rsidR="00FD24E9" w:rsidRDefault="00B206FD" w:rsidP="00B206FD">
                    <w:pPr>
                      <w:jc w:val="center"/>
                    </w:pPr>
                    <w:r w:rsidRPr="00B206FD">
                      <w:t xml:space="preserve">This document describes the basic approach and algorithms of the </w:t>
                    </w:r>
                    <w:r w:rsidR="0048103B">
                      <w:t>Simulator Module in SAROPS 2.1</w:t>
                    </w:r>
                    <w:r w:rsidR="00A179A4">
                      <w:t>.</w:t>
                    </w:r>
                  </w:p>
                </w:sdtContent>
              </w:sdt>
            </w:tc>
          </w:tr>
          <w:tr w:rsidR="00FD24E9" w14:paraId="0AC60880" w14:textId="77777777">
            <w:tc>
              <w:tcPr>
                <w:tcW w:w="0" w:type="auto"/>
                <w:vAlign w:val="bottom"/>
              </w:tcPr>
              <w:p w14:paraId="3A91E9E0" w14:textId="3AA958BF" w:rsidR="00FD24E9" w:rsidRDefault="00DE5BDD" w:rsidP="000A7F9C">
                <w:pPr>
                  <w:tabs>
                    <w:tab w:val="left" w:pos="3405"/>
                    <w:tab w:val="center" w:pos="5040"/>
                  </w:tabs>
                  <w:jc w:val="center"/>
                </w:pPr>
                <w:r w:rsidRPr="00B206FD">
                  <w:t>This document contains data that is delivered to the Government with Unlimited Rights in accordance with contract HSCG44</w:t>
                </w:r>
                <w:r w:rsidR="000A7F9C">
                  <w:t>-16-F-001007 and FAR 52.227-17.</w:t>
                </w:r>
              </w:p>
            </w:tc>
          </w:tr>
          <w:tr w:rsidR="000A7F9C" w14:paraId="4DDC79A2" w14:textId="77777777">
            <w:tc>
              <w:tcPr>
                <w:tcW w:w="0" w:type="auto"/>
                <w:vAlign w:val="bottom"/>
              </w:tcPr>
              <w:p w14:paraId="5281851D" w14:textId="1C80AC55" w:rsidR="000A7F9C" w:rsidRPr="00B206FD" w:rsidRDefault="000A7F9C" w:rsidP="000A7F9C">
                <w:pPr>
                  <w:tabs>
                    <w:tab w:val="left" w:pos="3405"/>
                    <w:tab w:val="center" w:pos="5040"/>
                  </w:tabs>
                  <w:jc w:val="center"/>
                </w:pPr>
                <w:r>
                  <w:t>Thomas M Kratzke,</w:t>
                </w:r>
                <w:r w:rsidR="0045789D">
                  <w:t xml:space="preserve"> Strategic Data Systems,</w:t>
                </w:r>
                <w:r>
                  <w:t xml:space="preserve"> </w:t>
                </w:r>
                <w:r>
                  <w:fldChar w:fldCharType="begin"/>
                </w:r>
                <w:r>
                  <w:instrText xml:space="preserve"> SAVEDATE  \@ "d MMMM yyyy"  \* MERGEFORMAT </w:instrText>
                </w:r>
                <w:r>
                  <w:fldChar w:fldCharType="separate"/>
                </w:r>
                <w:r w:rsidR="00F75013">
                  <w:rPr>
                    <w:noProof/>
                  </w:rPr>
                  <w:t>22 May 2017</w:t>
                </w:r>
                <w:r>
                  <w:fldChar w:fldCharType="end"/>
                </w:r>
              </w:p>
            </w:tc>
          </w:tr>
        </w:tbl>
        <w:p w14:paraId="5A68C0DB" w14:textId="77777777" w:rsidR="00EC196D" w:rsidRDefault="005F2B09">
          <w:pPr>
            <w:rPr>
              <w:rFonts w:asciiTheme="majorHAnsi" w:eastAsiaTheme="majorEastAsia" w:hAnsiTheme="majorHAnsi" w:cstheme="majorBidi"/>
              <w:color w:val="2F5897" w:themeColor="text2"/>
              <w:spacing w:val="5"/>
              <w:kern w:val="28"/>
              <w:sz w:val="96"/>
              <w:szCs w:val="56"/>
              <w14:ligatures w14:val="standardContextual"/>
              <w14:cntxtAlts/>
            </w:rPr>
            <w:sectPr w:rsidR="00EC196D">
              <w:headerReference w:type="default" r:id="rId11"/>
              <w:footerReference w:type="even" r:id="rId12"/>
              <w:footerReference w:type="default" r:id="rId13"/>
              <w:pgSz w:w="12240" w:h="15840"/>
              <w:pgMar w:top="1440" w:right="1080" w:bottom="1440" w:left="1080" w:header="576" w:footer="432" w:gutter="0"/>
              <w:pgNumType w:start="0"/>
              <w:cols w:space="720"/>
              <w:titlePg/>
              <w:docGrid w:linePitch="360"/>
            </w:sectPr>
          </w:pPr>
          <w:r>
            <w:rPr>
              <w:rFonts w:asciiTheme="majorHAnsi" w:eastAsiaTheme="majorEastAsia" w:hAnsiTheme="majorHAnsi" w:cstheme="majorBidi"/>
              <w:color w:val="2F5897" w:themeColor="text2"/>
              <w:spacing w:val="5"/>
              <w:kern w:val="28"/>
              <w:sz w:val="96"/>
              <w:szCs w:val="56"/>
              <w14:ligatures w14:val="standardContextual"/>
              <w14:cntxtAlts/>
            </w:rPr>
            <w:br w:type="page"/>
          </w:r>
        </w:p>
        <w:p w14:paraId="34699E9A" w14:textId="77777777" w:rsidR="00914571" w:rsidRDefault="00914571">
          <w:pPr>
            <w:pStyle w:val="TOC1"/>
            <w:tabs>
              <w:tab w:val="left" w:pos="440"/>
              <w:tab w:val="right" w:leader="dot" w:pos="10070"/>
            </w:tabs>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lastRenderedPageBreak/>
            <w:t>Table of Contents</w:t>
          </w:r>
        </w:p>
        <w:p w14:paraId="40414BE6" w14:textId="67F5CA94" w:rsidR="000625C9" w:rsidRDefault="002A1DD7">
          <w:pPr>
            <w:pStyle w:val="TOC1"/>
            <w:tabs>
              <w:tab w:val="left" w:pos="440"/>
              <w:tab w:val="right" w:leader="dot" w:pos="10070"/>
            </w:tabs>
            <w:rPr>
              <w:noProof/>
            </w:rPr>
          </w:pPr>
          <w:r>
            <w:rPr>
              <w:rFonts w:asciiTheme="majorHAnsi" w:eastAsiaTheme="majorEastAsia" w:hAnsiTheme="majorHAnsi" w:cstheme="majorBidi"/>
              <w:color w:val="2F5897" w:themeColor="text2"/>
              <w:spacing w:val="5"/>
              <w:kern w:val="28"/>
              <w:sz w:val="96"/>
              <w:szCs w:val="56"/>
              <w14:ligatures w14:val="standardContextual"/>
              <w14:cntxtAlts/>
            </w:rPr>
            <w:fldChar w:fldCharType="begin"/>
          </w:r>
          <w:r>
            <w:rPr>
              <w:rFonts w:asciiTheme="majorHAnsi" w:eastAsiaTheme="majorEastAsia" w:hAnsiTheme="majorHAnsi" w:cstheme="majorBidi"/>
              <w:color w:val="2F5897" w:themeColor="text2"/>
              <w:spacing w:val="5"/>
              <w:kern w:val="28"/>
              <w:sz w:val="96"/>
              <w:szCs w:val="56"/>
              <w14:ligatures w14:val="standardContextual"/>
              <w14:cntxtAlts/>
            </w:rPr>
            <w:instrText xml:space="preserve"> TOC \o "1-3" \h \z \u </w:instrText>
          </w:r>
          <w:r>
            <w:rPr>
              <w:rFonts w:asciiTheme="majorHAnsi" w:eastAsiaTheme="majorEastAsia" w:hAnsiTheme="majorHAnsi" w:cstheme="majorBidi"/>
              <w:color w:val="2F5897" w:themeColor="text2"/>
              <w:spacing w:val="5"/>
              <w:kern w:val="28"/>
              <w:sz w:val="96"/>
              <w:szCs w:val="56"/>
              <w14:ligatures w14:val="standardContextual"/>
              <w14:cntxtAlts/>
            </w:rPr>
            <w:fldChar w:fldCharType="separate"/>
          </w:r>
          <w:hyperlink w:anchor="_Toc483201232" w:history="1">
            <w:r w:rsidR="000625C9" w:rsidRPr="00C40E61">
              <w:rPr>
                <w:rStyle w:val="Hyperlink"/>
                <w:noProof/>
              </w:rPr>
              <w:t>I.</w:t>
            </w:r>
            <w:r w:rsidR="000625C9">
              <w:rPr>
                <w:noProof/>
              </w:rPr>
              <w:tab/>
            </w:r>
            <w:r w:rsidR="000625C9" w:rsidRPr="00C40E61">
              <w:rPr>
                <w:rStyle w:val="Hyperlink"/>
                <w:noProof/>
              </w:rPr>
              <w:t>Introduction</w:t>
            </w:r>
            <w:r w:rsidR="000625C9">
              <w:rPr>
                <w:noProof/>
                <w:webHidden/>
              </w:rPr>
              <w:tab/>
            </w:r>
            <w:r w:rsidR="000625C9">
              <w:rPr>
                <w:noProof/>
                <w:webHidden/>
              </w:rPr>
              <w:fldChar w:fldCharType="begin"/>
            </w:r>
            <w:r w:rsidR="000625C9">
              <w:rPr>
                <w:noProof/>
                <w:webHidden/>
              </w:rPr>
              <w:instrText xml:space="preserve"> PAGEREF _Toc483201232 \h </w:instrText>
            </w:r>
            <w:r w:rsidR="000625C9">
              <w:rPr>
                <w:noProof/>
                <w:webHidden/>
              </w:rPr>
            </w:r>
            <w:r w:rsidR="000625C9">
              <w:rPr>
                <w:noProof/>
                <w:webHidden/>
              </w:rPr>
              <w:fldChar w:fldCharType="separate"/>
            </w:r>
            <w:r w:rsidR="000625C9">
              <w:rPr>
                <w:noProof/>
                <w:webHidden/>
              </w:rPr>
              <w:t>0</w:t>
            </w:r>
            <w:r w:rsidR="000625C9">
              <w:rPr>
                <w:noProof/>
                <w:webHidden/>
              </w:rPr>
              <w:fldChar w:fldCharType="end"/>
            </w:r>
          </w:hyperlink>
        </w:p>
        <w:p w14:paraId="2409992A" w14:textId="5A0AD3CE" w:rsidR="000625C9" w:rsidRDefault="00F75013">
          <w:pPr>
            <w:pStyle w:val="TOC2"/>
            <w:tabs>
              <w:tab w:val="left" w:pos="660"/>
              <w:tab w:val="right" w:leader="dot" w:pos="10070"/>
            </w:tabs>
            <w:rPr>
              <w:noProof/>
            </w:rPr>
          </w:pPr>
          <w:hyperlink w:anchor="_Toc483201233" w:history="1">
            <w:r w:rsidR="000625C9" w:rsidRPr="00C40E61">
              <w:rPr>
                <w:rStyle w:val="Hyperlink"/>
                <w:noProof/>
              </w:rPr>
              <w:t>A.</w:t>
            </w:r>
            <w:r w:rsidR="000625C9">
              <w:rPr>
                <w:noProof/>
              </w:rPr>
              <w:tab/>
            </w:r>
            <w:r w:rsidR="000625C9" w:rsidRPr="00C40E61">
              <w:rPr>
                <w:rStyle w:val="Hyperlink"/>
                <w:noProof/>
              </w:rPr>
              <w:t>Non-Sim and Non-Planner Modules of SAROPS Sim</w:t>
            </w:r>
            <w:r w:rsidR="000625C9">
              <w:rPr>
                <w:noProof/>
                <w:webHidden/>
              </w:rPr>
              <w:tab/>
            </w:r>
            <w:r w:rsidR="000625C9">
              <w:rPr>
                <w:noProof/>
                <w:webHidden/>
              </w:rPr>
              <w:fldChar w:fldCharType="begin"/>
            </w:r>
            <w:r w:rsidR="000625C9">
              <w:rPr>
                <w:noProof/>
                <w:webHidden/>
              </w:rPr>
              <w:instrText xml:space="preserve"> PAGEREF _Toc483201233 \h </w:instrText>
            </w:r>
            <w:r w:rsidR="000625C9">
              <w:rPr>
                <w:noProof/>
                <w:webHidden/>
              </w:rPr>
            </w:r>
            <w:r w:rsidR="000625C9">
              <w:rPr>
                <w:noProof/>
                <w:webHidden/>
              </w:rPr>
              <w:fldChar w:fldCharType="separate"/>
            </w:r>
            <w:r w:rsidR="000625C9">
              <w:rPr>
                <w:noProof/>
                <w:webHidden/>
              </w:rPr>
              <w:t>0</w:t>
            </w:r>
            <w:r w:rsidR="000625C9">
              <w:rPr>
                <w:noProof/>
                <w:webHidden/>
              </w:rPr>
              <w:fldChar w:fldCharType="end"/>
            </w:r>
          </w:hyperlink>
        </w:p>
        <w:p w14:paraId="1F45953C" w14:textId="319A83D2" w:rsidR="000625C9" w:rsidRDefault="00F75013">
          <w:pPr>
            <w:pStyle w:val="TOC2"/>
            <w:tabs>
              <w:tab w:val="left" w:pos="660"/>
              <w:tab w:val="right" w:leader="dot" w:pos="10070"/>
            </w:tabs>
            <w:rPr>
              <w:noProof/>
            </w:rPr>
          </w:pPr>
          <w:hyperlink w:anchor="_Toc483201234" w:history="1">
            <w:r w:rsidR="000625C9" w:rsidRPr="00C40E61">
              <w:rPr>
                <w:rStyle w:val="Hyperlink"/>
                <w:noProof/>
              </w:rPr>
              <w:t>B.</w:t>
            </w:r>
            <w:r w:rsidR="000625C9">
              <w:rPr>
                <w:noProof/>
              </w:rPr>
              <w:tab/>
            </w:r>
            <w:r w:rsidR="000625C9" w:rsidRPr="00C40E61">
              <w:rPr>
                <w:rStyle w:val="Hyperlink"/>
                <w:noProof/>
              </w:rPr>
              <w:t>Overview of Sim</w:t>
            </w:r>
            <w:r w:rsidR="000625C9">
              <w:rPr>
                <w:noProof/>
                <w:webHidden/>
              </w:rPr>
              <w:tab/>
            </w:r>
            <w:r w:rsidR="000625C9">
              <w:rPr>
                <w:noProof/>
                <w:webHidden/>
              </w:rPr>
              <w:fldChar w:fldCharType="begin"/>
            </w:r>
            <w:r w:rsidR="000625C9">
              <w:rPr>
                <w:noProof/>
                <w:webHidden/>
              </w:rPr>
              <w:instrText xml:space="preserve"> PAGEREF _Toc483201234 \h </w:instrText>
            </w:r>
            <w:r w:rsidR="000625C9">
              <w:rPr>
                <w:noProof/>
                <w:webHidden/>
              </w:rPr>
            </w:r>
            <w:r w:rsidR="000625C9">
              <w:rPr>
                <w:noProof/>
                <w:webHidden/>
              </w:rPr>
              <w:fldChar w:fldCharType="separate"/>
            </w:r>
            <w:r w:rsidR="000625C9">
              <w:rPr>
                <w:noProof/>
                <w:webHidden/>
              </w:rPr>
              <w:t>1</w:t>
            </w:r>
            <w:r w:rsidR="000625C9">
              <w:rPr>
                <w:noProof/>
                <w:webHidden/>
              </w:rPr>
              <w:fldChar w:fldCharType="end"/>
            </w:r>
          </w:hyperlink>
        </w:p>
        <w:p w14:paraId="4B7AE262" w14:textId="462331B0" w:rsidR="000625C9" w:rsidRDefault="00F75013">
          <w:pPr>
            <w:pStyle w:val="TOC2"/>
            <w:tabs>
              <w:tab w:val="left" w:pos="660"/>
              <w:tab w:val="right" w:leader="dot" w:pos="10070"/>
            </w:tabs>
            <w:rPr>
              <w:noProof/>
            </w:rPr>
          </w:pPr>
          <w:hyperlink w:anchor="_Toc483201235" w:history="1">
            <w:r w:rsidR="000625C9" w:rsidRPr="00C40E61">
              <w:rPr>
                <w:rStyle w:val="Hyperlink"/>
                <w:noProof/>
              </w:rPr>
              <w:t>C.</w:t>
            </w:r>
            <w:r w:rsidR="000625C9">
              <w:rPr>
                <w:noProof/>
              </w:rPr>
              <w:tab/>
            </w:r>
            <w:r w:rsidR="000625C9" w:rsidRPr="00C40E61">
              <w:rPr>
                <w:rStyle w:val="Hyperlink"/>
                <w:noProof/>
              </w:rPr>
              <w:t>Sim Input Files</w:t>
            </w:r>
            <w:r w:rsidR="000625C9">
              <w:rPr>
                <w:noProof/>
                <w:webHidden/>
              </w:rPr>
              <w:tab/>
            </w:r>
            <w:r w:rsidR="000625C9">
              <w:rPr>
                <w:noProof/>
                <w:webHidden/>
              </w:rPr>
              <w:fldChar w:fldCharType="begin"/>
            </w:r>
            <w:r w:rsidR="000625C9">
              <w:rPr>
                <w:noProof/>
                <w:webHidden/>
              </w:rPr>
              <w:instrText xml:space="preserve"> PAGEREF _Toc483201235 \h </w:instrText>
            </w:r>
            <w:r w:rsidR="000625C9">
              <w:rPr>
                <w:noProof/>
                <w:webHidden/>
              </w:rPr>
            </w:r>
            <w:r w:rsidR="000625C9">
              <w:rPr>
                <w:noProof/>
                <w:webHidden/>
              </w:rPr>
              <w:fldChar w:fldCharType="separate"/>
            </w:r>
            <w:r w:rsidR="000625C9">
              <w:rPr>
                <w:noProof/>
                <w:webHidden/>
              </w:rPr>
              <w:t>1</w:t>
            </w:r>
            <w:r w:rsidR="000625C9">
              <w:rPr>
                <w:noProof/>
                <w:webHidden/>
              </w:rPr>
              <w:fldChar w:fldCharType="end"/>
            </w:r>
          </w:hyperlink>
        </w:p>
        <w:p w14:paraId="444B9D4C" w14:textId="72DDE926" w:rsidR="000625C9" w:rsidRDefault="00F75013">
          <w:pPr>
            <w:pStyle w:val="TOC3"/>
            <w:tabs>
              <w:tab w:val="left" w:pos="880"/>
              <w:tab w:val="right" w:leader="dot" w:pos="10070"/>
            </w:tabs>
            <w:rPr>
              <w:noProof/>
            </w:rPr>
          </w:pPr>
          <w:hyperlink w:anchor="_Toc483201236" w:history="1">
            <w:r w:rsidR="000625C9" w:rsidRPr="00C40E61">
              <w:rPr>
                <w:rStyle w:val="Hyperlink"/>
                <w:noProof/>
              </w:rPr>
              <w:t>1.</w:t>
            </w:r>
            <w:r w:rsidR="000625C9">
              <w:rPr>
                <w:noProof/>
              </w:rPr>
              <w:tab/>
            </w:r>
            <w:r w:rsidR="000625C9" w:rsidRPr="00C40E61">
              <w:rPr>
                <w:rStyle w:val="Hyperlink"/>
                <w:noProof/>
              </w:rPr>
              <w:t>Sim.xml</w:t>
            </w:r>
            <w:r w:rsidR="000625C9">
              <w:rPr>
                <w:noProof/>
                <w:webHidden/>
              </w:rPr>
              <w:tab/>
            </w:r>
            <w:r w:rsidR="000625C9">
              <w:rPr>
                <w:noProof/>
                <w:webHidden/>
              </w:rPr>
              <w:fldChar w:fldCharType="begin"/>
            </w:r>
            <w:r w:rsidR="000625C9">
              <w:rPr>
                <w:noProof/>
                <w:webHidden/>
              </w:rPr>
              <w:instrText xml:space="preserve"> PAGEREF _Toc483201236 \h </w:instrText>
            </w:r>
            <w:r w:rsidR="000625C9">
              <w:rPr>
                <w:noProof/>
                <w:webHidden/>
              </w:rPr>
            </w:r>
            <w:r w:rsidR="000625C9">
              <w:rPr>
                <w:noProof/>
                <w:webHidden/>
              </w:rPr>
              <w:fldChar w:fldCharType="separate"/>
            </w:r>
            <w:r w:rsidR="000625C9">
              <w:rPr>
                <w:noProof/>
                <w:webHidden/>
              </w:rPr>
              <w:t>1</w:t>
            </w:r>
            <w:r w:rsidR="000625C9">
              <w:rPr>
                <w:noProof/>
                <w:webHidden/>
              </w:rPr>
              <w:fldChar w:fldCharType="end"/>
            </w:r>
          </w:hyperlink>
        </w:p>
        <w:p w14:paraId="23DE4254" w14:textId="7148B40D" w:rsidR="000625C9" w:rsidRDefault="00F75013">
          <w:pPr>
            <w:pStyle w:val="TOC3"/>
            <w:tabs>
              <w:tab w:val="left" w:pos="880"/>
              <w:tab w:val="right" w:leader="dot" w:pos="10070"/>
            </w:tabs>
            <w:rPr>
              <w:noProof/>
            </w:rPr>
          </w:pPr>
          <w:hyperlink w:anchor="_Toc483201237" w:history="1">
            <w:r w:rsidR="000625C9" w:rsidRPr="00C40E61">
              <w:rPr>
                <w:rStyle w:val="Hyperlink"/>
                <w:noProof/>
              </w:rPr>
              <w:t>2.</w:t>
            </w:r>
            <w:r w:rsidR="000625C9">
              <w:rPr>
                <w:noProof/>
              </w:rPr>
              <w:tab/>
            </w:r>
            <w:r w:rsidR="000625C9" w:rsidRPr="00C40E61">
              <w:rPr>
                <w:rStyle w:val="Hyperlink"/>
                <w:noProof/>
              </w:rPr>
              <w:t>Sim.properties</w:t>
            </w:r>
            <w:r w:rsidR="000625C9">
              <w:rPr>
                <w:noProof/>
                <w:webHidden/>
              </w:rPr>
              <w:tab/>
            </w:r>
            <w:r w:rsidR="000625C9">
              <w:rPr>
                <w:noProof/>
                <w:webHidden/>
              </w:rPr>
              <w:fldChar w:fldCharType="begin"/>
            </w:r>
            <w:r w:rsidR="000625C9">
              <w:rPr>
                <w:noProof/>
                <w:webHidden/>
              </w:rPr>
              <w:instrText xml:space="preserve"> PAGEREF _Toc483201237 \h </w:instrText>
            </w:r>
            <w:r w:rsidR="000625C9">
              <w:rPr>
                <w:noProof/>
                <w:webHidden/>
              </w:rPr>
            </w:r>
            <w:r w:rsidR="000625C9">
              <w:rPr>
                <w:noProof/>
                <w:webHidden/>
              </w:rPr>
              <w:fldChar w:fldCharType="separate"/>
            </w:r>
            <w:r w:rsidR="000625C9">
              <w:rPr>
                <w:noProof/>
                <w:webHidden/>
              </w:rPr>
              <w:t>2</w:t>
            </w:r>
            <w:r w:rsidR="000625C9">
              <w:rPr>
                <w:noProof/>
                <w:webHidden/>
              </w:rPr>
              <w:fldChar w:fldCharType="end"/>
            </w:r>
          </w:hyperlink>
        </w:p>
        <w:p w14:paraId="20A36290" w14:textId="465992ED" w:rsidR="000625C9" w:rsidRDefault="00F75013">
          <w:pPr>
            <w:pStyle w:val="TOC3"/>
            <w:tabs>
              <w:tab w:val="left" w:pos="880"/>
              <w:tab w:val="right" w:leader="dot" w:pos="10070"/>
            </w:tabs>
            <w:rPr>
              <w:noProof/>
            </w:rPr>
          </w:pPr>
          <w:hyperlink w:anchor="_Toc483201238" w:history="1">
            <w:r w:rsidR="000625C9" w:rsidRPr="00C40E61">
              <w:rPr>
                <w:rStyle w:val="Hyperlink"/>
                <w:noProof/>
              </w:rPr>
              <w:t>3.</w:t>
            </w:r>
            <w:r w:rsidR="000625C9">
              <w:rPr>
                <w:noProof/>
              </w:rPr>
              <w:tab/>
            </w:r>
            <w:r w:rsidR="000625C9" w:rsidRPr="00C40E61">
              <w:rPr>
                <w:rStyle w:val="Hyperlink"/>
                <w:noProof/>
              </w:rPr>
              <w:t>Environmental Files</w:t>
            </w:r>
            <w:r w:rsidR="000625C9">
              <w:rPr>
                <w:noProof/>
                <w:webHidden/>
              </w:rPr>
              <w:tab/>
            </w:r>
            <w:r w:rsidR="000625C9">
              <w:rPr>
                <w:noProof/>
                <w:webHidden/>
              </w:rPr>
              <w:fldChar w:fldCharType="begin"/>
            </w:r>
            <w:r w:rsidR="000625C9">
              <w:rPr>
                <w:noProof/>
                <w:webHidden/>
              </w:rPr>
              <w:instrText xml:space="preserve"> PAGEREF _Toc483201238 \h </w:instrText>
            </w:r>
            <w:r w:rsidR="000625C9">
              <w:rPr>
                <w:noProof/>
                <w:webHidden/>
              </w:rPr>
            </w:r>
            <w:r w:rsidR="000625C9">
              <w:rPr>
                <w:noProof/>
                <w:webHidden/>
              </w:rPr>
              <w:fldChar w:fldCharType="separate"/>
            </w:r>
            <w:r w:rsidR="000625C9">
              <w:rPr>
                <w:noProof/>
                <w:webHidden/>
              </w:rPr>
              <w:t>2</w:t>
            </w:r>
            <w:r w:rsidR="000625C9">
              <w:rPr>
                <w:noProof/>
                <w:webHidden/>
              </w:rPr>
              <w:fldChar w:fldCharType="end"/>
            </w:r>
          </w:hyperlink>
        </w:p>
        <w:p w14:paraId="3709042E" w14:textId="1E649E25" w:rsidR="000625C9" w:rsidRDefault="00F75013">
          <w:pPr>
            <w:pStyle w:val="TOC2"/>
            <w:tabs>
              <w:tab w:val="left" w:pos="660"/>
              <w:tab w:val="right" w:leader="dot" w:pos="10070"/>
            </w:tabs>
            <w:rPr>
              <w:noProof/>
            </w:rPr>
          </w:pPr>
          <w:hyperlink w:anchor="_Toc483201239" w:history="1">
            <w:r w:rsidR="000625C9" w:rsidRPr="00C40E61">
              <w:rPr>
                <w:rStyle w:val="Hyperlink"/>
                <w:noProof/>
              </w:rPr>
              <w:t>D.</w:t>
            </w:r>
            <w:r w:rsidR="000625C9">
              <w:rPr>
                <w:noProof/>
              </w:rPr>
              <w:tab/>
            </w:r>
            <w:r w:rsidR="000625C9" w:rsidRPr="00C40E61">
              <w:rPr>
                <w:rStyle w:val="Hyperlink"/>
                <w:noProof/>
              </w:rPr>
              <w:t>Overview of the Document</w:t>
            </w:r>
            <w:r w:rsidR="000625C9">
              <w:rPr>
                <w:noProof/>
                <w:webHidden/>
              </w:rPr>
              <w:tab/>
            </w:r>
            <w:r w:rsidR="000625C9">
              <w:rPr>
                <w:noProof/>
                <w:webHidden/>
              </w:rPr>
              <w:fldChar w:fldCharType="begin"/>
            </w:r>
            <w:r w:rsidR="000625C9">
              <w:rPr>
                <w:noProof/>
                <w:webHidden/>
              </w:rPr>
              <w:instrText xml:space="preserve"> PAGEREF _Toc483201239 \h </w:instrText>
            </w:r>
            <w:r w:rsidR="000625C9">
              <w:rPr>
                <w:noProof/>
                <w:webHidden/>
              </w:rPr>
            </w:r>
            <w:r w:rsidR="000625C9">
              <w:rPr>
                <w:noProof/>
                <w:webHidden/>
              </w:rPr>
              <w:fldChar w:fldCharType="separate"/>
            </w:r>
            <w:r w:rsidR="000625C9">
              <w:rPr>
                <w:noProof/>
                <w:webHidden/>
              </w:rPr>
              <w:t>2</w:t>
            </w:r>
            <w:r w:rsidR="000625C9">
              <w:rPr>
                <w:noProof/>
                <w:webHidden/>
              </w:rPr>
              <w:fldChar w:fldCharType="end"/>
            </w:r>
          </w:hyperlink>
        </w:p>
        <w:p w14:paraId="6FF238B1" w14:textId="17F4DA47" w:rsidR="000625C9" w:rsidRDefault="00F75013">
          <w:pPr>
            <w:pStyle w:val="TOC1"/>
            <w:tabs>
              <w:tab w:val="left" w:pos="440"/>
              <w:tab w:val="right" w:leader="dot" w:pos="10070"/>
            </w:tabs>
            <w:rPr>
              <w:noProof/>
            </w:rPr>
          </w:pPr>
          <w:hyperlink w:anchor="_Toc483201240" w:history="1">
            <w:r w:rsidR="000625C9" w:rsidRPr="00C40E61">
              <w:rPr>
                <w:rStyle w:val="Hyperlink"/>
                <w:noProof/>
              </w:rPr>
              <w:t>II.</w:t>
            </w:r>
            <w:r w:rsidR="000625C9">
              <w:rPr>
                <w:noProof/>
              </w:rPr>
              <w:tab/>
            </w:r>
            <w:r w:rsidR="000625C9" w:rsidRPr="00C40E61">
              <w:rPr>
                <w:rStyle w:val="Hyperlink"/>
                <w:noProof/>
              </w:rPr>
              <w:t>Scenarios</w:t>
            </w:r>
            <w:r w:rsidR="000625C9">
              <w:rPr>
                <w:noProof/>
                <w:webHidden/>
              </w:rPr>
              <w:tab/>
            </w:r>
            <w:r w:rsidR="000625C9">
              <w:rPr>
                <w:noProof/>
                <w:webHidden/>
              </w:rPr>
              <w:fldChar w:fldCharType="begin"/>
            </w:r>
            <w:r w:rsidR="000625C9">
              <w:rPr>
                <w:noProof/>
                <w:webHidden/>
              </w:rPr>
              <w:instrText xml:space="preserve"> PAGEREF _Toc483201240 \h </w:instrText>
            </w:r>
            <w:r w:rsidR="000625C9">
              <w:rPr>
                <w:noProof/>
                <w:webHidden/>
              </w:rPr>
            </w:r>
            <w:r w:rsidR="000625C9">
              <w:rPr>
                <w:noProof/>
                <w:webHidden/>
              </w:rPr>
              <w:fldChar w:fldCharType="separate"/>
            </w:r>
            <w:r w:rsidR="000625C9">
              <w:rPr>
                <w:noProof/>
                <w:webHidden/>
              </w:rPr>
              <w:t>3</w:t>
            </w:r>
            <w:r w:rsidR="000625C9">
              <w:rPr>
                <w:noProof/>
                <w:webHidden/>
              </w:rPr>
              <w:fldChar w:fldCharType="end"/>
            </w:r>
          </w:hyperlink>
        </w:p>
        <w:p w14:paraId="3A75D24A" w14:textId="142E5C1D" w:rsidR="000625C9" w:rsidRDefault="00F75013">
          <w:pPr>
            <w:pStyle w:val="TOC2"/>
            <w:tabs>
              <w:tab w:val="left" w:pos="660"/>
              <w:tab w:val="right" w:leader="dot" w:pos="10070"/>
            </w:tabs>
            <w:rPr>
              <w:noProof/>
            </w:rPr>
          </w:pPr>
          <w:hyperlink w:anchor="_Toc483201241" w:history="1">
            <w:r w:rsidR="000625C9" w:rsidRPr="00C40E61">
              <w:rPr>
                <w:rStyle w:val="Hyperlink"/>
                <w:noProof/>
              </w:rPr>
              <w:t>A.</w:t>
            </w:r>
            <w:r w:rsidR="000625C9">
              <w:rPr>
                <w:noProof/>
              </w:rPr>
              <w:tab/>
            </w:r>
            <w:r w:rsidR="000625C9" w:rsidRPr="00C40E61">
              <w:rPr>
                <w:rStyle w:val="Hyperlink"/>
                <w:noProof/>
              </w:rPr>
              <w:t>LKP and Area Scenarios</w:t>
            </w:r>
            <w:r w:rsidR="000625C9">
              <w:rPr>
                <w:noProof/>
                <w:webHidden/>
              </w:rPr>
              <w:tab/>
            </w:r>
            <w:r w:rsidR="000625C9">
              <w:rPr>
                <w:noProof/>
                <w:webHidden/>
              </w:rPr>
              <w:fldChar w:fldCharType="begin"/>
            </w:r>
            <w:r w:rsidR="000625C9">
              <w:rPr>
                <w:noProof/>
                <w:webHidden/>
              </w:rPr>
              <w:instrText xml:space="preserve"> PAGEREF _Toc483201241 \h </w:instrText>
            </w:r>
            <w:r w:rsidR="000625C9">
              <w:rPr>
                <w:noProof/>
                <w:webHidden/>
              </w:rPr>
            </w:r>
            <w:r w:rsidR="000625C9">
              <w:rPr>
                <w:noProof/>
                <w:webHidden/>
              </w:rPr>
              <w:fldChar w:fldCharType="separate"/>
            </w:r>
            <w:r w:rsidR="000625C9">
              <w:rPr>
                <w:noProof/>
                <w:webHidden/>
              </w:rPr>
              <w:t>3</w:t>
            </w:r>
            <w:r w:rsidR="000625C9">
              <w:rPr>
                <w:noProof/>
                <w:webHidden/>
              </w:rPr>
              <w:fldChar w:fldCharType="end"/>
            </w:r>
          </w:hyperlink>
        </w:p>
        <w:p w14:paraId="5511419D" w14:textId="607976A9" w:rsidR="000625C9" w:rsidRDefault="00F75013">
          <w:pPr>
            <w:pStyle w:val="TOC2"/>
            <w:tabs>
              <w:tab w:val="left" w:pos="660"/>
              <w:tab w:val="right" w:leader="dot" w:pos="10070"/>
            </w:tabs>
            <w:rPr>
              <w:noProof/>
            </w:rPr>
          </w:pPr>
          <w:hyperlink w:anchor="_Toc483201242" w:history="1">
            <w:r w:rsidR="000625C9" w:rsidRPr="00C40E61">
              <w:rPr>
                <w:rStyle w:val="Hyperlink"/>
                <w:noProof/>
              </w:rPr>
              <w:t>B.</w:t>
            </w:r>
            <w:r w:rsidR="000625C9">
              <w:rPr>
                <w:noProof/>
              </w:rPr>
              <w:tab/>
            </w:r>
            <w:r w:rsidR="000625C9" w:rsidRPr="00C40E61">
              <w:rPr>
                <w:rStyle w:val="Hyperlink"/>
                <w:noProof/>
              </w:rPr>
              <w:t>LOB Scenanrio</w:t>
            </w:r>
            <w:r w:rsidR="000625C9">
              <w:rPr>
                <w:noProof/>
                <w:webHidden/>
              </w:rPr>
              <w:tab/>
            </w:r>
            <w:r w:rsidR="000625C9">
              <w:rPr>
                <w:noProof/>
                <w:webHidden/>
              </w:rPr>
              <w:fldChar w:fldCharType="begin"/>
            </w:r>
            <w:r w:rsidR="000625C9">
              <w:rPr>
                <w:noProof/>
                <w:webHidden/>
              </w:rPr>
              <w:instrText xml:space="preserve"> PAGEREF _Toc483201242 \h </w:instrText>
            </w:r>
            <w:r w:rsidR="000625C9">
              <w:rPr>
                <w:noProof/>
                <w:webHidden/>
              </w:rPr>
            </w:r>
            <w:r w:rsidR="000625C9">
              <w:rPr>
                <w:noProof/>
                <w:webHidden/>
              </w:rPr>
              <w:fldChar w:fldCharType="separate"/>
            </w:r>
            <w:r w:rsidR="000625C9">
              <w:rPr>
                <w:noProof/>
                <w:webHidden/>
              </w:rPr>
              <w:t>4</w:t>
            </w:r>
            <w:r w:rsidR="000625C9">
              <w:rPr>
                <w:noProof/>
                <w:webHidden/>
              </w:rPr>
              <w:fldChar w:fldCharType="end"/>
            </w:r>
          </w:hyperlink>
        </w:p>
        <w:p w14:paraId="120F10FC" w14:textId="1DBB8B7B" w:rsidR="000625C9" w:rsidRDefault="00F75013">
          <w:pPr>
            <w:pStyle w:val="TOC2"/>
            <w:tabs>
              <w:tab w:val="left" w:pos="660"/>
              <w:tab w:val="right" w:leader="dot" w:pos="10070"/>
            </w:tabs>
            <w:rPr>
              <w:noProof/>
            </w:rPr>
          </w:pPr>
          <w:hyperlink w:anchor="_Toc483201243" w:history="1">
            <w:r w:rsidR="000625C9" w:rsidRPr="00C40E61">
              <w:rPr>
                <w:rStyle w:val="Hyperlink"/>
                <w:noProof/>
              </w:rPr>
              <w:t>C.</w:t>
            </w:r>
            <w:r w:rsidR="000625C9">
              <w:rPr>
                <w:noProof/>
              </w:rPr>
              <w:tab/>
            </w:r>
            <w:r w:rsidR="000625C9" w:rsidRPr="00C40E61">
              <w:rPr>
                <w:rStyle w:val="Hyperlink"/>
                <w:noProof/>
              </w:rPr>
              <w:t>Flare Scenario</w:t>
            </w:r>
            <w:r w:rsidR="000625C9">
              <w:rPr>
                <w:noProof/>
                <w:webHidden/>
              </w:rPr>
              <w:tab/>
            </w:r>
            <w:r w:rsidR="000625C9">
              <w:rPr>
                <w:noProof/>
                <w:webHidden/>
              </w:rPr>
              <w:fldChar w:fldCharType="begin"/>
            </w:r>
            <w:r w:rsidR="000625C9">
              <w:rPr>
                <w:noProof/>
                <w:webHidden/>
              </w:rPr>
              <w:instrText xml:space="preserve"> PAGEREF _Toc483201243 \h </w:instrText>
            </w:r>
            <w:r w:rsidR="000625C9">
              <w:rPr>
                <w:noProof/>
                <w:webHidden/>
              </w:rPr>
            </w:r>
            <w:r w:rsidR="000625C9">
              <w:rPr>
                <w:noProof/>
                <w:webHidden/>
              </w:rPr>
              <w:fldChar w:fldCharType="separate"/>
            </w:r>
            <w:r w:rsidR="000625C9">
              <w:rPr>
                <w:noProof/>
                <w:webHidden/>
              </w:rPr>
              <w:t>6</w:t>
            </w:r>
            <w:r w:rsidR="000625C9">
              <w:rPr>
                <w:noProof/>
                <w:webHidden/>
              </w:rPr>
              <w:fldChar w:fldCharType="end"/>
            </w:r>
          </w:hyperlink>
        </w:p>
        <w:p w14:paraId="670B4B11" w14:textId="09DC47FE" w:rsidR="000625C9" w:rsidRDefault="00F75013">
          <w:pPr>
            <w:pStyle w:val="TOC2"/>
            <w:tabs>
              <w:tab w:val="left" w:pos="660"/>
              <w:tab w:val="right" w:leader="dot" w:pos="10070"/>
            </w:tabs>
            <w:rPr>
              <w:noProof/>
            </w:rPr>
          </w:pPr>
          <w:hyperlink w:anchor="_Toc483201244" w:history="1">
            <w:r w:rsidR="000625C9" w:rsidRPr="00C40E61">
              <w:rPr>
                <w:rStyle w:val="Hyperlink"/>
                <w:noProof/>
              </w:rPr>
              <w:t>D.</w:t>
            </w:r>
            <w:r w:rsidR="000625C9">
              <w:rPr>
                <w:noProof/>
              </w:rPr>
              <w:tab/>
            </w:r>
            <w:r w:rsidR="000625C9" w:rsidRPr="00C40E61">
              <w:rPr>
                <w:rStyle w:val="Hyperlink"/>
                <w:noProof/>
              </w:rPr>
              <w:t>Voyage</w:t>
            </w:r>
            <w:r w:rsidR="000625C9">
              <w:rPr>
                <w:noProof/>
                <w:webHidden/>
              </w:rPr>
              <w:tab/>
            </w:r>
            <w:r w:rsidR="000625C9">
              <w:rPr>
                <w:noProof/>
                <w:webHidden/>
              </w:rPr>
              <w:fldChar w:fldCharType="begin"/>
            </w:r>
            <w:r w:rsidR="000625C9">
              <w:rPr>
                <w:noProof/>
                <w:webHidden/>
              </w:rPr>
              <w:instrText xml:space="preserve"> PAGEREF _Toc483201244 \h </w:instrText>
            </w:r>
            <w:r w:rsidR="000625C9">
              <w:rPr>
                <w:noProof/>
                <w:webHidden/>
              </w:rPr>
            </w:r>
            <w:r w:rsidR="000625C9">
              <w:rPr>
                <w:noProof/>
                <w:webHidden/>
              </w:rPr>
              <w:fldChar w:fldCharType="separate"/>
            </w:r>
            <w:r w:rsidR="000625C9">
              <w:rPr>
                <w:noProof/>
                <w:webHidden/>
              </w:rPr>
              <w:t>7</w:t>
            </w:r>
            <w:r w:rsidR="000625C9">
              <w:rPr>
                <w:noProof/>
                <w:webHidden/>
              </w:rPr>
              <w:fldChar w:fldCharType="end"/>
            </w:r>
          </w:hyperlink>
        </w:p>
        <w:p w14:paraId="374BBBDE" w14:textId="03C419F2" w:rsidR="000625C9" w:rsidRDefault="00F75013">
          <w:pPr>
            <w:pStyle w:val="TOC2"/>
            <w:tabs>
              <w:tab w:val="left" w:pos="660"/>
              <w:tab w:val="right" w:leader="dot" w:pos="10070"/>
            </w:tabs>
            <w:rPr>
              <w:noProof/>
            </w:rPr>
          </w:pPr>
          <w:hyperlink w:anchor="_Toc483201245" w:history="1">
            <w:r w:rsidR="000625C9" w:rsidRPr="00C40E61">
              <w:rPr>
                <w:rStyle w:val="Hyperlink"/>
                <w:noProof/>
              </w:rPr>
              <w:t>E.</w:t>
            </w:r>
            <w:r w:rsidR="000625C9">
              <w:rPr>
                <w:noProof/>
              </w:rPr>
              <w:tab/>
            </w:r>
            <w:r w:rsidR="000625C9" w:rsidRPr="00C40E61">
              <w:rPr>
                <w:rStyle w:val="Hyperlink"/>
                <w:noProof/>
              </w:rPr>
              <w:t>LKP Plus Dead-Reckon</w:t>
            </w:r>
            <w:r w:rsidR="000625C9">
              <w:rPr>
                <w:noProof/>
                <w:webHidden/>
              </w:rPr>
              <w:tab/>
            </w:r>
            <w:r w:rsidR="000625C9">
              <w:rPr>
                <w:noProof/>
                <w:webHidden/>
              </w:rPr>
              <w:fldChar w:fldCharType="begin"/>
            </w:r>
            <w:r w:rsidR="000625C9">
              <w:rPr>
                <w:noProof/>
                <w:webHidden/>
              </w:rPr>
              <w:instrText xml:space="preserve"> PAGEREF _Toc483201245 \h </w:instrText>
            </w:r>
            <w:r w:rsidR="000625C9">
              <w:rPr>
                <w:noProof/>
                <w:webHidden/>
              </w:rPr>
            </w:r>
            <w:r w:rsidR="000625C9">
              <w:rPr>
                <w:noProof/>
                <w:webHidden/>
              </w:rPr>
              <w:fldChar w:fldCharType="separate"/>
            </w:r>
            <w:r w:rsidR="000625C9">
              <w:rPr>
                <w:noProof/>
                <w:webHidden/>
              </w:rPr>
              <w:t>10</w:t>
            </w:r>
            <w:r w:rsidR="000625C9">
              <w:rPr>
                <w:noProof/>
                <w:webHidden/>
              </w:rPr>
              <w:fldChar w:fldCharType="end"/>
            </w:r>
          </w:hyperlink>
        </w:p>
        <w:p w14:paraId="6F7314AE" w14:textId="044EAC55" w:rsidR="000625C9" w:rsidRDefault="00F75013">
          <w:pPr>
            <w:pStyle w:val="TOC1"/>
            <w:tabs>
              <w:tab w:val="left" w:pos="660"/>
              <w:tab w:val="right" w:leader="dot" w:pos="10070"/>
            </w:tabs>
            <w:rPr>
              <w:noProof/>
            </w:rPr>
          </w:pPr>
          <w:hyperlink w:anchor="_Toc483201246" w:history="1">
            <w:r w:rsidR="000625C9" w:rsidRPr="00C40E61">
              <w:rPr>
                <w:rStyle w:val="Hyperlink"/>
                <w:noProof/>
              </w:rPr>
              <w:t>III.</w:t>
            </w:r>
            <w:r w:rsidR="000625C9">
              <w:rPr>
                <w:noProof/>
              </w:rPr>
              <w:tab/>
            </w:r>
            <w:r w:rsidR="000625C9" w:rsidRPr="00C40E61">
              <w:rPr>
                <w:rStyle w:val="Hyperlink"/>
                <w:noProof/>
              </w:rPr>
              <w:t>Hazards and Distress Incident</w:t>
            </w:r>
            <w:r w:rsidR="000625C9">
              <w:rPr>
                <w:noProof/>
                <w:webHidden/>
              </w:rPr>
              <w:tab/>
            </w:r>
            <w:r w:rsidR="000625C9">
              <w:rPr>
                <w:noProof/>
                <w:webHidden/>
              </w:rPr>
              <w:fldChar w:fldCharType="begin"/>
            </w:r>
            <w:r w:rsidR="000625C9">
              <w:rPr>
                <w:noProof/>
                <w:webHidden/>
              </w:rPr>
              <w:instrText xml:space="preserve"> PAGEREF _Toc483201246 \h </w:instrText>
            </w:r>
            <w:r w:rsidR="000625C9">
              <w:rPr>
                <w:noProof/>
                <w:webHidden/>
              </w:rPr>
            </w:r>
            <w:r w:rsidR="000625C9">
              <w:rPr>
                <w:noProof/>
                <w:webHidden/>
              </w:rPr>
              <w:fldChar w:fldCharType="separate"/>
            </w:r>
            <w:r w:rsidR="000625C9">
              <w:rPr>
                <w:noProof/>
                <w:webHidden/>
              </w:rPr>
              <w:t>10</w:t>
            </w:r>
            <w:r w:rsidR="000625C9">
              <w:rPr>
                <w:noProof/>
                <w:webHidden/>
              </w:rPr>
              <w:fldChar w:fldCharType="end"/>
            </w:r>
          </w:hyperlink>
        </w:p>
        <w:p w14:paraId="2CED39AB" w14:textId="560F9478" w:rsidR="000625C9" w:rsidRDefault="00F75013">
          <w:pPr>
            <w:pStyle w:val="TOC1"/>
            <w:tabs>
              <w:tab w:val="left" w:pos="660"/>
              <w:tab w:val="right" w:leader="dot" w:pos="10070"/>
            </w:tabs>
            <w:rPr>
              <w:noProof/>
            </w:rPr>
          </w:pPr>
          <w:hyperlink w:anchor="_Toc483201247" w:history="1">
            <w:r w:rsidR="000625C9" w:rsidRPr="00C40E61">
              <w:rPr>
                <w:rStyle w:val="Hyperlink"/>
                <w:noProof/>
              </w:rPr>
              <w:t>IV.</w:t>
            </w:r>
            <w:r w:rsidR="000625C9">
              <w:rPr>
                <w:noProof/>
              </w:rPr>
              <w:tab/>
            </w:r>
            <w:r w:rsidR="000625C9" w:rsidRPr="00C40E61">
              <w:rPr>
                <w:rStyle w:val="Hyperlink"/>
                <w:noProof/>
              </w:rPr>
              <w:t>Reverse Drift Scenario</w:t>
            </w:r>
            <w:r w:rsidR="000625C9">
              <w:rPr>
                <w:noProof/>
                <w:webHidden/>
              </w:rPr>
              <w:tab/>
            </w:r>
            <w:r w:rsidR="000625C9">
              <w:rPr>
                <w:noProof/>
                <w:webHidden/>
              </w:rPr>
              <w:fldChar w:fldCharType="begin"/>
            </w:r>
            <w:r w:rsidR="000625C9">
              <w:rPr>
                <w:noProof/>
                <w:webHidden/>
              </w:rPr>
              <w:instrText xml:space="preserve"> PAGEREF _Toc483201247 \h </w:instrText>
            </w:r>
            <w:r w:rsidR="000625C9">
              <w:rPr>
                <w:noProof/>
                <w:webHidden/>
              </w:rPr>
            </w:r>
            <w:r w:rsidR="000625C9">
              <w:rPr>
                <w:noProof/>
                <w:webHidden/>
              </w:rPr>
              <w:fldChar w:fldCharType="separate"/>
            </w:r>
            <w:r w:rsidR="000625C9">
              <w:rPr>
                <w:noProof/>
                <w:webHidden/>
              </w:rPr>
              <w:t>12</w:t>
            </w:r>
            <w:r w:rsidR="000625C9">
              <w:rPr>
                <w:noProof/>
                <w:webHidden/>
              </w:rPr>
              <w:fldChar w:fldCharType="end"/>
            </w:r>
          </w:hyperlink>
        </w:p>
        <w:p w14:paraId="23CA22AD" w14:textId="3C41DF14" w:rsidR="000625C9" w:rsidRDefault="00F75013">
          <w:pPr>
            <w:pStyle w:val="TOC1"/>
            <w:tabs>
              <w:tab w:val="left" w:pos="440"/>
              <w:tab w:val="right" w:leader="dot" w:pos="10070"/>
            </w:tabs>
            <w:rPr>
              <w:noProof/>
            </w:rPr>
          </w:pPr>
          <w:hyperlink w:anchor="_Toc483201248" w:history="1">
            <w:r w:rsidR="000625C9" w:rsidRPr="00C40E61">
              <w:rPr>
                <w:rStyle w:val="Hyperlink"/>
                <w:noProof/>
              </w:rPr>
              <w:t>V.</w:t>
            </w:r>
            <w:r w:rsidR="000625C9">
              <w:rPr>
                <w:noProof/>
              </w:rPr>
              <w:tab/>
            </w:r>
            <w:r w:rsidR="000625C9" w:rsidRPr="00C40E61">
              <w:rPr>
                <w:rStyle w:val="Hyperlink"/>
                <w:noProof/>
              </w:rPr>
              <w:t>Winds and Currents</w:t>
            </w:r>
            <w:r w:rsidR="000625C9">
              <w:rPr>
                <w:noProof/>
                <w:webHidden/>
              </w:rPr>
              <w:tab/>
            </w:r>
            <w:r w:rsidR="000625C9">
              <w:rPr>
                <w:noProof/>
                <w:webHidden/>
              </w:rPr>
              <w:fldChar w:fldCharType="begin"/>
            </w:r>
            <w:r w:rsidR="000625C9">
              <w:rPr>
                <w:noProof/>
                <w:webHidden/>
              </w:rPr>
              <w:instrText xml:space="preserve"> PAGEREF _Toc483201248 \h </w:instrText>
            </w:r>
            <w:r w:rsidR="000625C9">
              <w:rPr>
                <w:noProof/>
                <w:webHidden/>
              </w:rPr>
            </w:r>
            <w:r w:rsidR="000625C9">
              <w:rPr>
                <w:noProof/>
                <w:webHidden/>
              </w:rPr>
              <w:fldChar w:fldCharType="separate"/>
            </w:r>
            <w:r w:rsidR="000625C9">
              <w:rPr>
                <w:noProof/>
                <w:webHidden/>
              </w:rPr>
              <w:t>13</w:t>
            </w:r>
            <w:r w:rsidR="000625C9">
              <w:rPr>
                <w:noProof/>
                <w:webHidden/>
              </w:rPr>
              <w:fldChar w:fldCharType="end"/>
            </w:r>
          </w:hyperlink>
        </w:p>
        <w:p w14:paraId="1CA0FA40" w14:textId="36D08FE1" w:rsidR="000625C9" w:rsidRDefault="00F75013">
          <w:pPr>
            <w:pStyle w:val="TOC2"/>
            <w:tabs>
              <w:tab w:val="left" w:pos="660"/>
              <w:tab w:val="right" w:leader="dot" w:pos="10070"/>
            </w:tabs>
            <w:rPr>
              <w:noProof/>
            </w:rPr>
          </w:pPr>
          <w:hyperlink w:anchor="_Toc483201249" w:history="1">
            <w:r w:rsidR="000625C9" w:rsidRPr="00C40E61">
              <w:rPr>
                <w:rStyle w:val="Hyperlink"/>
                <w:noProof/>
              </w:rPr>
              <w:t>A.</w:t>
            </w:r>
            <w:r w:rsidR="000625C9">
              <w:rPr>
                <w:noProof/>
              </w:rPr>
              <w:tab/>
            </w:r>
            <w:r w:rsidR="000625C9" w:rsidRPr="00C40E61">
              <w:rPr>
                <w:rStyle w:val="Hyperlink"/>
                <w:noProof/>
              </w:rPr>
              <w:t>Leeway Data and Using the Environment to Move Particles</w:t>
            </w:r>
            <w:r w:rsidR="000625C9">
              <w:rPr>
                <w:noProof/>
                <w:webHidden/>
              </w:rPr>
              <w:tab/>
            </w:r>
            <w:r w:rsidR="000625C9">
              <w:rPr>
                <w:noProof/>
                <w:webHidden/>
              </w:rPr>
              <w:fldChar w:fldCharType="begin"/>
            </w:r>
            <w:r w:rsidR="000625C9">
              <w:rPr>
                <w:noProof/>
                <w:webHidden/>
              </w:rPr>
              <w:instrText xml:space="preserve"> PAGEREF _Toc483201249 \h </w:instrText>
            </w:r>
            <w:r w:rsidR="000625C9">
              <w:rPr>
                <w:noProof/>
                <w:webHidden/>
              </w:rPr>
            </w:r>
            <w:r w:rsidR="000625C9">
              <w:rPr>
                <w:noProof/>
                <w:webHidden/>
              </w:rPr>
              <w:fldChar w:fldCharType="separate"/>
            </w:r>
            <w:r w:rsidR="000625C9">
              <w:rPr>
                <w:noProof/>
                <w:webHidden/>
              </w:rPr>
              <w:t>13</w:t>
            </w:r>
            <w:r w:rsidR="000625C9">
              <w:rPr>
                <w:noProof/>
                <w:webHidden/>
              </w:rPr>
              <w:fldChar w:fldCharType="end"/>
            </w:r>
          </w:hyperlink>
        </w:p>
        <w:p w14:paraId="66AD33F4" w14:textId="43123BA1" w:rsidR="000625C9" w:rsidRDefault="00F75013">
          <w:pPr>
            <w:pStyle w:val="TOC2"/>
            <w:tabs>
              <w:tab w:val="left" w:pos="660"/>
              <w:tab w:val="right" w:leader="dot" w:pos="10070"/>
            </w:tabs>
            <w:rPr>
              <w:noProof/>
            </w:rPr>
          </w:pPr>
          <w:hyperlink w:anchor="_Toc483201250" w:history="1">
            <w:r w:rsidR="000625C9" w:rsidRPr="00C40E61">
              <w:rPr>
                <w:rStyle w:val="Hyperlink"/>
                <w:noProof/>
              </w:rPr>
              <w:t>B.</w:t>
            </w:r>
            <w:r w:rsidR="000625C9">
              <w:rPr>
                <w:noProof/>
              </w:rPr>
              <w:tab/>
            </w:r>
            <w:r w:rsidR="000625C9" w:rsidRPr="00C40E61">
              <w:rPr>
                <w:rStyle w:val="Hyperlink"/>
                <w:noProof/>
              </w:rPr>
              <w:t>CorrelationE</w:t>
            </w:r>
            <w:r w:rsidR="000625C9">
              <w:rPr>
                <w:noProof/>
                <w:webHidden/>
              </w:rPr>
              <w:tab/>
            </w:r>
            <w:r w:rsidR="000625C9">
              <w:rPr>
                <w:noProof/>
                <w:webHidden/>
              </w:rPr>
              <w:fldChar w:fldCharType="begin"/>
            </w:r>
            <w:r w:rsidR="000625C9">
              <w:rPr>
                <w:noProof/>
                <w:webHidden/>
              </w:rPr>
              <w:instrText xml:space="preserve"> PAGEREF _Toc483201250 \h </w:instrText>
            </w:r>
            <w:r w:rsidR="000625C9">
              <w:rPr>
                <w:noProof/>
                <w:webHidden/>
              </w:rPr>
            </w:r>
            <w:r w:rsidR="000625C9">
              <w:rPr>
                <w:noProof/>
                <w:webHidden/>
              </w:rPr>
              <w:fldChar w:fldCharType="separate"/>
            </w:r>
            <w:r w:rsidR="000625C9">
              <w:rPr>
                <w:noProof/>
                <w:webHidden/>
              </w:rPr>
              <w:t>14</w:t>
            </w:r>
            <w:r w:rsidR="000625C9">
              <w:rPr>
                <w:noProof/>
                <w:webHidden/>
              </w:rPr>
              <w:fldChar w:fldCharType="end"/>
            </w:r>
          </w:hyperlink>
        </w:p>
        <w:p w14:paraId="1DAEF527" w14:textId="4A970BD1" w:rsidR="000625C9" w:rsidRDefault="00F75013">
          <w:pPr>
            <w:pStyle w:val="TOC2"/>
            <w:tabs>
              <w:tab w:val="left" w:pos="660"/>
              <w:tab w:val="right" w:leader="dot" w:pos="10070"/>
            </w:tabs>
            <w:rPr>
              <w:noProof/>
            </w:rPr>
          </w:pPr>
          <w:hyperlink w:anchor="_Toc483201251" w:history="1">
            <w:r w:rsidR="000625C9" w:rsidRPr="00C40E61">
              <w:rPr>
                <w:rStyle w:val="Hyperlink"/>
                <w:noProof/>
              </w:rPr>
              <w:t>C.</w:t>
            </w:r>
            <w:r w:rsidR="000625C9">
              <w:rPr>
                <w:noProof/>
              </w:rPr>
              <w:tab/>
            </w:r>
            <w:r w:rsidR="000625C9" w:rsidRPr="00C40E61">
              <w:rPr>
                <w:rStyle w:val="Hyperlink"/>
                <w:noProof/>
              </w:rPr>
              <w:t>Ocean Interpolation</w:t>
            </w:r>
            <w:r w:rsidR="000625C9">
              <w:rPr>
                <w:noProof/>
                <w:webHidden/>
              </w:rPr>
              <w:tab/>
            </w:r>
            <w:r w:rsidR="000625C9">
              <w:rPr>
                <w:noProof/>
                <w:webHidden/>
              </w:rPr>
              <w:fldChar w:fldCharType="begin"/>
            </w:r>
            <w:r w:rsidR="000625C9">
              <w:rPr>
                <w:noProof/>
                <w:webHidden/>
              </w:rPr>
              <w:instrText xml:space="preserve"> PAGEREF _Toc483201251 \h </w:instrText>
            </w:r>
            <w:r w:rsidR="000625C9">
              <w:rPr>
                <w:noProof/>
                <w:webHidden/>
              </w:rPr>
            </w:r>
            <w:r w:rsidR="000625C9">
              <w:rPr>
                <w:noProof/>
                <w:webHidden/>
              </w:rPr>
              <w:fldChar w:fldCharType="separate"/>
            </w:r>
            <w:r w:rsidR="000625C9">
              <w:rPr>
                <w:noProof/>
                <w:webHidden/>
              </w:rPr>
              <w:t>14</w:t>
            </w:r>
            <w:r w:rsidR="000625C9">
              <w:rPr>
                <w:noProof/>
                <w:webHidden/>
              </w:rPr>
              <w:fldChar w:fldCharType="end"/>
            </w:r>
          </w:hyperlink>
        </w:p>
        <w:p w14:paraId="5BFFA704" w14:textId="46A7860A" w:rsidR="000625C9" w:rsidRDefault="00F75013">
          <w:pPr>
            <w:pStyle w:val="TOC2"/>
            <w:tabs>
              <w:tab w:val="left" w:pos="660"/>
              <w:tab w:val="right" w:leader="dot" w:pos="10070"/>
            </w:tabs>
            <w:rPr>
              <w:noProof/>
            </w:rPr>
          </w:pPr>
          <w:hyperlink w:anchor="_Toc483201252" w:history="1">
            <w:r w:rsidR="000625C9" w:rsidRPr="00C40E61">
              <w:rPr>
                <w:rStyle w:val="Hyperlink"/>
                <w:noProof/>
              </w:rPr>
              <w:t>D.</w:t>
            </w:r>
            <w:r w:rsidR="000625C9">
              <w:rPr>
                <w:noProof/>
              </w:rPr>
              <w:tab/>
            </w:r>
            <w:r w:rsidR="000625C9" w:rsidRPr="00C40E61">
              <w:rPr>
                <w:rStyle w:val="Hyperlink"/>
                <w:noProof/>
              </w:rPr>
              <w:t>Rivers Interpolation</w:t>
            </w:r>
            <w:r w:rsidR="000625C9">
              <w:rPr>
                <w:noProof/>
                <w:webHidden/>
              </w:rPr>
              <w:tab/>
            </w:r>
            <w:r w:rsidR="000625C9">
              <w:rPr>
                <w:noProof/>
                <w:webHidden/>
              </w:rPr>
              <w:fldChar w:fldCharType="begin"/>
            </w:r>
            <w:r w:rsidR="000625C9">
              <w:rPr>
                <w:noProof/>
                <w:webHidden/>
              </w:rPr>
              <w:instrText xml:space="preserve"> PAGEREF _Toc483201252 \h </w:instrText>
            </w:r>
            <w:r w:rsidR="000625C9">
              <w:rPr>
                <w:noProof/>
                <w:webHidden/>
              </w:rPr>
            </w:r>
            <w:r w:rsidR="000625C9">
              <w:rPr>
                <w:noProof/>
                <w:webHidden/>
              </w:rPr>
              <w:fldChar w:fldCharType="separate"/>
            </w:r>
            <w:r w:rsidR="000625C9">
              <w:rPr>
                <w:noProof/>
                <w:webHidden/>
              </w:rPr>
              <w:t>14</w:t>
            </w:r>
            <w:r w:rsidR="000625C9">
              <w:rPr>
                <w:noProof/>
                <w:webHidden/>
              </w:rPr>
              <w:fldChar w:fldCharType="end"/>
            </w:r>
          </w:hyperlink>
        </w:p>
        <w:p w14:paraId="79B73A16" w14:textId="03101AFC" w:rsidR="000625C9" w:rsidRDefault="00F75013">
          <w:pPr>
            <w:pStyle w:val="TOC1"/>
            <w:tabs>
              <w:tab w:val="left" w:pos="660"/>
              <w:tab w:val="right" w:leader="dot" w:pos="10070"/>
            </w:tabs>
            <w:rPr>
              <w:noProof/>
            </w:rPr>
          </w:pPr>
          <w:hyperlink w:anchor="_Toc483201253" w:history="1">
            <w:r w:rsidR="000625C9" w:rsidRPr="00C40E61">
              <w:rPr>
                <w:rStyle w:val="Hyperlink"/>
                <w:noProof/>
              </w:rPr>
              <w:t>VI.</w:t>
            </w:r>
            <w:r w:rsidR="000625C9">
              <w:rPr>
                <w:noProof/>
              </w:rPr>
              <w:tab/>
            </w:r>
            <w:r w:rsidR="000625C9" w:rsidRPr="00C40E61">
              <w:rPr>
                <w:rStyle w:val="Hyperlink"/>
                <w:noProof/>
              </w:rPr>
              <w:t>Land Processing</w:t>
            </w:r>
            <w:r w:rsidR="000625C9">
              <w:rPr>
                <w:noProof/>
                <w:webHidden/>
              </w:rPr>
              <w:tab/>
            </w:r>
            <w:r w:rsidR="000625C9">
              <w:rPr>
                <w:noProof/>
                <w:webHidden/>
              </w:rPr>
              <w:fldChar w:fldCharType="begin"/>
            </w:r>
            <w:r w:rsidR="000625C9">
              <w:rPr>
                <w:noProof/>
                <w:webHidden/>
              </w:rPr>
              <w:instrText xml:space="preserve"> PAGEREF _Toc483201253 \h </w:instrText>
            </w:r>
            <w:r w:rsidR="000625C9">
              <w:rPr>
                <w:noProof/>
                <w:webHidden/>
              </w:rPr>
            </w:r>
            <w:r w:rsidR="000625C9">
              <w:rPr>
                <w:noProof/>
                <w:webHidden/>
              </w:rPr>
              <w:fldChar w:fldCharType="separate"/>
            </w:r>
            <w:r w:rsidR="000625C9">
              <w:rPr>
                <w:noProof/>
                <w:webHidden/>
              </w:rPr>
              <w:t>14</w:t>
            </w:r>
            <w:r w:rsidR="000625C9">
              <w:rPr>
                <w:noProof/>
                <w:webHidden/>
              </w:rPr>
              <w:fldChar w:fldCharType="end"/>
            </w:r>
          </w:hyperlink>
        </w:p>
        <w:p w14:paraId="053C64F1" w14:textId="584EACFE" w:rsidR="000625C9" w:rsidRDefault="00F75013">
          <w:pPr>
            <w:pStyle w:val="TOC2"/>
            <w:tabs>
              <w:tab w:val="left" w:pos="660"/>
              <w:tab w:val="right" w:leader="dot" w:pos="10070"/>
            </w:tabs>
            <w:rPr>
              <w:noProof/>
            </w:rPr>
          </w:pPr>
          <w:hyperlink w:anchor="_Toc483201254" w:history="1">
            <w:r w:rsidR="000625C9" w:rsidRPr="00C40E61">
              <w:rPr>
                <w:rStyle w:val="Hyperlink"/>
                <w:noProof/>
              </w:rPr>
              <w:t>A.</w:t>
            </w:r>
            <w:r w:rsidR="000625C9">
              <w:rPr>
                <w:noProof/>
              </w:rPr>
              <w:tab/>
            </w:r>
            <w:r w:rsidR="000625C9" w:rsidRPr="00C40E61">
              <w:rPr>
                <w:rStyle w:val="Hyperlink"/>
                <w:noProof/>
              </w:rPr>
              <w:t>GeoMtx</w:t>
            </w:r>
            <w:r w:rsidR="000625C9">
              <w:rPr>
                <w:noProof/>
                <w:webHidden/>
              </w:rPr>
              <w:tab/>
            </w:r>
            <w:r w:rsidR="000625C9">
              <w:rPr>
                <w:noProof/>
                <w:webHidden/>
              </w:rPr>
              <w:fldChar w:fldCharType="begin"/>
            </w:r>
            <w:r w:rsidR="000625C9">
              <w:rPr>
                <w:noProof/>
                <w:webHidden/>
              </w:rPr>
              <w:instrText xml:space="preserve"> PAGEREF _Toc483201254 \h </w:instrText>
            </w:r>
            <w:r w:rsidR="000625C9">
              <w:rPr>
                <w:noProof/>
                <w:webHidden/>
              </w:rPr>
            </w:r>
            <w:r w:rsidR="000625C9">
              <w:rPr>
                <w:noProof/>
                <w:webHidden/>
              </w:rPr>
              <w:fldChar w:fldCharType="separate"/>
            </w:r>
            <w:r w:rsidR="000625C9">
              <w:rPr>
                <w:noProof/>
                <w:webHidden/>
              </w:rPr>
              <w:t>14</w:t>
            </w:r>
            <w:r w:rsidR="000625C9">
              <w:rPr>
                <w:noProof/>
                <w:webHidden/>
              </w:rPr>
              <w:fldChar w:fldCharType="end"/>
            </w:r>
          </w:hyperlink>
        </w:p>
        <w:p w14:paraId="78F92A45" w14:textId="74C62825" w:rsidR="000625C9" w:rsidRDefault="00F75013">
          <w:pPr>
            <w:pStyle w:val="TOC2"/>
            <w:tabs>
              <w:tab w:val="left" w:pos="660"/>
              <w:tab w:val="right" w:leader="dot" w:pos="10070"/>
            </w:tabs>
            <w:rPr>
              <w:noProof/>
            </w:rPr>
          </w:pPr>
          <w:hyperlink w:anchor="_Toc483201255" w:history="1">
            <w:r w:rsidR="000625C9" w:rsidRPr="00C40E61">
              <w:rPr>
                <w:rStyle w:val="Hyperlink"/>
                <w:noProof/>
              </w:rPr>
              <w:t>B.</w:t>
            </w:r>
            <w:r w:rsidR="000625C9">
              <w:rPr>
                <w:noProof/>
              </w:rPr>
              <w:tab/>
            </w:r>
            <w:r w:rsidR="000625C9" w:rsidRPr="00C40E61">
              <w:rPr>
                <w:rStyle w:val="Hyperlink"/>
                <w:noProof/>
              </w:rPr>
              <w:t>Slippery Shore, Stop-and-Block</w:t>
            </w:r>
            <w:r w:rsidR="000625C9">
              <w:rPr>
                <w:noProof/>
                <w:webHidden/>
              </w:rPr>
              <w:tab/>
            </w:r>
            <w:r w:rsidR="000625C9">
              <w:rPr>
                <w:noProof/>
                <w:webHidden/>
              </w:rPr>
              <w:fldChar w:fldCharType="begin"/>
            </w:r>
            <w:r w:rsidR="000625C9">
              <w:rPr>
                <w:noProof/>
                <w:webHidden/>
              </w:rPr>
              <w:instrText xml:space="preserve"> PAGEREF _Toc483201255 \h </w:instrText>
            </w:r>
            <w:r w:rsidR="000625C9">
              <w:rPr>
                <w:noProof/>
                <w:webHidden/>
              </w:rPr>
            </w:r>
            <w:r w:rsidR="000625C9">
              <w:rPr>
                <w:noProof/>
                <w:webHidden/>
              </w:rPr>
              <w:fldChar w:fldCharType="separate"/>
            </w:r>
            <w:r w:rsidR="000625C9">
              <w:rPr>
                <w:noProof/>
                <w:webHidden/>
              </w:rPr>
              <w:t>14</w:t>
            </w:r>
            <w:r w:rsidR="000625C9">
              <w:rPr>
                <w:noProof/>
                <w:webHidden/>
              </w:rPr>
              <w:fldChar w:fldCharType="end"/>
            </w:r>
          </w:hyperlink>
        </w:p>
        <w:p w14:paraId="09D7862A" w14:textId="6C1FB93D" w:rsidR="000625C9" w:rsidRDefault="00F75013">
          <w:pPr>
            <w:pStyle w:val="TOC2"/>
            <w:tabs>
              <w:tab w:val="left" w:pos="660"/>
              <w:tab w:val="right" w:leader="dot" w:pos="10070"/>
            </w:tabs>
            <w:rPr>
              <w:noProof/>
            </w:rPr>
          </w:pPr>
          <w:hyperlink w:anchor="_Toc483201256" w:history="1">
            <w:r w:rsidR="000625C9" w:rsidRPr="00C40E61">
              <w:rPr>
                <w:rStyle w:val="Hyperlink"/>
                <w:noProof/>
              </w:rPr>
              <w:t>C.</w:t>
            </w:r>
            <w:r w:rsidR="000625C9">
              <w:rPr>
                <w:noProof/>
              </w:rPr>
              <w:tab/>
            </w:r>
            <w:r w:rsidR="000625C9" w:rsidRPr="00C40E61">
              <w:rPr>
                <w:rStyle w:val="Hyperlink"/>
                <w:noProof/>
              </w:rPr>
              <w:t>Rivers</w:t>
            </w:r>
            <w:r w:rsidR="000625C9">
              <w:rPr>
                <w:noProof/>
                <w:webHidden/>
              </w:rPr>
              <w:tab/>
            </w:r>
            <w:r w:rsidR="000625C9">
              <w:rPr>
                <w:noProof/>
                <w:webHidden/>
              </w:rPr>
              <w:fldChar w:fldCharType="begin"/>
            </w:r>
            <w:r w:rsidR="000625C9">
              <w:rPr>
                <w:noProof/>
                <w:webHidden/>
              </w:rPr>
              <w:instrText xml:space="preserve"> PAGEREF _Toc483201256 \h </w:instrText>
            </w:r>
            <w:r w:rsidR="000625C9">
              <w:rPr>
                <w:noProof/>
                <w:webHidden/>
              </w:rPr>
            </w:r>
            <w:r w:rsidR="000625C9">
              <w:rPr>
                <w:noProof/>
                <w:webHidden/>
              </w:rPr>
              <w:fldChar w:fldCharType="separate"/>
            </w:r>
            <w:r w:rsidR="000625C9">
              <w:rPr>
                <w:noProof/>
                <w:webHidden/>
              </w:rPr>
              <w:t>14</w:t>
            </w:r>
            <w:r w:rsidR="000625C9">
              <w:rPr>
                <w:noProof/>
                <w:webHidden/>
              </w:rPr>
              <w:fldChar w:fldCharType="end"/>
            </w:r>
          </w:hyperlink>
        </w:p>
        <w:p w14:paraId="2C42BEB8" w14:textId="70B73FF4" w:rsidR="000625C9" w:rsidRDefault="00F75013">
          <w:pPr>
            <w:pStyle w:val="TOC1"/>
            <w:tabs>
              <w:tab w:val="left" w:pos="660"/>
              <w:tab w:val="right" w:leader="dot" w:pos="10070"/>
            </w:tabs>
            <w:rPr>
              <w:noProof/>
            </w:rPr>
          </w:pPr>
          <w:hyperlink w:anchor="_Toc483201257" w:history="1">
            <w:r w:rsidR="000625C9" w:rsidRPr="00C40E61">
              <w:rPr>
                <w:rStyle w:val="Hyperlink"/>
                <w:noProof/>
              </w:rPr>
              <w:t>VII.</w:t>
            </w:r>
            <w:r w:rsidR="000625C9">
              <w:rPr>
                <w:noProof/>
              </w:rPr>
              <w:tab/>
            </w:r>
            <w:r w:rsidR="000625C9" w:rsidRPr="00C40E61">
              <w:rPr>
                <w:rStyle w:val="Hyperlink"/>
                <w:noProof/>
              </w:rPr>
              <w:t>Bathymetry and Anchoring</w:t>
            </w:r>
            <w:r w:rsidR="000625C9">
              <w:rPr>
                <w:noProof/>
                <w:webHidden/>
              </w:rPr>
              <w:tab/>
            </w:r>
            <w:r w:rsidR="000625C9">
              <w:rPr>
                <w:noProof/>
                <w:webHidden/>
              </w:rPr>
              <w:fldChar w:fldCharType="begin"/>
            </w:r>
            <w:r w:rsidR="000625C9">
              <w:rPr>
                <w:noProof/>
                <w:webHidden/>
              </w:rPr>
              <w:instrText xml:space="preserve"> PAGEREF _Toc483201257 \h </w:instrText>
            </w:r>
            <w:r w:rsidR="000625C9">
              <w:rPr>
                <w:noProof/>
                <w:webHidden/>
              </w:rPr>
            </w:r>
            <w:r w:rsidR="000625C9">
              <w:rPr>
                <w:noProof/>
                <w:webHidden/>
              </w:rPr>
              <w:fldChar w:fldCharType="separate"/>
            </w:r>
            <w:r w:rsidR="000625C9">
              <w:rPr>
                <w:noProof/>
                <w:webHidden/>
              </w:rPr>
              <w:t>14</w:t>
            </w:r>
            <w:r w:rsidR="000625C9">
              <w:rPr>
                <w:noProof/>
                <w:webHidden/>
              </w:rPr>
              <w:fldChar w:fldCharType="end"/>
            </w:r>
          </w:hyperlink>
        </w:p>
        <w:p w14:paraId="179B5AEF" w14:textId="5F8B67C3" w:rsidR="000625C9" w:rsidRDefault="00F75013">
          <w:pPr>
            <w:pStyle w:val="TOC1"/>
            <w:tabs>
              <w:tab w:val="left" w:pos="660"/>
              <w:tab w:val="right" w:leader="dot" w:pos="10070"/>
            </w:tabs>
            <w:rPr>
              <w:noProof/>
            </w:rPr>
          </w:pPr>
          <w:hyperlink w:anchor="_Toc483201258" w:history="1">
            <w:r w:rsidR="000625C9" w:rsidRPr="00C40E61">
              <w:rPr>
                <w:rStyle w:val="Hyperlink"/>
                <w:noProof/>
              </w:rPr>
              <w:t>VIII.</w:t>
            </w:r>
            <w:r w:rsidR="000625C9">
              <w:rPr>
                <w:noProof/>
              </w:rPr>
              <w:tab/>
            </w:r>
            <w:r w:rsidR="000625C9" w:rsidRPr="00C40E61">
              <w:rPr>
                <w:rStyle w:val="Hyperlink"/>
                <w:noProof/>
              </w:rPr>
              <w:t>Completed Searches</w:t>
            </w:r>
            <w:r w:rsidR="000625C9">
              <w:rPr>
                <w:noProof/>
                <w:webHidden/>
              </w:rPr>
              <w:tab/>
            </w:r>
            <w:r w:rsidR="000625C9">
              <w:rPr>
                <w:noProof/>
                <w:webHidden/>
              </w:rPr>
              <w:fldChar w:fldCharType="begin"/>
            </w:r>
            <w:r w:rsidR="000625C9">
              <w:rPr>
                <w:noProof/>
                <w:webHidden/>
              </w:rPr>
              <w:instrText xml:space="preserve"> PAGEREF _Toc483201258 \h </w:instrText>
            </w:r>
            <w:r w:rsidR="000625C9">
              <w:rPr>
                <w:noProof/>
                <w:webHidden/>
              </w:rPr>
            </w:r>
            <w:r w:rsidR="000625C9">
              <w:rPr>
                <w:noProof/>
                <w:webHidden/>
              </w:rPr>
              <w:fldChar w:fldCharType="separate"/>
            </w:r>
            <w:r w:rsidR="000625C9">
              <w:rPr>
                <w:noProof/>
                <w:webHidden/>
              </w:rPr>
              <w:t>14</w:t>
            </w:r>
            <w:r w:rsidR="000625C9">
              <w:rPr>
                <w:noProof/>
                <w:webHidden/>
              </w:rPr>
              <w:fldChar w:fldCharType="end"/>
            </w:r>
          </w:hyperlink>
        </w:p>
        <w:p w14:paraId="3DFC3E3E" w14:textId="3B0F0D43" w:rsidR="000625C9" w:rsidRDefault="00F75013">
          <w:pPr>
            <w:pStyle w:val="TOC2"/>
            <w:tabs>
              <w:tab w:val="left" w:pos="660"/>
              <w:tab w:val="right" w:leader="dot" w:pos="10070"/>
            </w:tabs>
            <w:rPr>
              <w:noProof/>
            </w:rPr>
          </w:pPr>
          <w:hyperlink w:anchor="_Toc483201259" w:history="1">
            <w:r w:rsidR="000625C9" w:rsidRPr="00C40E61">
              <w:rPr>
                <w:rStyle w:val="Hyperlink"/>
                <w:noProof/>
              </w:rPr>
              <w:t>A.</w:t>
            </w:r>
            <w:r w:rsidR="000625C9">
              <w:rPr>
                <w:noProof/>
              </w:rPr>
              <w:tab/>
            </w:r>
            <w:r w:rsidR="000625C9" w:rsidRPr="00C40E61">
              <w:rPr>
                <w:rStyle w:val="Hyperlink"/>
                <w:noProof/>
              </w:rPr>
              <w:t>POS and SRUs</w:t>
            </w:r>
            <w:r w:rsidR="000625C9">
              <w:rPr>
                <w:noProof/>
                <w:webHidden/>
              </w:rPr>
              <w:tab/>
            </w:r>
            <w:r w:rsidR="000625C9">
              <w:rPr>
                <w:noProof/>
                <w:webHidden/>
              </w:rPr>
              <w:fldChar w:fldCharType="begin"/>
            </w:r>
            <w:r w:rsidR="000625C9">
              <w:rPr>
                <w:noProof/>
                <w:webHidden/>
              </w:rPr>
              <w:instrText xml:space="preserve"> PAGEREF _Toc483201259 \h </w:instrText>
            </w:r>
            <w:r w:rsidR="000625C9">
              <w:rPr>
                <w:noProof/>
                <w:webHidden/>
              </w:rPr>
            </w:r>
            <w:r w:rsidR="000625C9">
              <w:rPr>
                <w:noProof/>
                <w:webHidden/>
              </w:rPr>
              <w:fldChar w:fldCharType="separate"/>
            </w:r>
            <w:r w:rsidR="000625C9">
              <w:rPr>
                <w:noProof/>
                <w:webHidden/>
              </w:rPr>
              <w:t>15</w:t>
            </w:r>
            <w:r w:rsidR="000625C9">
              <w:rPr>
                <w:noProof/>
                <w:webHidden/>
              </w:rPr>
              <w:fldChar w:fldCharType="end"/>
            </w:r>
          </w:hyperlink>
        </w:p>
        <w:p w14:paraId="10ECABF0" w14:textId="6B2AEDAA" w:rsidR="000625C9" w:rsidRDefault="00F75013">
          <w:pPr>
            <w:pStyle w:val="TOC2"/>
            <w:tabs>
              <w:tab w:val="left" w:pos="660"/>
              <w:tab w:val="right" w:leader="dot" w:pos="10070"/>
            </w:tabs>
            <w:rPr>
              <w:noProof/>
            </w:rPr>
          </w:pPr>
          <w:hyperlink w:anchor="_Toc483201260" w:history="1">
            <w:r w:rsidR="000625C9" w:rsidRPr="00C40E61">
              <w:rPr>
                <w:rStyle w:val="Hyperlink"/>
                <w:noProof/>
              </w:rPr>
              <w:t>B.</w:t>
            </w:r>
            <w:r w:rsidR="000625C9">
              <w:rPr>
                <w:noProof/>
              </w:rPr>
              <w:tab/>
            </w:r>
            <w:r w:rsidR="000625C9" w:rsidRPr="00C40E61">
              <w:rPr>
                <w:rStyle w:val="Hyperlink"/>
                <w:noProof/>
              </w:rPr>
              <w:t>Ladder Patterns, Perfect Patterns, and Terminology</w:t>
            </w:r>
            <w:r w:rsidR="000625C9">
              <w:rPr>
                <w:noProof/>
                <w:webHidden/>
              </w:rPr>
              <w:tab/>
            </w:r>
            <w:r w:rsidR="000625C9">
              <w:rPr>
                <w:noProof/>
                <w:webHidden/>
              </w:rPr>
              <w:fldChar w:fldCharType="begin"/>
            </w:r>
            <w:r w:rsidR="000625C9">
              <w:rPr>
                <w:noProof/>
                <w:webHidden/>
              </w:rPr>
              <w:instrText xml:space="preserve"> PAGEREF _Toc483201260 \h </w:instrText>
            </w:r>
            <w:r w:rsidR="000625C9">
              <w:rPr>
                <w:noProof/>
                <w:webHidden/>
              </w:rPr>
            </w:r>
            <w:r w:rsidR="000625C9">
              <w:rPr>
                <w:noProof/>
                <w:webHidden/>
              </w:rPr>
              <w:fldChar w:fldCharType="separate"/>
            </w:r>
            <w:r w:rsidR="000625C9">
              <w:rPr>
                <w:noProof/>
                <w:webHidden/>
              </w:rPr>
              <w:t>15</w:t>
            </w:r>
            <w:r w:rsidR="000625C9">
              <w:rPr>
                <w:noProof/>
                <w:webHidden/>
              </w:rPr>
              <w:fldChar w:fldCharType="end"/>
            </w:r>
          </w:hyperlink>
        </w:p>
        <w:p w14:paraId="628CE0BD" w14:textId="3C336FE8" w:rsidR="000625C9" w:rsidRDefault="00F75013">
          <w:pPr>
            <w:pStyle w:val="TOC2"/>
            <w:tabs>
              <w:tab w:val="left" w:pos="660"/>
              <w:tab w:val="right" w:leader="dot" w:pos="10070"/>
            </w:tabs>
            <w:rPr>
              <w:noProof/>
            </w:rPr>
          </w:pPr>
          <w:hyperlink w:anchor="_Toc483201261" w:history="1">
            <w:r w:rsidR="000625C9" w:rsidRPr="00C40E61">
              <w:rPr>
                <w:rStyle w:val="Hyperlink"/>
                <w:noProof/>
              </w:rPr>
              <w:t>C.</w:t>
            </w:r>
            <w:r w:rsidR="000625C9">
              <w:rPr>
                <w:noProof/>
              </w:rPr>
              <w:tab/>
            </w:r>
            <w:r w:rsidR="000625C9" w:rsidRPr="00C40E61">
              <w:rPr>
                <w:rStyle w:val="Hyperlink"/>
                <w:noProof/>
              </w:rPr>
              <w:t>Optimization Problem’s Constraints</w:t>
            </w:r>
            <w:r w:rsidR="000625C9">
              <w:rPr>
                <w:noProof/>
                <w:webHidden/>
              </w:rPr>
              <w:tab/>
            </w:r>
            <w:r w:rsidR="000625C9">
              <w:rPr>
                <w:noProof/>
                <w:webHidden/>
              </w:rPr>
              <w:fldChar w:fldCharType="begin"/>
            </w:r>
            <w:r w:rsidR="000625C9">
              <w:rPr>
                <w:noProof/>
                <w:webHidden/>
              </w:rPr>
              <w:instrText xml:space="preserve"> PAGEREF _Toc483201261 \h </w:instrText>
            </w:r>
            <w:r w:rsidR="000625C9">
              <w:rPr>
                <w:noProof/>
                <w:webHidden/>
              </w:rPr>
            </w:r>
            <w:r w:rsidR="000625C9">
              <w:rPr>
                <w:noProof/>
                <w:webHidden/>
              </w:rPr>
              <w:fldChar w:fldCharType="separate"/>
            </w:r>
            <w:r w:rsidR="000625C9">
              <w:rPr>
                <w:noProof/>
                <w:webHidden/>
              </w:rPr>
              <w:t>16</w:t>
            </w:r>
            <w:r w:rsidR="000625C9">
              <w:rPr>
                <w:noProof/>
                <w:webHidden/>
              </w:rPr>
              <w:fldChar w:fldCharType="end"/>
            </w:r>
          </w:hyperlink>
        </w:p>
        <w:p w14:paraId="5196A899" w14:textId="0FB2DB57" w:rsidR="000625C9" w:rsidRDefault="00F75013">
          <w:pPr>
            <w:pStyle w:val="TOC2"/>
            <w:tabs>
              <w:tab w:val="left" w:pos="660"/>
              <w:tab w:val="right" w:leader="dot" w:pos="10070"/>
            </w:tabs>
            <w:rPr>
              <w:noProof/>
            </w:rPr>
          </w:pPr>
          <w:hyperlink w:anchor="_Toc483201262" w:history="1">
            <w:r w:rsidR="000625C9" w:rsidRPr="00C40E61">
              <w:rPr>
                <w:rStyle w:val="Hyperlink"/>
                <w:noProof/>
              </w:rPr>
              <w:t>D.</w:t>
            </w:r>
            <w:r w:rsidR="000625C9">
              <w:rPr>
                <w:noProof/>
              </w:rPr>
              <w:tab/>
            </w:r>
            <w:r w:rsidR="000625C9" w:rsidRPr="00C40E61">
              <w:rPr>
                <w:rStyle w:val="Hyperlink"/>
                <w:noProof/>
              </w:rPr>
              <w:t>SruSolution and SruSolutionArray</w:t>
            </w:r>
            <w:r w:rsidR="000625C9">
              <w:rPr>
                <w:noProof/>
                <w:webHidden/>
              </w:rPr>
              <w:tab/>
            </w:r>
            <w:r w:rsidR="000625C9">
              <w:rPr>
                <w:noProof/>
                <w:webHidden/>
              </w:rPr>
              <w:fldChar w:fldCharType="begin"/>
            </w:r>
            <w:r w:rsidR="000625C9">
              <w:rPr>
                <w:noProof/>
                <w:webHidden/>
              </w:rPr>
              <w:instrText xml:space="preserve"> PAGEREF _Toc483201262 \h </w:instrText>
            </w:r>
            <w:r w:rsidR="000625C9">
              <w:rPr>
                <w:noProof/>
                <w:webHidden/>
              </w:rPr>
            </w:r>
            <w:r w:rsidR="000625C9">
              <w:rPr>
                <w:noProof/>
                <w:webHidden/>
              </w:rPr>
              <w:fldChar w:fldCharType="separate"/>
            </w:r>
            <w:r w:rsidR="000625C9">
              <w:rPr>
                <w:noProof/>
                <w:webHidden/>
              </w:rPr>
              <w:t>17</w:t>
            </w:r>
            <w:r w:rsidR="000625C9">
              <w:rPr>
                <w:noProof/>
                <w:webHidden/>
              </w:rPr>
              <w:fldChar w:fldCharType="end"/>
            </w:r>
          </w:hyperlink>
        </w:p>
        <w:p w14:paraId="1BCECBAD" w14:textId="6D3EAE01" w:rsidR="000625C9" w:rsidRDefault="00F75013">
          <w:pPr>
            <w:pStyle w:val="TOC2"/>
            <w:tabs>
              <w:tab w:val="left" w:pos="660"/>
              <w:tab w:val="right" w:leader="dot" w:pos="10070"/>
            </w:tabs>
            <w:rPr>
              <w:noProof/>
            </w:rPr>
          </w:pPr>
          <w:hyperlink w:anchor="_Toc483201263" w:history="1">
            <w:r w:rsidR="000625C9" w:rsidRPr="00C40E61">
              <w:rPr>
                <w:rStyle w:val="Hyperlink"/>
                <w:noProof/>
              </w:rPr>
              <w:t>E.</w:t>
            </w:r>
            <w:r w:rsidR="000625C9">
              <w:rPr>
                <w:noProof/>
              </w:rPr>
              <w:tab/>
            </w:r>
            <w:r w:rsidR="000625C9" w:rsidRPr="00C40E61">
              <w:rPr>
                <w:rStyle w:val="Hyperlink"/>
                <w:noProof/>
              </w:rPr>
              <w:t>Non-Linear Programming and Parameterization of Boxes</w:t>
            </w:r>
            <w:r w:rsidR="000625C9">
              <w:rPr>
                <w:noProof/>
                <w:webHidden/>
              </w:rPr>
              <w:tab/>
            </w:r>
            <w:r w:rsidR="000625C9">
              <w:rPr>
                <w:noProof/>
                <w:webHidden/>
              </w:rPr>
              <w:fldChar w:fldCharType="begin"/>
            </w:r>
            <w:r w:rsidR="000625C9">
              <w:rPr>
                <w:noProof/>
                <w:webHidden/>
              </w:rPr>
              <w:instrText xml:space="preserve"> PAGEREF _Toc483201263 \h </w:instrText>
            </w:r>
            <w:r w:rsidR="000625C9">
              <w:rPr>
                <w:noProof/>
                <w:webHidden/>
              </w:rPr>
            </w:r>
            <w:r w:rsidR="000625C9">
              <w:rPr>
                <w:noProof/>
                <w:webHidden/>
              </w:rPr>
              <w:fldChar w:fldCharType="separate"/>
            </w:r>
            <w:r w:rsidR="000625C9">
              <w:rPr>
                <w:noProof/>
                <w:webHidden/>
              </w:rPr>
              <w:t>18</w:t>
            </w:r>
            <w:r w:rsidR="000625C9">
              <w:rPr>
                <w:noProof/>
                <w:webHidden/>
              </w:rPr>
              <w:fldChar w:fldCharType="end"/>
            </w:r>
          </w:hyperlink>
        </w:p>
        <w:p w14:paraId="67687A5F" w14:textId="14F949BB" w:rsidR="000625C9" w:rsidRDefault="00F75013">
          <w:pPr>
            <w:pStyle w:val="TOC2"/>
            <w:tabs>
              <w:tab w:val="left" w:pos="660"/>
              <w:tab w:val="right" w:leader="dot" w:pos="10070"/>
            </w:tabs>
            <w:rPr>
              <w:noProof/>
            </w:rPr>
          </w:pPr>
          <w:hyperlink w:anchor="_Toc483201264" w:history="1">
            <w:r w:rsidR="000625C9" w:rsidRPr="00C40E61">
              <w:rPr>
                <w:rStyle w:val="Hyperlink"/>
                <w:noProof/>
              </w:rPr>
              <w:t>F.</w:t>
            </w:r>
            <w:r w:rsidR="000625C9">
              <w:rPr>
                <w:noProof/>
              </w:rPr>
              <w:tab/>
            </w:r>
            <w:r w:rsidR="000625C9" w:rsidRPr="00C40E61">
              <w:rPr>
                <w:rStyle w:val="Hyperlink"/>
                <w:noProof/>
              </w:rPr>
              <w:t>Frozen and Floating SRUs</w:t>
            </w:r>
            <w:r w:rsidR="000625C9">
              <w:rPr>
                <w:noProof/>
                <w:webHidden/>
              </w:rPr>
              <w:tab/>
            </w:r>
            <w:r w:rsidR="000625C9">
              <w:rPr>
                <w:noProof/>
                <w:webHidden/>
              </w:rPr>
              <w:fldChar w:fldCharType="begin"/>
            </w:r>
            <w:r w:rsidR="000625C9">
              <w:rPr>
                <w:noProof/>
                <w:webHidden/>
              </w:rPr>
              <w:instrText xml:space="preserve"> PAGEREF _Toc483201264 \h </w:instrText>
            </w:r>
            <w:r w:rsidR="000625C9">
              <w:rPr>
                <w:noProof/>
                <w:webHidden/>
              </w:rPr>
            </w:r>
            <w:r w:rsidR="000625C9">
              <w:rPr>
                <w:noProof/>
                <w:webHidden/>
              </w:rPr>
              <w:fldChar w:fldCharType="separate"/>
            </w:r>
            <w:r w:rsidR="000625C9">
              <w:rPr>
                <w:noProof/>
                <w:webHidden/>
              </w:rPr>
              <w:t>19</w:t>
            </w:r>
            <w:r w:rsidR="000625C9">
              <w:rPr>
                <w:noProof/>
                <w:webHidden/>
              </w:rPr>
              <w:fldChar w:fldCharType="end"/>
            </w:r>
          </w:hyperlink>
        </w:p>
        <w:p w14:paraId="2E2B7624" w14:textId="2059BA50" w:rsidR="000625C9" w:rsidRDefault="00F75013">
          <w:pPr>
            <w:pStyle w:val="TOC2"/>
            <w:tabs>
              <w:tab w:val="left" w:pos="660"/>
              <w:tab w:val="right" w:leader="dot" w:pos="10070"/>
            </w:tabs>
            <w:rPr>
              <w:noProof/>
            </w:rPr>
          </w:pPr>
          <w:hyperlink w:anchor="_Toc483201265" w:history="1">
            <w:r w:rsidR="000625C9" w:rsidRPr="00C40E61">
              <w:rPr>
                <w:rStyle w:val="Hyperlink"/>
                <w:noProof/>
              </w:rPr>
              <w:t>G.</w:t>
            </w:r>
            <w:r w:rsidR="000625C9">
              <w:rPr>
                <w:noProof/>
              </w:rPr>
              <w:tab/>
            </w:r>
            <w:r w:rsidR="000625C9" w:rsidRPr="00C40E61">
              <w:rPr>
                <w:rStyle w:val="Hyperlink"/>
                <w:noProof/>
              </w:rPr>
              <w:t>Summary</w:t>
            </w:r>
            <w:r w:rsidR="000625C9">
              <w:rPr>
                <w:noProof/>
                <w:webHidden/>
              </w:rPr>
              <w:tab/>
            </w:r>
            <w:r w:rsidR="000625C9">
              <w:rPr>
                <w:noProof/>
                <w:webHidden/>
              </w:rPr>
              <w:fldChar w:fldCharType="begin"/>
            </w:r>
            <w:r w:rsidR="000625C9">
              <w:rPr>
                <w:noProof/>
                <w:webHidden/>
              </w:rPr>
              <w:instrText xml:space="preserve"> PAGEREF _Toc483201265 \h </w:instrText>
            </w:r>
            <w:r w:rsidR="000625C9">
              <w:rPr>
                <w:noProof/>
                <w:webHidden/>
              </w:rPr>
            </w:r>
            <w:r w:rsidR="000625C9">
              <w:rPr>
                <w:noProof/>
                <w:webHidden/>
              </w:rPr>
              <w:fldChar w:fldCharType="separate"/>
            </w:r>
            <w:r w:rsidR="000625C9">
              <w:rPr>
                <w:noProof/>
                <w:webHidden/>
              </w:rPr>
              <w:t>20</w:t>
            </w:r>
            <w:r w:rsidR="000625C9">
              <w:rPr>
                <w:noProof/>
                <w:webHidden/>
              </w:rPr>
              <w:fldChar w:fldCharType="end"/>
            </w:r>
          </w:hyperlink>
        </w:p>
        <w:p w14:paraId="545FFE92" w14:textId="7401A0A7" w:rsidR="000625C9" w:rsidRDefault="00F75013">
          <w:pPr>
            <w:pStyle w:val="TOC1"/>
            <w:tabs>
              <w:tab w:val="left" w:pos="660"/>
              <w:tab w:val="right" w:leader="dot" w:pos="10070"/>
            </w:tabs>
            <w:rPr>
              <w:noProof/>
            </w:rPr>
          </w:pPr>
          <w:hyperlink w:anchor="_Toc483201266" w:history="1">
            <w:r w:rsidR="000625C9" w:rsidRPr="00C40E61">
              <w:rPr>
                <w:rStyle w:val="Hyperlink"/>
                <w:noProof/>
              </w:rPr>
              <w:t>IX.</w:t>
            </w:r>
            <w:r w:rsidR="000625C9">
              <w:rPr>
                <w:noProof/>
              </w:rPr>
              <w:tab/>
            </w:r>
            <w:r w:rsidR="000625C9" w:rsidRPr="00C40E61">
              <w:rPr>
                <w:rStyle w:val="Hyperlink"/>
                <w:noProof/>
              </w:rPr>
              <w:t>Problems with Planner 2.0.3</w:t>
            </w:r>
            <w:r w:rsidR="000625C9">
              <w:rPr>
                <w:noProof/>
                <w:webHidden/>
              </w:rPr>
              <w:tab/>
            </w:r>
            <w:r w:rsidR="000625C9">
              <w:rPr>
                <w:noProof/>
                <w:webHidden/>
              </w:rPr>
              <w:fldChar w:fldCharType="begin"/>
            </w:r>
            <w:r w:rsidR="000625C9">
              <w:rPr>
                <w:noProof/>
                <w:webHidden/>
              </w:rPr>
              <w:instrText xml:space="preserve"> PAGEREF _Toc483201266 \h </w:instrText>
            </w:r>
            <w:r w:rsidR="000625C9">
              <w:rPr>
                <w:noProof/>
                <w:webHidden/>
              </w:rPr>
            </w:r>
            <w:r w:rsidR="000625C9">
              <w:rPr>
                <w:noProof/>
                <w:webHidden/>
              </w:rPr>
              <w:fldChar w:fldCharType="separate"/>
            </w:r>
            <w:r w:rsidR="000625C9">
              <w:rPr>
                <w:noProof/>
                <w:webHidden/>
              </w:rPr>
              <w:t>20</w:t>
            </w:r>
            <w:r w:rsidR="000625C9">
              <w:rPr>
                <w:noProof/>
                <w:webHidden/>
              </w:rPr>
              <w:fldChar w:fldCharType="end"/>
            </w:r>
          </w:hyperlink>
        </w:p>
        <w:p w14:paraId="01B6096D" w14:textId="72401F62" w:rsidR="000625C9" w:rsidRDefault="00F75013">
          <w:pPr>
            <w:pStyle w:val="TOC2"/>
            <w:tabs>
              <w:tab w:val="left" w:pos="660"/>
              <w:tab w:val="right" w:leader="dot" w:pos="10070"/>
            </w:tabs>
            <w:rPr>
              <w:noProof/>
            </w:rPr>
          </w:pPr>
          <w:hyperlink w:anchor="_Toc483201267" w:history="1">
            <w:r w:rsidR="000625C9" w:rsidRPr="00C40E61">
              <w:rPr>
                <w:rStyle w:val="Hyperlink"/>
                <w:noProof/>
              </w:rPr>
              <w:t>A.</w:t>
            </w:r>
            <w:r w:rsidR="000625C9">
              <w:rPr>
                <w:noProof/>
              </w:rPr>
              <w:tab/>
            </w:r>
            <w:r w:rsidR="000625C9" w:rsidRPr="00C40E61">
              <w:rPr>
                <w:rStyle w:val="Hyperlink"/>
                <w:noProof/>
              </w:rPr>
              <w:t>Overlap Problem when Placing SRUs</w:t>
            </w:r>
            <w:r w:rsidR="000625C9">
              <w:rPr>
                <w:noProof/>
                <w:webHidden/>
              </w:rPr>
              <w:tab/>
            </w:r>
            <w:r w:rsidR="000625C9">
              <w:rPr>
                <w:noProof/>
                <w:webHidden/>
              </w:rPr>
              <w:fldChar w:fldCharType="begin"/>
            </w:r>
            <w:r w:rsidR="000625C9">
              <w:rPr>
                <w:noProof/>
                <w:webHidden/>
              </w:rPr>
              <w:instrText xml:space="preserve"> PAGEREF _Toc483201267 \h </w:instrText>
            </w:r>
            <w:r w:rsidR="000625C9">
              <w:rPr>
                <w:noProof/>
                <w:webHidden/>
              </w:rPr>
            </w:r>
            <w:r w:rsidR="000625C9">
              <w:rPr>
                <w:noProof/>
                <w:webHidden/>
              </w:rPr>
              <w:fldChar w:fldCharType="separate"/>
            </w:r>
            <w:r w:rsidR="000625C9">
              <w:rPr>
                <w:noProof/>
                <w:webHidden/>
              </w:rPr>
              <w:t>21</w:t>
            </w:r>
            <w:r w:rsidR="000625C9">
              <w:rPr>
                <w:noProof/>
                <w:webHidden/>
              </w:rPr>
              <w:fldChar w:fldCharType="end"/>
            </w:r>
          </w:hyperlink>
        </w:p>
        <w:p w14:paraId="3F943AAB" w14:textId="44C3D094" w:rsidR="000625C9" w:rsidRDefault="00F75013">
          <w:pPr>
            <w:pStyle w:val="TOC1"/>
            <w:tabs>
              <w:tab w:val="left" w:pos="440"/>
              <w:tab w:val="right" w:leader="dot" w:pos="10070"/>
            </w:tabs>
            <w:rPr>
              <w:noProof/>
            </w:rPr>
          </w:pPr>
          <w:hyperlink w:anchor="_Toc483201268" w:history="1">
            <w:r w:rsidR="000625C9" w:rsidRPr="00C40E61">
              <w:rPr>
                <w:rStyle w:val="Hyperlink"/>
                <w:noProof/>
              </w:rPr>
              <w:t>X.</w:t>
            </w:r>
            <w:r w:rsidR="000625C9">
              <w:rPr>
                <w:noProof/>
              </w:rPr>
              <w:tab/>
            </w:r>
            <w:r w:rsidR="000625C9" w:rsidRPr="00C40E61">
              <w:rPr>
                <w:rStyle w:val="Hyperlink"/>
                <w:noProof/>
              </w:rPr>
              <w:t>Grabbing a Rock</w:t>
            </w:r>
            <w:r w:rsidR="000625C9">
              <w:rPr>
                <w:noProof/>
                <w:webHidden/>
              </w:rPr>
              <w:tab/>
            </w:r>
            <w:r w:rsidR="000625C9">
              <w:rPr>
                <w:noProof/>
                <w:webHidden/>
              </w:rPr>
              <w:fldChar w:fldCharType="begin"/>
            </w:r>
            <w:r w:rsidR="000625C9">
              <w:rPr>
                <w:noProof/>
                <w:webHidden/>
              </w:rPr>
              <w:instrText xml:space="preserve"> PAGEREF _Toc483201268 \h </w:instrText>
            </w:r>
            <w:r w:rsidR="000625C9">
              <w:rPr>
                <w:noProof/>
                <w:webHidden/>
              </w:rPr>
            </w:r>
            <w:r w:rsidR="000625C9">
              <w:rPr>
                <w:noProof/>
                <w:webHidden/>
              </w:rPr>
              <w:fldChar w:fldCharType="separate"/>
            </w:r>
            <w:r w:rsidR="000625C9">
              <w:rPr>
                <w:noProof/>
                <w:webHidden/>
              </w:rPr>
              <w:t>21</w:t>
            </w:r>
            <w:r w:rsidR="000625C9">
              <w:rPr>
                <w:noProof/>
                <w:webHidden/>
              </w:rPr>
              <w:fldChar w:fldCharType="end"/>
            </w:r>
          </w:hyperlink>
        </w:p>
        <w:p w14:paraId="349B8213" w14:textId="52FF5D0C" w:rsidR="000625C9" w:rsidRDefault="00F75013">
          <w:pPr>
            <w:pStyle w:val="TOC2"/>
            <w:tabs>
              <w:tab w:val="left" w:pos="660"/>
              <w:tab w:val="right" w:leader="dot" w:pos="10070"/>
            </w:tabs>
            <w:rPr>
              <w:noProof/>
            </w:rPr>
          </w:pPr>
          <w:hyperlink w:anchor="_Toc483201269" w:history="1">
            <w:r w:rsidR="000625C9" w:rsidRPr="00C40E61">
              <w:rPr>
                <w:rStyle w:val="Hyperlink"/>
                <w:noProof/>
              </w:rPr>
              <w:t>A.</w:t>
            </w:r>
            <w:r w:rsidR="000625C9">
              <w:rPr>
                <w:noProof/>
              </w:rPr>
              <w:tab/>
            </w:r>
            <w:r w:rsidR="000625C9" w:rsidRPr="00C40E61">
              <w:rPr>
                <w:rStyle w:val="Hyperlink"/>
                <w:noProof/>
              </w:rPr>
              <w:t>Small Set of Particles and Large Number of Rocks</w:t>
            </w:r>
            <w:r w:rsidR="000625C9">
              <w:rPr>
                <w:noProof/>
                <w:webHidden/>
              </w:rPr>
              <w:tab/>
            </w:r>
            <w:r w:rsidR="000625C9">
              <w:rPr>
                <w:noProof/>
                <w:webHidden/>
              </w:rPr>
              <w:fldChar w:fldCharType="begin"/>
            </w:r>
            <w:r w:rsidR="000625C9">
              <w:rPr>
                <w:noProof/>
                <w:webHidden/>
              </w:rPr>
              <w:instrText xml:space="preserve"> PAGEREF _Toc483201269 \h </w:instrText>
            </w:r>
            <w:r w:rsidR="000625C9">
              <w:rPr>
                <w:noProof/>
                <w:webHidden/>
              </w:rPr>
            </w:r>
            <w:r w:rsidR="000625C9">
              <w:rPr>
                <w:noProof/>
                <w:webHidden/>
              </w:rPr>
              <w:fldChar w:fldCharType="separate"/>
            </w:r>
            <w:r w:rsidR="000625C9">
              <w:rPr>
                <w:noProof/>
                <w:webHidden/>
              </w:rPr>
              <w:t>21</w:t>
            </w:r>
            <w:r w:rsidR="000625C9">
              <w:rPr>
                <w:noProof/>
                <w:webHidden/>
              </w:rPr>
              <w:fldChar w:fldCharType="end"/>
            </w:r>
          </w:hyperlink>
        </w:p>
        <w:p w14:paraId="4CD9D61D" w14:textId="53DFF292" w:rsidR="000625C9" w:rsidRDefault="00F75013">
          <w:pPr>
            <w:pStyle w:val="TOC2"/>
            <w:tabs>
              <w:tab w:val="left" w:pos="660"/>
              <w:tab w:val="right" w:leader="dot" w:pos="10070"/>
            </w:tabs>
            <w:rPr>
              <w:noProof/>
            </w:rPr>
          </w:pPr>
          <w:hyperlink w:anchor="_Toc483201270" w:history="1">
            <w:r w:rsidR="000625C9" w:rsidRPr="00C40E61">
              <w:rPr>
                <w:rStyle w:val="Hyperlink"/>
                <w:noProof/>
              </w:rPr>
              <w:t>B.</w:t>
            </w:r>
            <w:r w:rsidR="000625C9">
              <w:rPr>
                <w:noProof/>
              </w:rPr>
              <w:tab/>
            </w:r>
            <w:r w:rsidR="000625C9" w:rsidRPr="00C40E61">
              <w:rPr>
                <w:rStyle w:val="Hyperlink"/>
                <w:noProof/>
              </w:rPr>
              <w:t>Initial Placement of 1 SRU on a Probability Distribution</w:t>
            </w:r>
            <w:r w:rsidR="000625C9">
              <w:rPr>
                <w:noProof/>
                <w:webHidden/>
              </w:rPr>
              <w:tab/>
            </w:r>
            <w:r w:rsidR="000625C9">
              <w:rPr>
                <w:noProof/>
                <w:webHidden/>
              </w:rPr>
              <w:fldChar w:fldCharType="begin"/>
            </w:r>
            <w:r w:rsidR="000625C9">
              <w:rPr>
                <w:noProof/>
                <w:webHidden/>
              </w:rPr>
              <w:instrText xml:space="preserve"> PAGEREF _Toc483201270 \h </w:instrText>
            </w:r>
            <w:r w:rsidR="000625C9">
              <w:rPr>
                <w:noProof/>
                <w:webHidden/>
              </w:rPr>
            </w:r>
            <w:r w:rsidR="000625C9">
              <w:rPr>
                <w:noProof/>
                <w:webHidden/>
              </w:rPr>
              <w:fldChar w:fldCharType="separate"/>
            </w:r>
            <w:r w:rsidR="000625C9">
              <w:rPr>
                <w:noProof/>
                <w:webHidden/>
              </w:rPr>
              <w:t>22</w:t>
            </w:r>
            <w:r w:rsidR="000625C9">
              <w:rPr>
                <w:noProof/>
                <w:webHidden/>
              </w:rPr>
              <w:fldChar w:fldCharType="end"/>
            </w:r>
          </w:hyperlink>
        </w:p>
        <w:p w14:paraId="5BF7EDC0" w14:textId="3FBE6A66" w:rsidR="000625C9" w:rsidRDefault="00F75013">
          <w:pPr>
            <w:pStyle w:val="TOC1"/>
            <w:tabs>
              <w:tab w:val="left" w:pos="660"/>
              <w:tab w:val="right" w:leader="dot" w:pos="10070"/>
            </w:tabs>
            <w:rPr>
              <w:noProof/>
            </w:rPr>
          </w:pPr>
          <w:hyperlink w:anchor="_Toc483201271" w:history="1">
            <w:r w:rsidR="000625C9" w:rsidRPr="00C40E61">
              <w:rPr>
                <w:rStyle w:val="Hyperlink"/>
                <w:noProof/>
              </w:rPr>
              <w:t>XI.</w:t>
            </w:r>
            <w:r w:rsidR="000625C9">
              <w:rPr>
                <w:noProof/>
              </w:rPr>
              <w:tab/>
            </w:r>
            <w:r w:rsidR="000625C9" w:rsidRPr="00C40E61">
              <w:rPr>
                <w:rStyle w:val="Hyperlink"/>
                <w:noProof/>
              </w:rPr>
              <w:t>Bird’s Nest Algorithm</w:t>
            </w:r>
            <w:r w:rsidR="000625C9">
              <w:rPr>
                <w:noProof/>
                <w:webHidden/>
              </w:rPr>
              <w:tab/>
            </w:r>
            <w:r w:rsidR="000625C9">
              <w:rPr>
                <w:noProof/>
                <w:webHidden/>
              </w:rPr>
              <w:fldChar w:fldCharType="begin"/>
            </w:r>
            <w:r w:rsidR="000625C9">
              <w:rPr>
                <w:noProof/>
                <w:webHidden/>
              </w:rPr>
              <w:instrText xml:space="preserve"> PAGEREF _Toc483201271 \h </w:instrText>
            </w:r>
            <w:r w:rsidR="000625C9">
              <w:rPr>
                <w:noProof/>
                <w:webHidden/>
              </w:rPr>
            </w:r>
            <w:r w:rsidR="000625C9">
              <w:rPr>
                <w:noProof/>
                <w:webHidden/>
              </w:rPr>
              <w:fldChar w:fldCharType="separate"/>
            </w:r>
            <w:r w:rsidR="000625C9">
              <w:rPr>
                <w:noProof/>
                <w:webHidden/>
              </w:rPr>
              <w:t>22</w:t>
            </w:r>
            <w:r w:rsidR="000625C9">
              <w:rPr>
                <w:noProof/>
                <w:webHidden/>
              </w:rPr>
              <w:fldChar w:fldCharType="end"/>
            </w:r>
          </w:hyperlink>
        </w:p>
        <w:p w14:paraId="5168C913" w14:textId="1F021069" w:rsidR="000625C9" w:rsidRDefault="00F75013">
          <w:pPr>
            <w:pStyle w:val="TOC1"/>
            <w:tabs>
              <w:tab w:val="left" w:pos="660"/>
              <w:tab w:val="right" w:leader="dot" w:pos="10070"/>
            </w:tabs>
            <w:rPr>
              <w:noProof/>
            </w:rPr>
          </w:pPr>
          <w:hyperlink w:anchor="_Toc483201272" w:history="1">
            <w:r w:rsidR="000625C9" w:rsidRPr="00C40E61">
              <w:rPr>
                <w:rStyle w:val="Hyperlink"/>
                <w:noProof/>
              </w:rPr>
              <w:t>XII.</w:t>
            </w:r>
            <w:r w:rsidR="000625C9">
              <w:rPr>
                <w:noProof/>
              </w:rPr>
              <w:tab/>
            </w:r>
            <w:r w:rsidR="000625C9" w:rsidRPr="00C40E61">
              <w:rPr>
                <w:rStyle w:val="Hyperlink"/>
                <w:noProof/>
              </w:rPr>
              <w:t>Putting an SRU on Mars</w:t>
            </w:r>
            <w:r w:rsidR="000625C9">
              <w:rPr>
                <w:noProof/>
                <w:webHidden/>
              </w:rPr>
              <w:tab/>
            </w:r>
            <w:r w:rsidR="000625C9">
              <w:rPr>
                <w:noProof/>
                <w:webHidden/>
              </w:rPr>
              <w:fldChar w:fldCharType="begin"/>
            </w:r>
            <w:r w:rsidR="000625C9">
              <w:rPr>
                <w:noProof/>
                <w:webHidden/>
              </w:rPr>
              <w:instrText xml:space="preserve"> PAGEREF _Toc483201272 \h </w:instrText>
            </w:r>
            <w:r w:rsidR="000625C9">
              <w:rPr>
                <w:noProof/>
                <w:webHidden/>
              </w:rPr>
            </w:r>
            <w:r w:rsidR="000625C9">
              <w:rPr>
                <w:noProof/>
                <w:webHidden/>
              </w:rPr>
              <w:fldChar w:fldCharType="separate"/>
            </w:r>
            <w:r w:rsidR="000625C9">
              <w:rPr>
                <w:noProof/>
                <w:webHidden/>
              </w:rPr>
              <w:t>24</w:t>
            </w:r>
            <w:r w:rsidR="000625C9">
              <w:rPr>
                <w:noProof/>
                <w:webHidden/>
              </w:rPr>
              <w:fldChar w:fldCharType="end"/>
            </w:r>
          </w:hyperlink>
        </w:p>
        <w:p w14:paraId="3BF6AE14" w14:textId="48CD5E6A" w:rsidR="000625C9" w:rsidRDefault="00F75013">
          <w:pPr>
            <w:pStyle w:val="TOC1"/>
            <w:tabs>
              <w:tab w:val="left" w:pos="660"/>
              <w:tab w:val="right" w:leader="dot" w:pos="10070"/>
            </w:tabs>
            <w:rPr>
              <w:noProof/>
            </w:rPr>
          </w:pPr>
          <w:hyperlink w:anchor="_Toc483201273" w:history="1">
            <w:r w:rsidR="000625C9" w:rsidRPr="00C40E61">
              <w:rPr>
                <w:rStyle w:val="Hyperlink"/>
                <w:noProof/>
              </w:rPr>
              <w:t>XIII.</w:t>
            </w:r>
            <w:r w:rsidR="000625C9">
              <w:rPr>
                <w:noProof/>
              </w:rPr>
              <w:tab/>
            </w:r>
            <w:r w:rsidR="000625C9" w:rsidRPr="00C40E61">
              <w:rPr>
                <w:rStyle w:val="Hyperlink"/>
                <w:noProof/>
              </w:rPr>
              <w:t>Measuring Overlap</w:t>
            </w:r>
            <w:r w:rsidR="000625C9">
              <w:rPr>
                <w:noProof/>
                <w:webHidden/>
              </w:rPr>
              <w:tab/>
            </w:r>
            <w:r w:rsidR="000625C9">
              <w:rPr>
                <w:noProof/>
                <w:webHidden/>
              </w:rPr>
              <w:fldChar w:fldCharType="begin"/>
            </w:r>
            <w:r w:rsidR="000625C9">
              <w:rPr>
                <w:noProof/>
                <w:webHidden/>
              </w:rPr>
              <w:instrText xml:space="preserve"> PAGEREF _Toc483201273 \h </w:instrText>
            </w:r>
            <w:r w:rsidR="000625C9">
              <w:rPr>
                <w:noProof/>
                <w:webHidden/>
              </w:rPr>
            </w:r>
            <w:r w:rsidR="000625C9">
              <w:rPr>
                <w:noProof/>
                <w:webHidden/>
              </w:rPr>
              <w:fldChar w:fldCharType="separate"/>
            </w:r>
            <w:r w:rsidR="000625C9">
              <w:rPr>
                <w:noProof/>
                <w:webHidden/>
              </w:rPr>
              <w:t>24</w:t>
            </w:r>
            <w:r w:rsidR="000625C9">
              <w:rPr>
                <w:noProof/>
                <w:webHidden/>
              </w:rPr>
              <w:fldChar w:fldCharType="end"/>
            </w:r>
          </w:hyperlink>
        </w:p>
        <w:p w14:paraId="0180F662" w14:textId="7FDAB7BF" w:rsidR="000625C9" w:rsidRDefault="00F75013">
          <w:pPr>
            <w:pStyle w:val="TOC2"/>
            <w:tabs>
              <w:tab w:val="left" w:pos="660"/>
              <w:tab w:val="right" w:leader="dot" w:pos="10070"/>
            </w:tabs>
            <w:rPr>
              <w:noProof/>
            </w:rPr>
          </w:pPr>
          <w:hyperlink w:anchor="_Toc483201274" w:history="1">
            <w:r w:rsidR="000625C9" w:rsidRPr="00C40E61">
              <w:rPr>
                <w:rStyle w:val="Hyperlink"/>
                <w:noProof/>
              </w:rPr>
              <w:t>A.</w:t>
            </w:r>
            <w:r w:rsidR="000625C9">
              <w:rPr>
                <w:noProof/>
              </w:rPr>
              <w:tab/>
            </w:r>
            <w:r w:rsidR="000625C9" w:rsidRPr="00C40E61">
              <w:rPr>
                <w:rStyle w:val="Hyperlink"/>
                <w:noProof/>
              </w:rPr>
              <w:t>Overlap Computation Algorithm Sketch</w:t>
            </w:r>
            <w:r w:rsidR="000625C9">
              <w:rPr>
                <w:noProof/>
                <w:webHidden/>
              </w:rPr>
              <w:tab/>
            </w:r>
            <w:r w:rsidR="000625C9">
              <w:rPr>
                <w:noProof/>
                <w:webHidden/>
              </w:rPr>
              <w:fldChar w:fldCharType="begin"/>
            </w:r>
            <w:r w:rsidR="000625C9">
              <w:rPr>
                <w:noProof/>
                <w:webHidden/>
              </w:rPr>
              <w:instrText xml:space="preserve"> PAGEREF _Toc483201274 \h </w:instrText>
            </w:r>
            <w:r w:rsidR="000625C9">
              <w:rPr>
                <w:noProof/>
                <w:webHidden/>
              </w:rPr>
            </w:r>
            <w:r w:rsidR="000625C9">
              <w:rPr>
                <w:noProof/>
                <w:webHidden/>
              </w:rPr>
              <w:fldChar w:fldCharType="separate"/>
            </w:r>
            <w:r w:rsidR="000625C9">
              <w:rPr>
                <w:noProof/>
                <w:webHidden/>
              </w:rPr>
              <w:t>25</w:t>
            </w:r>
            <w:r w:rsidR="000625C9">
              <w:rPr>
                <w:noProof/>
                <w:webHidden/>
              </w:rPr>
              <w:fldChar w:fldCharType="end"/>
            </w:r>
          </w:hyperlink>
        </w:p>
        <w:p w14:paraId="4B78BB28" w14:textId="3CCC28E1" w:rsidR="000625C9" w:rsidRDefault="00F75013">
          <w:pPr>
            <w:pStyle w:val="TOC1"/>
            <w:tabs>
              <w:tab w:val="left" w:pos="660"/>
              <w:tab w:val="right" w:leader="dot" w:pos="10070"/>
            </w:tabs>
            <w:rPr>
              <w:noProof/>
            </w:rPr>
          </w:pPr>
          <w:hyperlink w:anchor="_Toc483201275" w:history="1">
            <w:r w:rsidR="000625C9" w:rsidRPr="00C40E61">
              <w:rPr>
                <w:rStyle w:val="Hyperlink"/>
                <w:noProof/>
              </w:rPr>
              <w:t>XIV.</w:t>
            </w:r>
            <w:r w:rsidR="000625C9">
              <w:rPr>
                <w:noProof/>
              </w:rPr>
              <w:tab/>
            </w:r>
            <w:r w:rsidR="000625C9" w:rsidRPr="00C40E61">
              <w:rPr>
                <w:rStyle w:val="Hyperlink"/>
                <w:noProof/>
              </w:rPr>
              <w:t>Polishing a Rock, Different Stages</w:t>
            </w:r>
            <w:r w:rsidR="000625C9">
              <w:rPr>
                <w:noProof/>
                <w:webHidden/>
              </w:rPr>
              <w:tab/>
            </w:r>
            <w:r w:rsidR="000625C9">
              <w:rPr>
                <w:noProof/>
                <w:webHidden/>
              </w:rPr>
              <w:fldChar w:fldCharType="begin"/>
            </w:r>
            <w:r w:rsidR="000625C9">
              <w:rPr>
                <w:noProof/>
                <w:webHidden/>
              </w:rPr>
              <w:instrText xml:space="preserve"> PAGEREF _Toc483201275 \h </w:instrText>
            </w:r>
            <w:r w:rsidR="000625C9">
              <w:rPr>
                <w:noProof/>
                <w:webHidden/>
              </w:rPr>
            </w:r>
            <w:r w:rsidR="000625C9">
              <w:rPr>
                <w:noProof/>
                <w:webHidden/>
              </w:rPr>
              <w:fldChar w:fldCharType="separate"/>
            </w:r>
            <w:r w:rsidR="000625C9">
              <w:rPr>
                <w:noProof/>
                <w:webHidden/>
              </w:rPr>
              <w:t>27</w:t>
            </w:r>
            <w:r w:rsidR="000625C9">
              <w:rPr>
                <w:noProof/>
                <w:webHidden/>
              </w:rPr>
              <w:fldChar w:fldCharType="end"/>
            </w:r>
          </w:hyperlink>
        </w:p>
        <w:p w14:paraId="71B0D827" w14:textId="7F0EAB16" w:rsidR="000625C9" w:rsidRDefault="00F75013">
          <w:pPr>
            <w:pStyle w:val="TOC2"/>
            <w:tabs>
              <w:tab w:val="left" w:pos="660"/>
              <w:tab w:val="right" w:leader="dot" w:pos="10070"/>
            </w:tabs>
            <w:rPr>
              <w:noProof/>
            </w:rPr>
          </w:pPr>
          <w:hyperlink w:anchor="_Toc483201276" w:history="1">
            <w:r w:rsidR="000625C9" w:rsidRPr="00C40E61">
              <w:rPr>
                <w:rStyle w:val="Hyperlink"/>
                <w:noProof/>
              </w:rPr>
              <w:t>A.</w:t>
            </w:r>
            <w:r w:rsidR="000625C9">
              <w:rPr>
                <w:noProof/>
              </w:rPr>
              <w:tab/>
            </w:r>
            <w:r w:rsidR="000625C9" w:rsidRPr="00C40E61">
              <w:rPr>
                <w:rStyle w:val="Hyperlink"/>
                <w:noProof/>
              </w:rPr>
              <w:t>Preliminary Stage: Increase POS</w:t>
            </w:r>
            <w:r w:rsidR="000625C9">
              <w:rPr>
                <w:noProof/>
                <w:webHidden/>
              </w:rPr>
              <w:tab/>
            </w:r>
            <w:r w:rsidR="000625C9">
              <w:rPr>
                <w:noProof/>
                <w:webHidden/>
              </w:rPr>
              <w:fldChar w:fldCharType="begin"/>
            </w:r>
            <w:r w:rsidR="000625C9">
              <w:rPr>
                <w:noProof/>
                <w:webHidden/>
              </w:rPr>
              <w:instrText xml:space="preserve"> PAGEREF _Toc483201276 \h </w:instrText>
            </w:r>
            <w:r w:rsidR="000625C9">
              <w:rPr>
                <w:noProof/>
                <w:webHidden/>
              </w:rPr>
            </w:r>
            <w:r w:rsidR="000625C9">
              <w:rPr>
                <w:noProof/>
                <w:webHidden/>
              </w:rPr>
              <w:fldChar w:fldCharType="separate"/>
            </w:r>
            <w:r w:rsidR="000625C9">
              <w:rPr>
                <w:noProof/>
                <w:webHidden/>
              </w:rPr>
              <w:t>28</w:t>
            </w:r>
            <w:r w:rsidR="000625C9">
              <w:rPr>
                <w:noProof/>
                <w:webHidden/>
              </w:rPr>
              <w:fldChar w:fldCharType="end"/>
            </w:r>
          </w:hyperlink>
        </w:p>
        <w:p w14:paraId="286147AE" w14:textId="1956E443" w:rsidR="000625C9" w:rsidRDefault="00F75013">
          <w:pPr>
            <w:pStyle w:val="TOC2"/>
            <w:tabs>
              <w:tab w:val="left" w:pos="660"/>
              <w:tab w:val="right" w:leader="dot" w:pos="10070"/>
            </w:tabs>
            <w:rPr>
              <w:noProof/>
            </w:rPr>
          </w:pPr>
          <w:hyperlink w:anchor="_Toc483201277" w:history="1">
            <w:r w:rsidR="000625C9" w:rsidRPr="00C40E61">
              <w:rPr>
                <w:rStyle w:val="Hyperlink"/>
                <w:noProof/>
              </w:rPr>
              <w:t>B.</w:t>
            </w:r>
            <w:r w:rsidR="000625C9">
              <w:rPr>
                <w:noProof/>
              </w:rPr>
              <w:tab/>
            </w:r>
            <w:r w:rsidR="000625C9" w:rsidRPr="00C40E61">
              <w:rPr>
                <w:rStyle w:val="Hyperlink"/>
                <w:noProof/>
              </w:rPr>
              <w:t>Clear Shape Constraint Violations</w:t>
            </w:r>
            <w:r w:rsidR="000625C9">
              <w:rPr>
                <w:noProof/>
                <w:webHidden/>
              </w:rPr>
              <w:tab/>
            </w:r>
            <w:r w:rsidR="000625C9">
              <w:rPr>
                <w:noProof/>
                <w:webHidden/>
              </w:rPr>
              <w:fldChar w:fldCharType="begin"/>
            </w:r>
            <w:r w:rsidR="000625C9">
              <w:rPr>
                <w:noProof/>
                <w:webHidden/>
              </w:rPr>
              <w:instrText xml:space="preserve"> PAGEREF _Toc483201277 \h </w:instrText>
            </w:r>
            <w:r w:rsidR="000625C9">
              <w:rPr>
                <w:noProof/>
                <w:webHidden/>
              </w:rPr>
            </w:r>
            <w:r w:rsidR="000625C9">
              <w:rPr>
                <w:noProof/>
                <w:webHidden/>
              </w:rPr>
              <w:fldChar w:fldCharType="separate"/>
            </w:r>
            <w:r w:rsidR="000625C9">
              <w:rPr>
                <w:noProof/>
                <w:webHidden/>
              </w:rPr>
              <w:t>28</w:t>
            </w:r>
            <w:r w:rsidR="000625C9">
              <w:rPr>
                <w:noProof/>
                <w:webHidden/>
              </w:rPr>
              <w:fldChar w:fldCharType="end"/>
            </w:r>
          </w:hyperlink>
        </w:p>
        <w:p w14:paraId="3707AD43" w14:textId="6B8DAF32" w:rsidR="000625C9" w:rsidRDefault="00F75013">
          <w:pPr>
            <w:pStyle w:val="TOC2"/>
            <w:tabs>
              <w:tab w:val="left" w:pos="660"/>
              <w:tab w:val="right" w:leader="dot" w:pos="10070"/>
            </w:tabs>
            <w:rPr>
              <w:noProof/>
            </w:rPr>
          </w:pPr>
          <w:hyperlink w:anchor="_Toc483201278" w:history="1">
            <w:r w:rsidR="000625C9" w:rsidRPr="00C40E61">
              <w:rPr>
                <w:rStyle w:val="Hyperlink"/>
                <w:noProof/>
              </w:rPr>
              <w:t>C.</w:t>
            </w:r>
            <w:r w:rsidR="000625C9">
              <w:rPr>
                <w:noProof/>
              </w:rPr>
              <w:tab/>
            </w:r>
            <w:r w:rsidR="000625C9" w:rsidRPr="00C40E61">
              <w:rPr>
                <w:rStyle w:val="Hyperlink"/>
                <w:noProof/>
              </w:rPr>
              <w:t>Clear Ovl Constraint Violations</w:t>
            </w:r>
            <w:r w:rsidR="000625C9">
              <w:rPr>
                <w:noProof/>
                <w:webHidden/>
              </w:rPr>
              <w:tab/>
            </w:r>
            <w:r w:rsidR="000625C9">
              <w:rPr>
                <w:noProof/>
                <w:webHidden/>
              </w:rPr>
              <w:fldChar w:fldCharType="begin"/>
            </w:r>
            <w:r w:rsidR="000625C9">
              <w:rPr>
                <w:noProof/>
                <w:webHidden/>
              </w:rPr>
              <w:instrText xml:space="preserve"> PAGEREF _Toc483201278 \h </w:instrText>
            </w:r>
            <w:r w:rsidR="000625C9">
              <w:rPr>
                <w:noProof/>
                <w:webHidden/>
              </w:rPr>
            </w:r>
            <w:r w:rsidR="000625C9">
              <w:rPr>
                <w:noProof/>
                <w:webHidden/>
              </w:rPr>
              <w:fldChar w:fldCharType="separate"/>
            </w:r>
            <w:r w:rsidR="000625C9">
              <w:rPr>
                <w:noProof/>
                <w:webHidden/>
              </w:rPr>
              <w:t>28</w:t>
            </w:r>
            <w:r w:rsidR="000625C9">
              <w:rPr>
                <w:noProof/>
                <w:webHidden/>
              </w:rPr>
              <w:fldChar w:fldCharType="end"/>
            </w:r>
          </w:hyperlink>
        </w:p>
        <w:p w14:paraId="3C8EAF05" w14:textId="6D612FBA" w:rsidR="000625C9" w:rsidRDefault="00F75013">
          <w:pPr>
            <w:pStyle w:val="TOC2"/>
            <w:tabs>
              <w:tab w:val="left" w:pos="660"/>
              <w:tab w:val="right" w:leader="dot" w:pos="10070"/>
            </w:tabs>
            <w:rPr>
              <w:noProof/>
            </w:rPr>
          </w:pPr>
          <w:hyperlink w:anchor="_Toc483201279" w:history="1">
            <w:r w:rsidR="000625C9" w:rsidRPr="00C40E61">
              <w:rPr>
                <w:rStyle w:val="Hyperlink"/>
                <w:noProof/>
              </w:rPr>
              <w:t>D.</w:t>
            </w:r>
            <w:r w:rsidR="000625C9">
              <w:rPr>
                <w:noProof/>
              </w:rPr>
              <w:tab/>
            </w:r>
            <w:r w:rsidR="000625C9" w:rsidRPr="00C40E61">
              <w:rPr>
                <w:rStyle w:val="Hyperlink"/>
                <w:noProof/>
              </w:rPr>
              <w:t>Improve POS: Zero In</w:t>
            </w:r>
            <w:r w:rsidR="000625C9">
              <w:rPr>
                <w:noProof/>
                <w:webHidden/>
              </w:rPr>
              <w:tab/>
            </w:r>
            <w:r w:rsidR="000625C9">
              <w:rPr>
                <w:noProof/>
                <w:webHidden/>
              </w:rPr>
              <w:fldChar w:fldCharType="begin"/>
            </w:r>
            <w:r w:rsidR="000625C9">
              <w:rPr>
                <w:noProof/>
                <w:webHidden/>
              </w:rPr>
              <w:instrText xml:space="preserve"> PAGEREF _Toc483201279 \h </w:instrText>
            </w:r>
            <w:r w:rsidR="000625C9">
              <w:rPr>
                <w:noProof/>
                <w:webHidden/>
              </w:rPr>
            </w:r>
            <w:r w:rsidR="000625C9">
              <w:rPr>
                <w:noProof/>
                <w:webHidden/>
              </w:rPr>
              <w:fldChar w:fldCharType="separate"/>
            </w:r>
            <w:r w:rsidR="000625C9">
              <w:rPr>
                <w:noProof/>
                <w:webHidden/>
              </w:rPr>
              <w:t>28</w:t>
            </w:r>
            <w:r w:rsidR="000625C9">
              <w:rPr>
                <w:noProof/>
                <w:webHidden/>
              </w:rPr>
              <w:fldChar w:fldCharType="end"/>
            </w:r>
          </w:hyperlink>
        </w:p>
        <w:p w14:paraId="48DD17D3" w14:textId="75DA6C2C" w:rsidR="000625C9" w:rsidRDefault="00F75013">
          <w:pPr>
            <w:pStyle w:val="TOC1"/>
            <w:tabs>
              <w:tab w:val="left" w:pos="660"/>
              <w:tab w:val="right" w:leader="dot" w:pos="10070"/>
            </w:tabs>
            <w:rPr>
              <w:noProof/>
            </w:rPr>
          </w:pPr>
          <w:hyperlink w:anchor="_Toc483201280" w:history="1">
            <w:r w:rsidR="000625C9" w:rsidRPr="00C40E61">
              <w:rPr>
                <w:rStyle w:val="Hyperlink"/>
                <w:noProof/>
              </w:rPr>
              <w:t>XV.</w:t>
            </w:r>
            <w:r w:rsidR="000625C9">
              <w:rPr>
                <w:noProof/>
              </w:rPr>
              <w:tab/>
            </w:r>
            <w:r w:rsidR="000625C9" w:rsidRPr="00C40E61">
              <w:rPr>
                <w:rStyle w:val="Hyperlink"/>
                <w:noProof/>
              </w:rPr>
              <w:t>Polishing a Rock, Clearing Constraints by Clearing “Worst” Constraint</w:t>
            </w:r>
            <w:r w:rsidR="000625C9">
              <w:rPr>
                <w:noProof/>
                <w:webHidden/>
              </w:rPr>
              <w:tab/>
            </w:r>
            <w:r w:rsidR="000625C9">
              <w:rPr>
                <w:noProof/>
                <w:webHidden/>
              </w:rPr>
              <w:fldChar w:fldCharType="begin"/>
            </w:r>
            <w:r w:rsidR="000625C9">
              <w:rPr>
                <w:noProof/>
                <w:webHidden/>
              </w:rPr>
              <w:instrText xml:space="preserve"> PAGEREF _Toc483201280 \h </w:instrText>
            </w:r>
            <w:r w:rsidR="000625C9">
              <w:rPr>
                <w:noProof/>
                <w:webHidden/>
              </w:rPr>
            </w:r>
            <w:r w:rsidR="000625C9">
              <w:rPr>
                <w:noProof/>
                <w:webHidden/>
              </w:rPr>
              <w:fldChar w:fldCharType="separate"/>
            </w:r>
            <w:r w:rsidR="000625C9">
              <w:rPr>
                <w:noProof/>
                <w:webHidden/>
              </w:rPr>
              <w:t>28</w:t>
            </w:r>
            <w:r w:rsidR="000625C9">
              <w:rPr>
                <w:noProof/>
                <w:webHidden/>
              </w:rPr>
              <w:fldChar w:fldCharType="end"/>
            </w:r>
          </w:hyperlink>
        </w:p>
        <w:p w14:paraId="64E7DEA7" w14:textId="28DA48B2" w:rsidR="000625C9" w:rsidRDefault="00F75013">
          <w:pPr>
            <w:pStyle w:val="TOC1"/>
            <w:tabs>
              <w:tab w:val="left" w:pos="660"/>
              <w:tab w:val="right" w:leader="dot" w:pos="10070"/>
            </w:tabs>
            <w:rPr>
              <w:noProof/>
            </w:rPr>
          </w:pPr>
          <w:hyperlink w:anchor="_Toc483201281" w:history="1">
            <w:r w:rsidR="000625C9" w:rsidRPr="00C40E61">
              <w:rPr>
                <w:rStyle w:val="Hyperlink"/>
                <w:noProof/>
              </w:rPr>
              <w:t>XVI.</w:t>
            </w:r>
            <w:r w:rsidR="000625C9">
              <w:rPr>
                <w:noProof/>
              </w:rPr>
              <w:tab/>
            </w:r>
            <w:r w:rsidR="000625C9" w:rsidRPr="00C40E61">
              <w:rPr>
                <w:rStyle w:val="Hyperlink"/>
                <w:noProof/>
              </w:rPr>
              <w:t>Different Approximations to POS Used During Optimization</w:t>
            </w:r>
            <w:r w:rsidR="000625C9">
              <w:rPr>
                <w:noProof/>
                <w:webHidden/>
              </w:rPr>
              <w:tab/>
            </w:r>
            <w:r w:rsidR="000625C9">
              <w:rPr>
                <w:noProof/>
                <w:webHidden/>
              </w:rPr>
              <w:fldChar w:fldCharType="begin"/>
            </w:r>
            <w:r w:rsidR="000625C9">
              <w:rPr>
                <w:noProof/>
                <w:webHidden/>
              </w:rPr>
              <w:instrText xml:space="preserve"> PAGEREF _Toc483201281 \h </w:instrText>
            </w:r>
            <w:r w:rsidR="000625C9">
              <w:rPr>
                <w:noProof/>
                <w:webHidden/>
              </w:rPr>
            </w:r>
            <w:r w:rsidR="000625C9">
              <w:rPr>
                <w:noProof/>
                <w:webHidden/>
              </w:rPr>
              <w:fldChar w:fldCharType="separate"/>
            </w:r>
            <w:r w:rsidR="000625C9">
              <w:rPr>
                <w:noProof/>
                <w:webHidden/>
              </w:rPr>
              <w:t>30</w:t>
            </w:r>
            <w:r w:rsidR="000625C9">
              <w:rPr>
                <w:noProof/>
                <w:webHidden/>
              </w:rPr>
              <w:fldChar w:fldCharType="end"/>
            </w:r>
          </w:hyperlink>
        </w:p>
        <w:p w14:paraId="2E55A72D" w14:textId="0D0F1A73" w:rsidR="000625C9" w:rsidRDefault="00F75013">
          <w:pPr>
            <w:pStyle w:val="TOC1"/>
            <w:tabs>
              <w:tab w:val="left" w:pos="660"/>
              <w:tab w:val="right" w:leader="dot" w:pos="10070"/>
            </w:tabs>
            <w:rPr>
              <w:noProof/>
            </w:rPr>
          </w:pPr>
          <w:hyperlink w:anchor="_Toc483201282" w:history="1">
            <w:r w:rsidR="000625C9" w:rsidRPr="00C40E61">
              <w:rPr>
                <w:rStyle w:val="Hyperlink"/>
                <w:noProof/>
              </w:rPr>
              <w:t>XVII.</w:t>
            </w:r>
            <w:r w:rsidR="000625C9">
              <w:rPr>
                <w:noProof/>
              </w:rPr>
              <w:tab/>
            </w:r>
            <w:r w:rsidR="000625C9" w:rsidRPr="00C40E61">
              <w:rPr>
                <w:rStyle w:val="Hyperlink"/>
                <w:noProof/>
              </w:rPr>
              <w:t>How SAROPS’ Uses Planner, and LatestSeed</w:t>
            </w:r>
            <w:r w:rsidR="000625C9">
              <w:rPr>
                <w:noProof/>
                <w:webHidden/>
              </w:rPr>
              <w:tab/>
            </w:r>
            <w:r w:rsidR="000625C9">
              <w:rPr>
                <w:noProof/>
                <w:webHidden/>
              </w:rPr>
              <w:fldChar w:fldCharType="begin"/>
            </w:r>
            <w:r w:rsidR="000625C9">
              <w:rPr>
                <w:noProof/>
                <w:webHidden/>
              </w:rPr>
              <w:instrText xml:space="preserve"> PAGEREF _Toc483201282 \h </w:instrText>
            </w:r>
            <w:r w:rsidR="000625C9">
              <w:rPr>
                <w:noProof/>
                <w:webHidden/>
              </w:rPr>
            </w:r>
            <w:r w:rsidR="000625C9">
              <w:rPr>
                <w:noProof/>
                <w:webHidden/>
              </w:rPr>
              <w:fldChar w:fldCharType="separate"/>
            </w:r>
            <w:r w:rsidR="000625C9">
              <w:rPr>
                <w:noProof/>
                <w:webHidden/>
              </w:rPr>
              <w:t>31</w:t>
            </w:r>
            <w:r w:rsidR="000625C9">
              <w:rPr>
                <w:noProof/>
                <w:webHidden/>
              </w:rPr>
              <w:fldChar w:fldCharType="end"/>
            </w:r>
          </w:hyperlink>
        </w:p>
        <w:p w14:paraId="26FB4284" w14:textId="67A09F82" w:rsidR="000625C9" w:rsidRDefault="00F75013">
          <w:pPr>
            <w:pStyle w:val="TOC1"/>
            <w:tabs>
              <w:tab w:val="left" w:pos="880"/>
              <w:tab w:val="right" w:leader="dot" w:pos="10070"/>
            </w:tabs>
            <w:rPr>
              <w:noProof/>
            </w:rPr>
          </w:pPr>
          <w:hyperlink w:anchor="_Toc483201283" w:history="1">
            <w:r w:rsidR="000625C9" w:rsidRPr="00C40E61">
              <w:rPr>
                <w:rStyle w:val="Hyperlink"/>
                <w:noProof/>
              </w:rPr>
              <w:t>XVIII.</w:t>
            </w:r>
            <w:r w:rsidR="000625C9">
              <w:rPr>
                <w:noProof/>
              </w:rPr>
              <w:tab/>
            </w:r>
            <w:r w:rsidR="000625C9" w:rsidRPr="00C40E61">
              <w:rPr>
                <w:rStyle w:val="Hyperlink"/>
                <w:noProof/>
              </w:rPr>
              <w:t>Planner 2.2</w:t>
            </w:r>
            <w:r w:rsidR="000625C9">
              <w:rPr>
                <w:noProof/>
                <w:webHidden/>
              </w:rPr>
              <w:tab/>
            </w:r>
            <w:r w:rsidR="000625C9">
              <w:rPr>
                <w:noProof/>
                <w:webHidden/>
              </w:rPr>
              <w:fldChar w:fldCharType="begin"/>
            </w:r>
            <w:r w:rsidR="000625C9">
              <w:rPr>
                <w:noProof/>
                <w:webHidden/>
              </w:rPr>
              <w:instrText xml:space="preserve"> PAGEREF _Toc483201283 \h </w:instrText>
            </w:r>
            <w:r w:rsidR="000625C9">
              <w:rPr>
                <w:noProof/>
                <w:webHidden/>
              </w:rPr>
            </w:r>
            <w:r w:rsidR="000625C9">
              <w:rPr>
                <w:noProof/>
                <w:webHidden/>
              </w:rPr>
              <w:fldChar w:fldCharType="separate"/>
            </w:r>
            <w:r w:rsidR="000625C9">
              <w:rPr>
                <w:noProof/>
                <w:webHidden/>
              </w:rPr>
              <w:t>33</w:t>
            </w:r>
            <w:r w:rsidR="000625C9">
              <w:rPr>
                <w:noProof/>
                <w:webHidden/>
              </w:rPr>
              <w:fldChar w:fldCharType="end"/>
            </w:r>
          </w:hyperlink>
        </w:p>
        <w:p w14:paraId="10337B47" w14:textId="121FABFD" w:rsidR="000625C9" w:rsidRDefault="00F75013">
          <w:pPr>
            <w:pStyle w:val="TOC2"/>
            <w:tabs>
              <w:tab w:val="left" w:pos="660"/>
              <w:tab w:val="right" w:leader="dot" w:pos="10070"/>
            </w:tabs>
            <w:rPr>
              <w:noProof/>
            </w:rPr>
          </w:pPr>
          <w:hyperlink w:anchor="_Toc483201284" w:history="1">
            <w:r w:rsidR="000625C9" w:rsidRPr="00C40E61">
              <w:rPr>
                <w:rStyle w:val="Hyperlink"/>
                <w:noProof/>
              </w:rPr>
              <w:t>A.</w:t>
            </w:r>
            <w:r w:rsidR="000625C9">
              <w:rPr>
                <w:noProof/>
              </w:rPr>
              <w:tab/>
            </w:r>
            <w:r w:rsidR="000625C9" w:rsidRPr="00C40E61">
              <w:rPr>
                <w:rStyle w:val="Hyperlink"/>
                <w:noProof/>
              </w:rPr>
              <w:t xml:space="preserve">ESS, ESS+NVG, Asymmetric Sensors, and the Use of </w:t>
            </w:r>
            <m:oMath>
              <m:r>
                <w:rPr>
                  <w:rStyle w:val="Hyperlink"/>
                  <w:rFonts w:ascii="Cambria Math" w:hAnsi="Cambria Math"/>
                  <w:noProof/>
                </w:rPr>
                <m:t>POC</m:t>
              </m:r>
              <m:r>
                <m:rPr>
                  <m:sty m:val="p"/>
                </m:rPr>
                <w:rPr>
                  <w:rStyle w:val="Hyperlink"/>
                  <w:rFonts w:ascii="Cambria Math" w:hAnsi="Cambria Math"/>
                  <w:noProof/>
                </w:rPr>
                <m:t>×</m:t>
              </m:r>
              <m:r>
                <w:rPr>
                  <w:rStyle w:val="Hyperlink"/>
                  <w:rFonts w:ascii="Cambria Math" w:hAnsi="Cambria Math"/>
                  <w:noProof/>
                </w:rPr>
                <m:t>POD</m:t>
              </m:r>
            </m:oMath>
            <w:r w:rsidR="000625C9">
              <w:rPr>
                <w:noProof/>
                <w:webHidden/>
              </w:rPr>
              <w:tab/>
            </w:r>
            <w:r w:rsidR="000625C9">
              <w:rPr>
                <w:noProof/>
                <w:webHidden/>
              </w:rPr>
              <w:fldChar w:fldCharType="begin"/>
            </w:r>
            <w:r w:rsidR="000625C9">
              <w:rPr>
                <w:noProof/>
                <w:webHidden/>
              </w:rPr>
              <w:instrText xml:space="preserve"> PAGEREF _Toc483201284 \h </w:instrText>
            </w:r>
            <w:r w:rsidR="000625C9">
              <w:rPr>
                <w:noProof/>
                <w:webHidden/>
              </w:rPr>
            </w:r>
            <w:r w:rsidR="000625C9">
              <w:rPr>
                <w:noProof/>
                <w:webHidden/>
              </w:rPr>
              <w:fldChar w:fldCharType="separate"/>
            </w:r>
            <w:r w:rsidR="000625C9">
              <w:rPr>
                <w:noProof/>
                <w:webHidden/>
              </w:rPr>
              <w:t>33</w:t>
            </w:r>
            <w:r w:rsidR="000625C9">
              <w:rPr>
                <w:noProof/>
                <w:webHidden/>
              </w:rPr>
              <w:fldChar w:fldCharType="end"/>
            </w:r>
          </w:hyperlink>
        </w:p>
        <w:p w14:paraId="220D048C" w14:textId="22B22A19" w:rsidR="000625C9" w:rsidRDefault="00F75013">
          <w:pPr>
            <w:pStyle w:val="TOC2"/>
            <w:tabs>
              <w:tab w:val="left" w:pos="660"/>
              <w:tab w:val="right" w:leader="dot" w:pos="10070"/>
            </w:tabs>
            <w:rPr>
              <w:noProof/>
            </w:rPr>
          </w:pPr>
          <w:hyperlink w:anchor="_Toc483201285" w:history="1">
            <w:r w:rsidR="000625C9" w:rsidRPr="00C40E61">
              <w:rPr>
                <w:rStyle w:val="Hyperlink"/>
                <w:noProof/>
              </w:rPr>
              <w:t>B.</w:t>
            </w:r>
            <w:r w:rsidR="000625C9">
              <w:rPr>
                <w:noProof/>
              </w:rPr>
              <w:tab/>
            </w:r>
            <w:r w:rsidR="000625C9" w:rsidRPr="00C40E61">
              <w:rPr>
                <w:rStyle w:val="Hyperlink"/>
                <w:noProof/>
              </w:rPr>
              <w:t>Parameterize a Solution without a Box</w:t>
            </w:r>
            <w:r w:rsidR="000625C9">
              <w:rPr>
                <w:noProof/>
                <w:webHidden/>
              </w:rPr>
              <w:tab/>
            </w:r>
            <w:r w:rsidR="000625C9">
              <w:rPr>
                <w:noProof/>
                <w:webHidden/>
              </w:rPr>
              <w:fldChar w:fldCharType="begin"/>
            </w:r>
            <w:r w:rsidR="000625C9">
              <w:rPr>
                <w:noProof/>
                <w:webHidden/>
              </w:rPr>
              <w:instrText xml:space="preserve"> PAGEREF _Toc483201285 \h </w:instrText>
            </w:r>
            <w:r w:rsidR="000625C9">
              <w:rPr>
                <w:noProof/>
                <w:webHidden/>
              </w:rPr>
            </w:r>
            <w:r w:rsidR="000625C9">
              <w:rPr>
                <w:noProof/>
                <w:webHidden/>
              </w:rPr>
              <w:fldChar w:fldCharType="separate"/>
            </w:r>
            <w:r w:rsidR="000625C9">
              <w:rPr>
                <w:noProof/>
                <w:webHidden/>
              </w:rPr>
              <w:t>33</w:t>
            </w:r>
            <w:r w:rsidR="000625C9">
              <w:rPr>
                <w:noProof/>
                <w:webHidden/>
              </w:rPr>
              <w:fldChar w:fldCharType="end"/>
            </w:r>
          </w:hyperlink>
        </w:p>
        <w:p w14:paraId="687439B6" w14:textId="72999A7D" w:rsidR="000625C9" w:rsidRDefault="00F75013">
          <w:pPr>
            <w:pStyle w:val="TOC1"/>
            <w:tabs>
              <w:tab w:val="right" w:leader="dot" w:pos="10070"/>
            </w:tabs>
            <w:rPr>
              <w:noProof/>
            </w:rPr>
          </w:pPr>
          <w:hyperlink w:anchor="_Toc483201286" w:history="1">
            <w:r w:rsidR="000625C9" w:rsidRPr="00C40E61">
              <w:rPr>
                <w:rStyle w:val="Hyperlink"/>
                <w:noProof/>
              </w:rPr>
              <w:t>Appendix A: Polishing a Rock; the List of Minor Moves</w:t>
            </w:r>
            <w:r w:rsidR="000625C9">
              <w:rPr>
                <w:noProof/>
                <w:webHidden/>
              </w:rPr>
              <w:tab/>
            </w:r>
            <w:r w:rsidR="000625C9">
              <w:rPr>
                <w:noProof/>
                <w:webHidden/>
              </w:rPr>
              <w:fldChar w:fldCharType="begin"/>
            </w:r>
            <w:r w:rsidR="000625C9">
              <w:rPr>
                <w:noProof/>
                <w:webHidden/>
              </w:rPr>
              <w:instrText xml:space="preserve"> PAGEREF _Toc483201286 \h </w:instrText>
            </w:r>
            <w:r w:rsidR="000625C9">
              <w:rPr>
                <w:noProof/>
                <w:webHidden/>
              </w:rPr>
            </w:r>
            <w:r w:rsidR="000625C9">
              <w:rPr>
                <w:noProof/>
                <w:webHidden/>
              </w:rPr>
              <w:fldChar w:fldCharType="separate"/>
            </w:r>
            <w:r w:rsidR="000625C9">
              <w:rPr>
                <w:noProof/>
                <w:webHidden/>
              </w:rPr>
              <w:t>0</w:t>
            </w:r>
            <w:r w:rsidR="000625C9">
              <w:rPr>
                <w:noProof/>
                <w:webHidden/>
              </w:rPr>
              <w:fldChar w:fldCharType="end"/>
            </w:r>
          </w:hyperlink>
        </w:p>
        <w:p w14:paraId="4DD6E690" w14:textId="2F1893AC" w:rsidR="000625C9" w:rsidRDefault="00F75013">
          <w:pPr>
            <w:pStyle w:val="TOC1"/>
            <w:tabs>
              <w:tab w:val="right" w:leader="dot" w:pos="10070"/>
            </w:tabs>
            <w:rPr>
              <w:noProof/>
            </w:rPr>
          </w:pPr>
          <w:hyperlink w:anchor="_Toc483201287" w:history="1">
            <w:r w:rsidR="000625C9" w:rsidRPr="00C40E61">
              <w:rPr>
                <w:rStyle w:val="Hyperlink"/>
                <w:noProof/>
              </w:rPr>
              <w:t>Appendix B: XML</w:t>
            </w:r>
            <w:r w:rsidR="000625C9">
              <w:rPr>
                <w:noProof/>
                <w:webHidden/>
              </w:rPr>
              <w:tab/>
            </w:r>
            <w:r w:rsidR="000625C9">
              <w:rPr>
                <w:noProof/>
                <w:webHidden/>
              </w:rPr>
              <w:fldChar w:fldCharType="begin"/>
            </w:r>
            <w:r w:rsidR="000625C9">
              <w:rPr>
                <w:noProof/>
                <w:webHidden/>
              </w:rPr>
              <w:instrText xml:space="preserve"> PAGEREF _Toc483201287 \h </w:instrText>
            </w:r>
            <w:r w:rsidR="000625C9">
              <w:rPr>
                <w:noProof/>
                <w:webHidden/>
              </w:rPr>
            </w:r>
            <w:r w:rsidR="000625C9">
              <w:rPr>
                <w:noProof/>
                <w:webHidden/>
              </w:rPr>
              <w:fldChar w:fldCharType="separate"/>
            </w:r>
            <w:r w:rsidR="000625C9">
              <w:rPr>
                <w:noProof/>
                <w:webHidden/>
              </w:rPr>
              <w:t>5</w:t>
            </w:r>
            <w:r w:rsidR="000625C9">
              <w:rPr>
                <w:noProof/>
                <w:webHidden/>
              </w:rPr>
              <w:fldChar w:fldCharType="end"/>
            </w:r>
          </w:hyperlink>
        </w:p>
        <w:p w14:paraId="48580E49" w14:textId="5A30C1F1" w:rsidR="000625C9" w:rsidRDefault="00F75013">
          <w:pPr>
            <w:pStyle w:val="TOC2"/>
            <w:tabs>
              <w:tab w:val="left" w:pos="660"/>
              <w:tab w:val="right" w:leader="dot" w:pos="10070"/>
            </w:tabs>
            <w:rPr>
              <w:noProof/>
            </w:rPr>
          </w:pPr>
          <w:hyperlink w:anchor="_Toc483201288" w:history="1">
            <w:r w:rsidR="000625C9" w:rsidRPr="00C40E61">
              <w:rPr>
                <w:rStyle w:val="Hyperlink"/>
                <w:noProof/>
              </w:rPr>
              <w:t>A.</w:t>
            </w:r>
            <w:r w:rsidR="000625C9">
              <w:rPr>
                <w:noProof/>
              </w:rPr>
              <w:tab/>
            </w:r>
            <w:r w:rsidR="000625C9" w:rsidRPr="00C40E61">
              <w:rPr>
                <w:rStyle w:val="Hyperlink"/>
                <w:noProof/>
              </w:rPr>
              <w:t>Root Element</w:t>
            </w:r>
            <w:r w:rsidR="000625C9">
              <w:rPr>
                <w:noProof/>
                <w:webHidden/>
              </w:rPr>
              <w:tab/>
            </w:r>
            <w:r w:rsidR="000625C9">
              <w:rPr>
                <w:noProof/>
                <w:webHidden/>
              </w:rPr>
              <w:fldChar w:fldCharType="begin"/>
            </w:r>
            <w:r w:rsidR="000625C9">
              <w:rPr>
                <w:noProof/>
                <w:webHidden/>
              </w:rPr>
              <w:instrText xml:space="preserve"> PAGEREF _Toc483201288 \h </w:instrText>
            </w:r>
            <w:r w:rsidR="000625C9">
              <w:rPr>
                <w:noProof/>
                <w:webHidden/>
              </w:rPr>
            </w:r>
            <w:r w:rsidR="000625C9">
              <w:rPr>
                <w:noProof/>
                <w:webHidden/>
              </w:rPr>
              <w:fldChar w:fldCharType="separate"/>
            </w:r>
            <w:r w:rsidR="000625C9">
              <w:rPr>
                <w:noProof/>
                <w:webHidden/>
              </w:rPr>
              <w:t>5</w:t>
            </w:r>
            <w:r w:rsidR="000625C9">
              <w:rPr>
                <w:noProof/>
                <w:webHidden/>
              </w:rPr>
              <w:fldChar w:fldCharType="end"/>
            </w:r>
          </w:hyperlink>
        </w:p>
        <w:p w14:paraId="7528D68A" w14:textId="778554FA" w:rsidR="000625C9" w:rsidRDefault="00F75013">
          <w:pPr>
            <w:pStyle w:val="TOC2"/>
            <w:tabs>
              <w:tab w:val="left" w:pos="660"/>
              <w:tab w:val="right" w:leader="dot" w:pos="10070"/>
            </w:tabs>
            <w:rPr>
              <w:noProof/>
            </w:rPr>
          </w:pPr>
          <w:hyperlink w:anchor="_Toc483201289" w:history="1">
            <w:r w:rsidR="000625C9" w:rsidRPr="00C40E61">
              <w:rPr>
                <w:rStyle w:val="Hyperlink"/>
                <w:noProof/>
              </w:rPr>
              <w:t>B.</w:t>
            </w:r>
            <w:r w:rsidR="000625C9">
              <w:rPr>
                <w:noProof/>
              </w:rPr>
              <w:tab/>
            </w:r>
            <w:r w:rsidR="000625C9" w:rsidRPr="00C40E61">
              <w:rPr>
                <w:rStyle w:val="Hyperlink"/>
                <w:noProof/>
              </w:rPr>
              <w:t>SRU Elements</w:t>
            </w:r>
            <w:r w:rsidR="000625C9">
              <w:rPr>
                <w:noProof/>
                <w:webHidden/>
              </w:rPr>
              <w:tab/>
            </w:r>
            <w:r w:rsidR="000625C9">
              <w:rPr>
                <w:noProof/>
                <w:webHidden/>
              </w:rPr>
              <w:fldChar w:fldCharType="begin"/>
            </w:r>
            <w:r w:rsidR="000625C9">
              <w:rPr>
                <w:noProof/>
                <w:webHidden/>
              </w:rPr>
              <w:instrText xml:space="preserve"> PAGEREF _Toc483201289 \h </w:instrText>
            </w:r>
            <w:r w:rsidR="000625C9">
              <w:rPr>
                <w:noProof/>
                <w:webHidden/>
              </w:rPr>
            </w:r>
            <w:r w:rsidR="000625C9">
              <w:rPr>
                <w:noProof/>
                <w:webHidden/>
              </w:rPr>
              <w:fldChar w:fldCharType="separate"/>
            </w:r>
            <w:r w:rsidR="000625C9">
              <w:rPr>
                <w:noProof/>
                <w:webHidden/>
              </w:rPr>
              <w:t>5</w:t>
            </w:r>
            <w:r w:rsidR="000625C9">
              <w:rPr>
                <w:noProof/>
                <w:webHidden/>
              </w:rPr>
              <w:fldChar w:fldCharType="end"/>
            </w:r>
          </w:hyperlink>
        </w:p>
        <w:p w14:paraId="3ABB6C09" w14:textId="5AE2C9CD" w:rsidR="000625C9" w:rsidRDefault="00F75013">
          <w:pPr>
            <w:pStyle w:val="TOC3"/>
            <w:tabs>
              <w:tab w:val="left" w:pos="880"/>
              <w:tab w:val="right" w:leader="dot" w:pos="10070"/>
            </w:tabs>
            <w:rPr>
              <w:noProof/>
            </w:rPr>
          </w:pPr>
          <w:hyperlink w:anchor="_Toc483201290" w:history="1">
            <w:r w:rsidR="000625C9" w:rsidRPr="00C40E61">
              <w:rPr>
                <w:rStyle w:val="Hyperlink"/>
                <w:noProof/>
              </w:rPr>
              <w:t>1.</w:t>
            </w:r>
            <w:r w:rsidR="000625C9">
              <w:rPr>
                <w:noProof/>
              </w:rPr>
              <w:tab/>
            </w:r>
            <w:r w:rsidR="000625C9" w:rsidRPr="00C40E61">
              <w:rPr>
                <w:rStyle w:val="Hyperlink"/>
                <w:noProof/>
              </w:rPr>
              <w:t>Non-Pattern SRUs</w:t>
            </w:r>
            <w:r w:rsidR="000625C9">
              <w:rPr>
                <w:noProof/>
                <w:webHidden/>
              </w:rPr>
              <w:tab/>
            </w:r>
            <w:r w:rsidR="000625C9">
              <w:rPr>
                <w:noProof/>
                <w:webHidden/>
              </w:rPr>
              <w:fldChar w:fldCharType="begin"/>
            </w:r>
            <w:r w:rsidR="000625C9">
              <w:rPr>
                <w:noProof/>
                <w:webHidden/>
              </w:rPr>
              <w:instrText xml:space="preserve"> PAGEREF _Toc483201290 \h </w:instrText>
            </w:r>
            <w:r w:rsidR="000625C9">
              <w:rPr>
                <w:noProof/>
                <w:webHidden/>
              </w:rPr>
            </w:r>
            <w:r w:rsidR="000625C9">
              <w:rPr>
                <w:noProof/>
                <w:webHidden/>
              </w:rPr>
              <w:fldChar w:fldCharType="separate"/>
            </w:r>
            <w:r w:rsidR="000625C9">
              <w:rPr>
                <w:noProof/>
                <w:webHidden/>
              </w:rPr>
              <w:t>6</w:t>
            </w:r>
            <w:r w:rsidR="000625C9">
              <w:rPr>
                <w:noProof/>
                <w:webHidden/>
              </w:rPr>
              <w:fldChar w:fldCharType="end"/>
            </w:r>
          </w:hyperlink>
        </w:p>
        <w:p w14:paraId="432C7182" w14:textId="74E3FBC8" w:rsidR="000625C9" w:rsidRDefault="00F75013">
          <w:pPr>
            <w:pStyle w:val="TOC3"/>
            <w:tabs>
              <w:tab w:val="left" w:pos="880"/>
              <w:tab w:val="right" w:leader="dot" w:pos="10070"/>
            </w:tabs>
            <w:rPr>
              <w:noProof/>
            </w:rPr>
          </w:pPr>
          <w:hyperlink w:anchor="_Toc483201291" w:history="1">
            <w:r w:rsidR="000625C9" w:rsidRPr="00C40E61">
              <w:rPr>
                <w:rStyle w:val="Hyperlink"/>
                <w:noProof/>
              </w:rPr>
              <w:t>2.</w:t>
            </w:r>
            <w:r w:rsidR="000625C9">
              <w:rPr>
                <w:noProof/>
              </w:rPr>
              <w:tab/>
            </w:r>
            <w:r w:rsidR="000625C9" w:rsidRPr="00C40E61">
              <w:rPr>
                <w:rStyle w:val="Hyperlink"/>
                <w:noProof/>
              </w:rPr>
              <w:t>Pattern SRUs</w:t>
            </w:r>
            <w:r w:rsidR="000625C9">
              <w:rPr>
                <w:noProof/>
                <w:webHidden/>
              </w:rPr>
              <w:tab/>
            </w:r>
            <w:r w:rsidR="000625C9">
              <w:rPr>
                <w:noProof/>
                <w:webHidden/>
              </w:rPr>
              <w:fldChar w:fldCharType="begin"/>
            </w:r>
            <w:r w:rsidR="000625C9">
              <w:rPr>
                <w:noProof/>
                <w:webHidden/>
              </w:rPr>
              <w:instrText xml:space="preserve"> PAGEREF _Toc483201291 \h </w:instrText>
            </w:r>
            <w:r w:rsidR="000625C9">
              <w:rPr>
                <w:noProof/>
                <w:webHidden/>
              </w:rPr>
            </w:r>
            <w:r w:rsidR="000625C9">
              <w:rPr>
                <w:noProof/>
                <w:webHidden/>
              </w:rPr>
              <w:fldChar w:fldCharType="separate"/>
            </w:r>
            <w:r w:rsidR="000625C9">
              <w:rPr>
                <w:noProof/>
                <w:webHidden/>
              </w:rPr>
              <w:t>6</w:t>
            </w:r>
            <w:r w:rsidR="000625C9">
              <w:rPr>
                <w:noProof/>
                <w:webHidden/>
              </w:rPr>
              <w:fldChar w:fldCharType="end"/>
            </w:r>
          </w:hyperlink>
        </w:p>
        <w:p w14:paraId="1B0B52B5" w14:textId="09A75B57" w:rsidR="000625C9" w:rsidRDefault="00F75013">
          <w:pPr>
            <w:pStyle w:val="TOC3"/>
            <w:tabs>
              <w:tab w:val="left" w:pos="880"/>
              <w:tab w:val="right" w:leader="dot" w:pos="10070"/>
            </w:tabs>
            <w:rPr>
              <w:noProof/>
            </w:rPr>
          </w:pPr>
          <w:hyperlink w:anchor="_Toc483201292" w:history="1">
            <w:r w:rsidR="000625C9" w:rsidRPr="00C40E61">
              <w:rPr>
                <w:rStyle w:val="Hyperlink"/>
                <w:noProof/>
              </w:rPr>
              <w:t>3.</w:t>
            </w:r>
            <w:r w:rsidR="000625C9">
              <w:rPr>
                <w:noProof/>
              </w:rPr>
              <w:tab/>
            </w:r>
            <w:r w:rsidR="000625C9" w:rsidRPr="00C40E61">
              <w:rPr>
                <w:rStyle w:val="Hyperlink"/>
                <w:noProof/>
              </w:rPr>
              <w:t>Lateral Range Curve</w:t>
            </w:r>
            <w:r w:rsidR="000625C9">
              <w:rPr>
                <w:noProof/>
                <w:webHidden/>
              </w:rPr>
              <w:tab/>
            </w:r>
            <w:r w:rsidR="000625C9">
              <w:rPr>
                <w:noProof/>
                <w:webHidden/>
              </w:rPr>
              <w:fldChar w:fldCharType="begin"/>
            </w:r>
            <w:r w:rsidR="000625C9">
              <w:rPr>
                <w:noProof/>
                <w:webHidden/>
              </w:rPr>
              <w:instrText xml:space="preserve"> PAGEREF _Toc483201292 \h </w:instrText>
            </w:r>
            <w:r w:rsidR="000625C9">
              <w:rPr>
                <w:noProof/>
                <w:webHidden/>
              </w:rPr>
            </w:r>
            <w:r w:rsidR="000625C9">
              <w:rPr>
                <w:noProof/>
                <w:webHidden/>
              </w:rPr>
              <w:fldChar w:fldCharType="separate"/>
            </w:r>
            <w:r w:rsidR="000625C9">
              <w:rPr>
                <w:noProof/>
                <w:webHidden/>
              </w:rPr>
              <w:t>7</w:t>
            </w:r>
            <w:r w:rsidR="000625C9">
              <w:rPr>
                <w:noProof/>
                <w:webHidden/>
              </w:rPr>
              <w:fldChar w:fldCharType="end"/>
            </w:r>
          </w:hyperlink>
        </w:p>
        <w:p w14:paraId="1C70B25D" w14:textId="73774ED6" w:rsidR="000625C9" w:rsidRDefault="00F75013">
          <w:pPr>
            <w:pStyle w:val="TOC1"/>
            <w:tabs>
              <w:tab w:val="right" w:leader="dot" w:pos="10070"/>
            </w:tabs>
            <w:rPr>
              <w:noProof/>
            </w:rPr>
          </w:pPr>
          <w:hyperlink w:anchor="_Toc483201293" w:history="1">
            <w:r w:rsidR="000625C9" w:rsidRPr="00C40E61">
              <w:rPr>
                <w:rStyle w:val="Hyperlink"/>
                <w:noProof/>
              </w:rPr>
              <w:t>REFERENCES</w:t>
            </w:r>
            <w:r w:rsidR="000625C9">
              <w:rPr>
                <w:noProof/>
                <w:webHidden/>
              </w:rPr>
              <w:tab/>
            </w:r>
            <w:r w:rsidR="000625C9">
              <w:rPr>
                <w:noProof/>
                <w:webHidden/>
              </w:rPr>
              <w:fldChar w:fldCharType="begin"/>
            </w:r>
            <w:r w:rsidR="000625C9">
              <w:rPr>
                <w:noProof/>
                <w:webHidden/>
              </w:rPr>
              <w:instrText xml:space="preserve"> PAGEREF _Toc483201293 \h </w:instrText>
            </w:r>
            <w:r w:rsidR="000625C9">
              <w:rPr>
                <w:noProof/>
                <w:webHidden/>
              </w:rPr>
            </w:r>
            <w:r w:rsidR="000625C9">
              <w:rPr>
                <w:noProof/>
                <w:webHidden/>
              </w:rPr>
              <w:fldChar w:fldCharType="separate"/>
            </w:r>
            <w:r w:rsidR="000625C9">
              <w:rPr>
                <w:noProof/>
                <w:webHidden/>
              </w:rPr>
              <w:t>0</w:t>
            </w:r>
            <w:r w:rsidR="000625C9">
              <w:rPr>
                <w:noProof/>
                <w:webHidden/>
              </w:rPr>
              <w:fldChar w:fldCharType="end"/>
            </w:r>
          </w:hyperlink>
        </w:p>
        <w:p w14:paraId="0B49F353" w14:textId="08DDCE55" w:rsidR="0043796F" w:rsidRDefault="002A1DD7" w:rsidP="00914571">
          <w:pPr>
            <w:pStyle w:val="TableofFigures"/>
            <w:tabs>
              <w:tab w:val="right" w:leader="dot" w:pos="10070"/>
            </w:tabs>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fldChar w:fldCharType="end"/>
          </w:r>
          <w:r w:rsidR="0043796F">
            <w:rPr>
              <w:rFonts w:asciiTheme="majorHAnsi" w:eastAsiaTheme="majorEastAsia" w:hAnsiTheme="majorHAnsi" w:cstheme="majorBidi"/>
              <w:color w:val="2F5897" w:themeColor="text2"/>
              <w:spacing w:val="5"/>
              <w:kern w:val="28"/>
              <w:sz w:val="96"/>
              <w:szCs w:val="56"/>
              <w14:ligatures w14:val="standardContextual"/>
              <w14:cntxtAlts/>
            </w:rPr>
            <w:br w:type="page"/>
          </w:r>
        </w:p>
        <w:p w14:paraId="6D9E4ABA" w14:textId="77777777" w:rsidR="000625C9" w:rsidRDefault="00914571" w:rsidP="00914571">
          <w:pPr>
            <w:pStyle w:val="TableofFigures"/>
            <w:tabs>
              <w:tab w:val="right" w:leader="dot" w:pos="10070"/>
            </w:tabs>
            <w:rPr>
              <w:noProof/>
            </w:rPr>
          </w:pPr>
          <w:r>
            <w:rPr>
              <w:rFonts w:asciiTheme="majorHAnsi" w:eastAsiaTheme="majorEastAsia" w:hAnsiTheme="majorHAnsi" w:cstheme="majorBidi"/>
              <w:color w:val="2F5897" w:themeColor="text2"/>
              <w:spacing w:val="5"/>
              <w:kern w:val="28"/>
              <w:sz w:val="96"/>
              <w:szCs w:val="56"/>
              <w14:ligatures w14:val="standardContextual"/>
              <w14:cntxtAlts/>
            </w:rPr>
            <w:lastRenderedPageBreak/>
            <w:t>List of Tables</w:t>
          </w:r>
          <w:r>
            <w:rPr>
              <w:rFonts w:asciiTheme="majorHAnsi" w:eastAsiaTheme="majorEastAsia" w:hAnsiTheme="majorHAnsi" w:cstheme="majorBidi"/>
              <w:color w:val="2F5897" w:themeColor="text2"/>
              <w:spacing w:val="5"/>
              <w:kern w:val="28"/>
              <w:sz w:val="96"/>
              <w:szCs w:val="56"/>
              <w14:ligatures w14:val="standardContextual"/>
              <w14:cntxtAlts/>
            </w:rPr>
            <w:fldChar w:fldCharType="begin"/>
          </w:r>
          <w:r>
            <w:rPr>
              <w:rFonts w:asciiTheme="majorHAnsi" w:eastAsiaTheme="majorEastAsia" w:hAnsiTheme="majorHAnsi" w:cstheme="majorBidi"/>
              <w:color w:val="2F5897" w:themeColor="text2"/>
              <w:spacing w:val="5"/>
              <w:kern w:val="28"/>
              <w:sz w:val="96"/>
              <w:szCs w:val="56"/>
              <w14:ligatures w14:val="standardContextual"/>
              <w14:cntxtAlts/>
            </w:rPr>
            <w:instrText xml:space="preserve"> TOC \h \z \c "Table" </w:instrText>
          </w:r>
          <w:r>
            <w:rPr>
              <w:rFonts w:asciiTheme="majorHAnsi" w:eastAsiaTheme="majorEastAsia" w:hAnsiTheme="majorHAnsi" w:cstheme="majorBidi"/>
              <w:color w:val="2F5897" w:themeColor="text2"/>
              <w:spacing w:val="5"/>
              <w:kern w:val="28"/>
              <w:sz w:val="96"/>
              <w:szCs w:val="56"/>
              <w14:ligatures w14:val="standardContextual"/>
              <w14:cntxtAlts/>
            </w:rPr>
            <w:fldChar w:fldCharType="separate"/>
          </w:r>
        </w:p>
        <w:p w14:paraId="6CA5A85F" w14:textId="76AE2D9E" w:rsidR="000625C9" w:rsidRDefault="00F75013">
          <w:pPr>
            <w:pStyle w:val="TableofFigures"/>
            <w:tabs>
              <w:tab w:val="right" w:leader="dot" w:pos="10070"/>
            </w:tabs>
            <w:rPr>
              <w:noProof/>
            </w:rPr>
          </w:pPr>
          <w:hyperlink w:anchor="_Toc483201294" w:history="1">
            <w:r w:rsidR="000625C9" w:rsidRPr="00CC6B8E">
              <w:rPr>
                <w:rStyle w:val="Hyperlink"/>
                <w:noProof/>
              </w:rPr>
              <w:t>Table 1 Main Components of Sim.xml</w:t>
            </w:r>
            <w:r w:rsidR="000625C9">
              <w:rPr>
                <w:noProof/>
                <w:webHidden/>
              </w:rPr>
              <w:tab/>
            </w:r>
            <w:r w:rsidR="000625C9">
              <w:rPr>
                <w:noProof/>
                <w:webHidden/>
              </w:rPr>
              <w:fldChar w:fldCharType="begin"/>
            </w:r>
            <w:r w:rsidR="000625C9">
              <w:rPr>
                <w:noProof/>
                <w:webHidden/>
              </w:rPr>
              <w:instrText xml:space="preserve"> PAGEREF _Toc483201294 \h </w:instrText>
            </w:r>
            <w:r w:rsidR="000625C9">
              <w:rPr>
                <w:noProof/>
                <w:webHidden/>
              </w:rPr>
            </w:r>
            <w:r w:rsidR="000625C9">
              <w:rPr>
                <w:noProof/>
                <w:webHidden/>
              </w:rPr>
              <w:fldChar w:fldCharType="separate"/>
            </w:r>
            <w:r w:rsidR="000625C9">
              <w:rPr>
                <w:noProof/>
                <w:webHidden/>
              </w:rPr>
              <w:t>2</w:t>
            </w:r>
            <w:r w:rsidR="000625C9">
              <w:rPr>
                <w:noProof/>
                <w:webHidden/>
              </w:rPr>
              <w:fldChar w:fldCharType="end"/>
            </w:r>
          </w:hyperlink>
        </w:p>
        <w:p w14:paraId="2A392672" w14:textId="790BAFBC" w:rsidR="000625C9" w:rsidRDefault="00F75013">
          <w:pPr>
            <w:pStyle w:val="TableofFigures"/>
            <w:tabs>
              <w:tab w:val="right" w:leader="dot" w:pos="10070"/>
            </w:tabs>
            <w:rPr>
              <w:noProof/>
            </w:rPr>
          </w:pPr>
          <w:hyperlink w:anchor="_Toc483201295" w:history="1">
            <w:r w:rsidR="000625C9" w:rsidRPr="00CC6B8E">
              <w:rPr>
                <w:rStyle w:val="Hyperlink"/>
                <w:noProof/>
              </w:rPr>
              <w:t>Table 2: Data of Bearing Call</w:t>
            </w:r>
            <w:r w:rsidR="000625C9">
              <w:rPr>
                <w:noProof/>
                <w:webHidden/>
              </w:rPr>
              <w:tab/>
            </w:r>
            <w:r w:rsidR="000625C9">
              <w:rPr>
                <w:noProof/>
                <w:webHidden/>
              </w:rPr>
              <w:fldChar w:fldCharType="begin"/>
            </w:r>
            <w:r w:rsidR="000625C9">
              <w:rPr>
                <w:noProof/>
                <w:webHidden/>
              </w:rPr>
              <w:instrText xml:space="preserve"> PAGEREF _Toc483201295 \h </w:instrText>
            </w:r>
            <w:r w:rsidR="000625C9">
              <w:rPr>
                <w:noProof/>
                <w:webHidden/>
              </w:rPr>
            </w:r>
            <w:r w:rsidR="000625C9">
              <w:rPr>
                <w:noProof/>
                <w:webHidden/>
              </w:rPr>
              <w:fldChar w:fldCharType="separate"/>
            </w:r>
            <w:r w:rsidR="000625C9">
              <w:rPr>
                <w:noProof/>
                <w:webHidden/>
              </w:rPr>
              <w:t>4</w:t>
            </w:r>
            <w:r w:rsidR="000625C9">
              <w:rPr>
                <w:noProof/>
                <w:webHidden/>
              </w:rPr>
              <w:fldChar w:fldCharType="end"/>
            </w:r>
          </w:hyperlink>
        </w:p>
        <w:p w14:paraId="6D84A679" w14:textId="69CD1881" w:rsidR="000625C9" w:rsidRDefault="00F75013">
          <w:pPr>
            <w:pStyle w:val="TableofFigures"/>
            <w:tabs>
              <w:tab w:val="right" w:leader="dot" w:pos="10070"/>
            </w:tabs>
            <w:rPr>
              <w:noProof/>
            </w:rPr>
          </w:pPr>
          <w:hyperlink w:anchor="_Toc483201296" w:history="1">
            <w:r w:rsidR="000625C9" w:rsidRPr="00CC6B8E">
              <w:rPr>
                <w:rStyle w:val="Hyperlink"/>
                <w:noProof/>
              </w:rPr>
              <w:t>Table 3: Requirements for an LOB Fix</w:t>
            </w:r>
            <w:r w:rsidR="000625C9">
              <w:rPr>
                <w:noProof/>
                <w:webHidden/>
              </w:rPr>
              <w:tab/>
            </w:r>
            <w:r w:rsidR="000625C9">
              <w:rPr>
                <w:noProof/>
                <w:webHidden/>
              </w:rPr>
              <w:fldChar w:fldCharType="begin"/>
            </w:r>
            <w:r w:rsidR="000625C9">
              <w:rPr>
                <w:noProof/>
                <w:webHidden/>
              </w:rPr>
              <w:instrText xml:space="preserve"> PAGEREF _Toc483201296 \h </w:instrText>
            </w:r>
            <w:r w:rsidR="000625C9">
              <w:rPr>
                <w:noProof/>
                <w:webHidden/>
              </w:rPr>
            </w:r>
            <w:r w:rsidR="000625C9">
              <w:rPr>
                <w:noProof/>
                <w:webHidden/>
              </w:rPr>
              <w:fldChar w:fldCharType="separate"/>
            </w:r>
            <w:r w:rsidR="000625C9">
              <w:rPr>
                <w:noProof/>
                <w:webHidden/>
              </w:rPr>
              <w:t>5</w:t>
            </w:r>
            <w:r w:rsidR="000625C9">
              <w:rPr>
                <w:noProof/>
                <w:webHidden/>
              </w:rPr>
              <w:fldChar w:fldCharType="end"/>
            </w:r>
          </w:hyperlink>
        </w:p>
        <w:p w14:paraId="14F35F9A" w14:textId="6B7892F7" w:rsidR="000625C9" w:rsidRDefault="00F75013">
          <w:pPr>
            <w:pStyle w:val="TableofFigures"/>
            <w:tabs>
              <w:tab w:val="right" w:leader="dot" w:pos="10070"/>
            </w:tabs>
            <w:rPr>
              <w:noProof/>
            </w:rPr>
          </w:pPr>
          <w:hyperlink w:anchor="_Toc483201297" w:history="1">
            <w:r w:rsidR="000625C9" w:rsidRPr="00CC6B8E">
              <w:rPr>
                <w:rStyle w:val="Hyperlink"/>
                <w:noProof/>
              </w:rPr>
              <w:t>Table 4: Leeway Data Structure</w:t>
            </w:r>
            <w:r w:rsidR="000625C9">
              <w:rPr>
                <w:noProof/>
                <w:webHidden/>
              </w:rPr>
              <w:tab/>
            </w:r>
            <w:r w:rsidR="000625C9">
              <w:rPr>
                <w:noProof/>
                <w:webHidden/>
              </w:rPr>
              <w:fldChar w:fldCharType="begin"/>
            </w:r>
            <w:r w:rsidR="000625C9">
              <w:rPr>
                <w:noProof/>
                <w:webHidden/>
              </w:rPr>
              <w:instrText xml:space="preserve"> PAGEREF _Toc483201297 \h </w:instrText>
            </w:r>
            <w:r w:rsidR="000625C9">
              <w:rPr>
                <w:noProof/>
                <w:webHidden/>
              </w:rPr>
            </w:r>
            <w:r w:rsidR="000625C9">
              <w:rPr>
                <w:noProof/>
                <w:webHidden/>
              </w:rPr>
              <w:fldChar w:fldCharType="separate"/>
            </w:r>
            <w:r w:rsidR="000625C9">
              <w:rPr>
                <w:noProof/>
                <w:webHidden/>
              </w:rPr>
              <w:t>13</w:t>
            </w:r>
            <w:r w:rsidR="000625C9">
              <w:rPr>
                <w:noProof/>
                <w:webHidden/>
              </w:rPr>
              <w:fldChar w:fldCharType="end"/>
            </w:r>
          </w:hyperlink>
        </w:p>
        <w:p w14:paraId="57A7634C" w14:textId="712AB99A" w:rsidR="000625C9" w:rsidRDefault="00F75013">
          <w:pPr>
            <w:pStyle w:val="TableofFigures"/>
            <w:tabs>
              <w:tab w:val="right" w:leader="dot" w:pos="10070"/>
            </w:tabs>
            <w:rPr>
              <w:noProof/>
            </w:rPr>
          </w:pPr>
          <w:hyperlink w:anchor="_Toc483201298" w:history="1">
            <w:r w:rsidR="000625C9" w:rsidRPr="00CC6B8E">
              <w:rPr>
                <w:rStyle w:val="Hyperlink"/>
                <w:noProof/>
              </w:rPr>
              <w:t>Table 4: Leeway Data Structure</w:t>
            </w:r>
            <w:r w:rsidR="000625C9">
              <w:rPr>
                <w:noProof/>
                <w:webHidden/>
              </w:rPr>
              <w:tab/>
            </w:r>
            <w:r w:rsidR="000625C9">
              <w:rPr>
                <w:noProof/>
                <w:webHidden/>
              </w:rPr>
              <w:fldChar w:fldCharType="begin"/>
            </w:r>
            <w:r w:rsidR="000625C9">
              <w:rPr>
                <w:noProof/>
                <w:webHidden/>
              </w:rPr>
              <w:instrText xml:space="preserve"> PAGEREF _Toc483201298 \h </w:instrText>
            </w:r>
            <w:r w:rsidR="000625C9">
              <w:rPr>
                <w:noProof/>
                <w:webHidden/>
              </w:rPr>
            </w:r>
            <w:r w:rsidR="000625C9">
              <w:rPr>
                <w:noProof/>
                <w:webHidden/>
              </w:rPr>
              <w:fldChar w:fldCharType="separate"/>
            </w:r>
            <w:r w:rsidR="000625C9">
              <w:rPr>
                <w:noProof/>
                <w:webHidden/>
              </w:rPr>
              <w:t>13</w:t>
            </w:r>
            <w:r w:rsidR="000625C9">
              <w:rPr>
                <w:noProof/>
                <w:webHidden/>
              </w:rPr>
              <w:fldChar w:fldCharType="end"/>
            </w:r>
          </w:hyperlink>
        </w:p>
        <w:p w14:paraId="4B9937F8" w14:textId="7866201C" w:rsidR="000625C9" w:rsidRDefault="00F75013">
          <w:pPr>
            <w:pStyle w:val="TableofFigures"/>
            <w:tabs>
              <w:tab w:val="right" w:leader="dot" w:pos="10070"/>
            </w:tabs>
            <w:rPr>
              <w:noProof/>
            </w:rPr>
          </w:pPr>
          <w:hyperlink w:anchor="_Toc483201299" w:history="1">
            <w:r w:rsidR="000625C9" w:rsidRPr="00CC6B8E">
              <w:rPr>
                <w:rStyle w:val="Hyperlink"/>
                <w:noProof/>
              </w:rPr>
              <w:t>Table 5 Parameterization of Boxes by other Modules of SAROPS</w:t>
            </w:r>
            <w:r w:rsidR="000625C9">
              <w:rPr>
                <w:noProof/>
                <w:webHidden/>
              </w:rPr>
              <w:tab/>
            </w:r>
            <w:r w:rsidR="000625C9">
              <w:rPr>
                <w:noProof/>
                <w:webHidden/>
              </w:rPr>
              <w:fldChar w:fldCharType="begin"/>
            </w:r>
            <w:r w:rsidR="000625C9">
              <w:rPr>
                <w:noProof/>
                <w:webHidden/>
              </w:rPr>
              <w:instrText xml:space="preserve"> PAGEREF _Toc483201299 \h </w:instrText>
            </w:r>
            <w:r w:rsidR="000625C9">
              <w:rPr>
                <w:noProof/>
                <w:webHidden/>
              </w:rPr>
            </w:r>
            <w:r w:rsidR="000625C9">
              <w:rPr>
                <w:noProof/>
                <w:webHidden/>
              </w:rPr>
              <w:fldChar w:fldCharType="separate"/>
            </w:r>
            <w:r w:rsidR="000625C9">
              <w:rPr>
                <w:noProof/>
                <w:webHidden/>
              </w:rPr>
              <w:t>19</w:t>
            </w:r>
            <w:r w:rsidR="000625C9">
              <w:rPr>
                <w:noProof/>
                <w:webHidden/>
              </w:rPr>
              <w:fldChar w:fldCharType="end"/>
            </w:r>
          </w:hyperlink>
        </w:p>
        <w:p w14:paraId="50050B5F" w14:textId="431B7CFB" w:rsidR="000625C9" w:rsidRDefault="00F75013">
          <w:pPr>
            <w:pStyle w:val="TableofFigures"/>
            <w:tabs>
              <w:tab w:val="right" w:leader="dot" w:pos="10070"/>
            </w:tabs>
            <w:rPr>
              <w:noProof/>
            </w:rPr>
          </w:pPr>
          <w:hyperlink w:anchor="_Toc483201300" w:history="1">
            <w:r w:rsidR="000625C9" w:rsidRPr="00CC6B8E">
              <w:rPr>
                <w:rStyle w:val="Hyperlink"/>
                <w:noProof/>
              </w:rPr>
              <w:t>Table 6 Internal Parameterization of TS-Boxes by Planner</w:t>
            </w:r>
            <w:r w:rsidR="000625C9">
              <w:rPr>
                <w:noProof/>
                <w:webHidden/>
              </w:rPr>
              <w:tab/>
            </w:r>
            <w:r w:rsidR="000625C9">
              <w:rPr>
                <w:noProof/>
                <w:webHidden/>
              </w:rPr>
              <w:fldChar w:fldCharType="begin"/>
            </w:r>
            <w:r w:rsidR="000625C9">
              <w:rPr>
                <w:noProof/>
                <w:webHidden/>
              </w:rPr>
              <w:instrText xml:space="preserve"> PAGEREF _Toc483201300 \h </w:instrText>
            </w:r>
            <w:r w:rsidR="000625C9">
              <w:rPr>
                <w:noProof/>
                <w:webHidden/>
              </w:rPr>
            </w:r>
            <w:r w:rsidR="000625C9">
              <w:rPr>
                <w:noProof/>
                <w:webHidden/>
              </w:rPr>
              <w:fldChar w:fldCharType="separate"/>
            </w:r>
            <w:r w:rsidR="000625C9">
              <w:rPr>
                <w:noProof/>
                <w:webHidden/>
              </w:rPr>
              <w:t>19</w:t>
            </w:r>
            <w:r w:rsidR="000625C9">
              <w:rPr>
                <w:noProof/>
                <w:webHidden/>
              </w:rPr>
              <w:fldChar w:fldCharType="end"/>
            </w:r>
          </w:hyperlink>
        </w:p>
        <w:p w14:paraId="6C921307" w14:textId="668C5CE2" w:rsidR="000625C9" w:rsidRDefault="00F75013">
          <w:pPr>
            <w:pStyle w:val="TableofFigures"/>
            <w:tabs>
              <w:tab w:val="right" w:leader="dot" w:pos="10070"/>
            </w:tabs>
            <w:rPr>
              <w:noProof/>
            </w:rPr>
          </w:pPr>
          <w:hyperlink w:anchor="_Toc483201301" w:history="1">
            <w:r w:rsidR="000625C9" w:rsidRPr="00CC6B8E">
              <w:rPr>
                <w:rStyle w:val="Hyperlink"/>
                <w:noProof/>
              </w:rPr>
              <w:t>Table 7 Problematic Situation when Grabbing a Rock</w:t>
            </w:r>
            <w:r w:rsidR="000625C9">
              <w:rPr>
                <w:noProof/>
                <w:webHidden/>
              </w:rPr>
              <w:tab/>
            </w:r>
            <w:r w:rsidR="000625C9">
              <w:rPr>
                <w:noProof/>
                <w:webHidden/>
              </w:rPr>
              <w:fldChar w:fldCharType="begin"/>
            </w:r>
            <w:r w:rsidR="000625C9">
              <w:rPr>
                <w:noProof/>
                <w:webHidden/>
              </w:rPr>
              <w:instrText xml:space="preserve"> PAGEREF _Toc483201301 \h </w:instrText>
            </w:r>
            <w:r w:rsidR="000625C9">
              <w:rPr>
                <w:noProof/>
                <w:webHidden/>
              </w:rPr>
            </w:r>
            <w:r w:rsidR="000625C9">
              <w:rPr>
                <w:noProof/>
                <w:webHidden/>
              </w:rPr>
              <w:fldChar w:fldCharType="separate"/>
            </w:r>
            <w:r w:rsidR="000625C9">
              <w:rPr>
                <w:noProof/>
                <w:webHidden/>
              </w:rPr>
              <w:t>20</w:t>
            </w:r>
            <w:r w:rsidR="000625C9">
              <w:rPr>
                <w:noProof/>
                <w:webHidden/>
              </w:rPr>
              <w:fldChar w:fldCharType="end"/>
            </w:r>
          </w:hyperlink>
        </w:p>
        <w:p w14:paraId="3AF0D360" w14:textId="4C12E421" w:rsidR="000625C9" w:rsidRDefault="00F75013">
          <w:pPr>
            <w:pStyle w:val="TableofFigures"/>
            <w:tabs>
              <w:tab w:val="right" w:leader="dot" w:pos="10070"/>
            </w:tabs>
            <w:rPr>
              <w:noProof/>
            </w:rPr>
          </w:pPr>
          <w:hyperlink w:anchor="_Toc483201302" w:history="1">
            <w:r w:rsidR="000625C9" w:rsidRPr="00CC6B8E">
              <w:rPr>
                <w:rStyle w:val="Hyperlink"/>
                <w:noProof/>
              </w:rPr>
              <w:t>Table 8 Questions Combined to Produce Planner 2.1 “Grab a Rock” Approach</w:t>
            </w:r>
            <w:r w:rsidR="000625C9">
              <w:rPr>
                <w:noProof/>
                <w:webHidden/>
              </w:rPr>
              <w:tab/>
            </w:r>
            <w:r w:rsidR="000625C9">
              <w:rPr>
                <w:noProof/>
                <w:webHidden/>
              </w:rPr>
              <w:fldChar w:fldCharType="begin"/>
            </w:r>
            <w:r w:rsidR="000625C9">
              <w:rPr>
                <w:noProof/>
                <w:webHidden/>
              </w:rPr>
              <w:instrText xml:space="preserve"> PAGEREF _Toc483201302 \h </w:instrText>
            </w:r>
            <w:r w:rsidR="000625C9">
              <w:rPr>
                <w:noProof/>
                <w:webHidden/>
              </w:rPr>
            </w:r>
            <w:r w:rsidR="000625C9">
              <w:rPr>
                <w:noProof/>
                <w:webHidden/>
              </w:rPr>
              <w:fldChar w:fldCharType="separate"/>
            </w:r>
            <w:r w:rsidR="000625C9">
              <w:rPr>
                <w:noProof/>
                <w:webHidden/>
              </w:rPr>
              <w:t>23</w:t>
            </w:r>
            <w:r w:rsidR="000625C9">
              <w:rPr>
                <w:noProof/>
                <w:webHidden/>
              </w:rPr>
              <w:fldChar w:fldCharType="end"/>
            </w:r>
          </w:hyperlink>
        </w:p>
        <w:p w14:paraId="43E9F001" w14:textId="05A00725" w:rsidR="000625C9" w:rsidRDefault="00F75013">
          <w:pPr>
            <w:pStyle w:val="TableofFigures"/>
            <w:tabs>
              <w:tab w:val="right" w:leader="dot" w:pos="10070"/>
            </w:tabs>
            <w:rPr>
              <w:noProof/>
            </w:rPr>
          </w:pPr>
          <w:hyperlink w:anchor="_Toc483201303" w:history="1">
            <w:r w:rsidR="000625C9" w:rsidRPr="00CC6B8E">
              <w:rPr>
                <w:rStyle w:val="Hyperlink"/>
                <w:noProof/>
              </w:rPr>
              <w:t>Table 9. Different PosFunctions</w:t>
            </w:r>
            <w:r w:rsidR="000625C9">
              <w:rPr>
                <w:noProof/>
                <w:webHidden/>
              </w:rPr>
              <w:tab/>
            </w:r>
            <w:r w:rsidR="000625C9">
              <w:rPr>
                <w:noProof/>
                <w:webHidden/>
              </w:rPr>
              <w:fldChar w:fldCharType="begin"/>
            </w:r>
            <w:r w:rsidR="000625C9">
              <w:rPr>
                <w:noProof/>
                <w:webHidden/>
              </w:rPr>
              <w:instrText xml:space="preserve"> PAGEREF _Toc483201303 \h </w:instrText>
            </w:r>
            <w:r w:rsidR="000625C9">
              <w:rPr>
                <w:noProof/>
                <w:webHidden/>
              </w:rPr>
            </w:r>
            <w:r w:rsidR="000625C9">
              <w:rPr>
                <w:noProof/>
                <w:webHidden/>
              </w:rPr>
              <w:fldChar w:fldCharType="separate"/>
            </w:r>
            <w:r w:rsidR="000625C9">
              <w:rPr>
                <w:noProof/>
                <w:webHidden/>
              </w:rPr>
              <w:t>31</w:t>
            </w:r>
            <w:r w:rsidR="000625C9">
              <w:rPr>
                <w:noProof/>
                <w:webHidden/>
              </w:rPr>
              <w:fldChar w:fldCharType="end"/>
            </w:r>
          </w:hyperlink>
        </w:p>
        <w:p w14:paraId="00A91FF2" w14:textId="0EDA882F" w:rsidR="000625C9" w:rsidRDefault="00F75013">
          <w:pPr>
            <w:pStyle w:val="TableofFigures"/>
            <w:tabs>
              <w:tab w:val="right" w:leader="dot" w:pos="10070"/>
            </w:tabs>
            <w:rPr>
              <w:noProof/>
            </w:rPr>
          </w:pPr>
          <w:hyperlink w:anchor="_Toc483201304" w:history="1">
            <w:r w:rsidR="000625C9" w:rsidRPr="00CC6B8E">
              <w:rPr>
                <w:rStyle w:val="Hyperlink"/>
                <w:noProof/>
              </w:rPr>
              <w:t>Table 10 Information of a Planner Problem</w:t>
            </w:r>
            <w:r w:rsidR="000625C9">
              <w:rPr>
                <w:noProof/>
                <w:webHidden/>
              </w:rPr>
              <w:tab/>
            </w:r>
            <w:r w:rsidR="000625C9">
              <w:rPr>
                <w:noProof/>
                <w:webHidden/>
              </w:rPr>
              <w:fldChar w:fldCharType="begin"/>
            </w:r>
            <w:r w:rsidR="000625C9">
              <w:rPr>
                <w:noProof/>
                <w:webHidden/>
              </w:rPr>
              <w:instrText xml:space="preserve"> PAGEREF _Toc483201304 \h </w:instrText>
            </w:r>
            <w:r w:rsidR="000625C9">
              <w:rPr>
                <w:noProof/>
                <w:webHidden/>
              </w:rPr>
            </w:r>
            <w:r w:rsidR="000625C9">
              <w:rPr>
                <w:noProof/>
                <w:webHidden/>
              </w:rPr>
              <w:fldChar w:fldCharType="separate"/>
            </w:r>
            <w:r w:rsidR="000625C9">
              <w:rPr>
                <w:noProof/>
                <w:webHidden/>
              </w:rPr>
              <w:t>32</w:t>
            </w:r>
            <w:r w:rsidR="000625C9">
              <w:rPr>
                <w:noProof/>
                <w:webHidden/>
              </w:rPr>
              <w:fldChar w:fldCharType="end"/>
            </w:r>
          </w:hyperlink>
        </w:p>
        <w:p w14:paraId="733B48A0" w14:textId="7046BFE1" w:rsidR="000625C9" w:rsidRDefault="00F75013">
          <w:pPr>
            <w:pStyle w:val="TableofFigures"/>
            <w:tabs>
              <w:tab w:val="right" w:leader="dot" w:pos="10070"/>
            </w:tabs>
            <w:rPr>
              <w:noProof/>
            </w:rPr>
          </w:pPr>
          <w:hyperlink w:anchor="_Toc483201305" w:history="1">
            <w:r w:rsidR="000625C9" w:rsidRPr="00CC6B8E">
              <w:rPr>
                <w:rStyle w:val="Hyperlink"/>
                <w:noProof/>
              </w:rPr>
              <w:t>Table 11 Steps of a Planner Run</w:t>
            </w:r>
            <w:r w:rsidR="000625C9">
              <w:rPr>
                <w:noProof/>
                <w:webHidden/>
              </w:rPr>
              <w:tab/>
            </w:r>
            <w:r w:rsidR="000625C9">
              <w:rPr>
                <w:noProof/>
                <w:webHidden/>
              </w:rPr>
              <w:fldChar w:fldCharType="begin"/>
            </w:r>
            <w:r w:rsidR="000625C9">
              <w:rPr>
                <w:noProof/>
                <w:webHidden/>
              </w:rPr>
              <w:instrText xml:space="preserve"> PAGEREF _Toc483201305 \h </w:instrText>
            </w:r>
            <w:r w:rsidR="000625C9">
              <w:rPr>
                <w:noProof/>
                <w:webHidden/>
              </w:rPr>
            </w:r>
            <w:r w:rsidR="000625C9">
              <w:rPr>
                <w:noProof/>
                <w:webHidden/>
              </w:rPr>
              <w:fldChar w:fldCharType="separate"/>
            </w:r>
            <w:r w:rsidR="000625C9">
              <w:rPr>
                <w:noProof/>
                <w:webHidden/>
              </w:rPr>
              <w:t>32</w:t>
            </w:r>
            <w:r w:rsidR="000625C9">
              <w:rPr>
                <w:noProof/>
                <w:webHidden/>
              </w:rPr>
              <w:fldChar w:fldCharType="end"/>
            </w:r>
          </w:hyperlink>
        </w:p>
        <w:p w14:paraId="445E076E" w14:textId="1930D5CA" w:rsidR="000625C9" w:rsidRDefault="00F75013">
          <w:pPr>
            <w:pStyle w:val="TableofFigures"/>
            <w:tabs>
              <w:tab w:val="right" w:leader="dot" w:pos="10070"/>
            </w:tabs>
            <w:rPr>
              <w:noProof/>
            </w:rPr>
          </w:pPr>
          <w:hyperlink w:anchor="_Toc483201306" w:history="1">
            <w:r w:rsidR="000625C9" w:rsidRPr="00CC6B8E">
              <w:rPr>
                <w:rStyle w:val="Hyperlink"/>
                <w:noProof/>
              </w:rPr>
              <w:t>Table 12 Uses of Planner</w:t>
            </w:r>
            <w:r w:rsidR="000625C9">
              <w:rPr>
                <w:noProof/>
                <w:webHidden/>
              </w:rPr>
              <w:tab/>
            </w:r>
            <w:r w:rsidR="000625C9">
              <w:rPr>
                <w:noProof/>
                <w:webHidden/>
              </w:rPr>
              <w:fldChar w:fldCharType="begin"/>
            </w:r>
            <w:r w:rsidR="000625C9">
              <w:rPr>
                <w:noProof/>
                <w:webHidden/>
              </w:rPr>
              <w:instrText xml:space="preserve"> PAGEREF _Toc483201306 \h </w:instrText>
            </w:r>
            <w:r w:rsidR="000625C9">
              <w:rPr>
                <w:noProof/>
                <w:webHidden/>
              </w:rPr>
            </w:r>
            <w:r w:rsidR="000625C9">
              <w:rPr>
                <w:noProof/>
                <w:webHidden/>
              </w:rPr>
              <w:fldChar w:fldCharType="separate"/>
            </w:r>
            <w:r w:rsidR="000625C9">
              <w:rPr>
                <w:noProof/>
                <w:webHidden/>
              </w:rPr>
              <w:t>32</w:t>
            </w:r>
            <w:r w:rsidR="000625C9">
              <w:rPr>
                <w:noProof/>
                <w:webHidden/>
              </w:rPr>
              <w:fldChar w:fldCharType="end"/>
            </w:r>
          </w:hyperlink>
        </w:p>
        <w:p w14:paraId="664FDC27" w14:textId="4AA7B8FA" w:rsidR="000625C9" w:rsidRDefault="00F75013">
          <w:pPr>
            <w:pStyle w:val="TableofFigures"/>
            <w:tabs>
              <w:tab w:val="right" w:leader="dot" w:pos="10070"/>
            </w:tabs>
            <w:rPr>
              <w:noProof/>
            </w:rPr>
          </w:pPr>
          <w:hyperlink w:anchor="_Toc483201307" w:history="1">
            <w:r w:rsidR="000625C9" w:rsidRPr="00CC6B8E">
              <w:rPr>
                <w:rStyle w:val="Hyperlink"/>
                <w:noProof/>
              </w:rPr>
              <w:t>Table 13 Parameterization of a Pattern in Planner 2.2</w:t>
            </w:r>
            <w:r w:rsidR="000625C9">
              <w:rPr>
                <w:noProof/>
                <w:webHidden/>
              </w:rPr>
              <w:tab/>
            </w:r>
            <w:r w:rsidR="000625C9">
              <w:rPr>
                <w:noProof/>
                <w:webHidden/>
              </w:rPr>
              <w:fldChar w:fldCharType="begin"/>
            </w:r>
            <w:r w:rsidR="000625C9">
              <w:rPr>
                <w:noProof/>
                <w:webHidden/>
              </w:rPr>
              <w:instrText xml:space="preserve"> PAGEREF _Toc483201307 \h </w:instrText>
            </w:r>
            <w:r w:rsidR="000625C9">
              <w:rPr>
                <w:noProof/>
                <w:webHidden/>
              </w:rPr>
            </w:r>
            <w:r w:rsidR="000625C9">
              <w:rPr>
                <w:noProof/>
                <w:webHidden/>
              </w:rPr>
              <w:fldChar w:fldCharType="separate"/>
            </w:r>
            <w:r w:rsidR="000625C9">
              <w:rPr>
                <w:noProof/>
                <w:webHidden/>
              </w:rPr>
              <w:t>34</w:t>
            </w:r>
            <w:r w:rsidR="000625C9">
              <w:rPr>
                <w:noProof/>
                <w:webHidden/>
              </w:rPr>
              <w:fldChar w:fldCharType="end"/>
            </w:r>
          </w:hyperlink>
        </w:p>
        <w:p w14:paraId="20BDB22A" w14:textId="74785E85" w:rsidR="000625C9" w:rsidRDefault="00F75013">
          <w:pPr>
            <w:pStyle w:val="TableofFigures"/>
            <w:tabs>
              <w:tab w:val="right" w:leader="dot" w:pos="10070"/>
            </w:tabs>
            <w:rPr>
              <w:noProof/>
            </w:rPr>
          </w:pPr>
          <w:hyperlink w:anchor="_Toc483201308" w:history="1">
            <w:r w:rsidR="000625C9" w:rsidRPr="00CC6B8E">
              <w:rPr>
                <w:rStyle w:val="Hyperlink"/>
                <w:noProof/>
              </w:rPr>
              <w:t>Table 14 Root (&lt;</w:t>
            </w:r>
            <w:r w:rsidR="000625C9" w:rsidRPr="00CC6B8E">
              <w:rPr>
                <w:rStyle w:val="Hyperlink"/>
                <w:rFonts w:ascii="Courier New" w:hAnsi="Courier New"/>
                <w:noProof/>
              </w:rPr>
              <w:t>PATH</w:t>
            </w:r>
            <w:r w:rsidR="000625C9" w:rsidRPr="00CC6B8E">
              <w:rPr>
                <w:rStyle w:val="Hyperlink"/>
                <w:noProof/>
              </w:rPr>
              <w:t>&gt;) Element of Planner XML</w:t>
            </w:r>
            <w:r w:rsidR="000625C9">
              <w:rPr>
                <w:noProof/>
                <w:webHidden/>
              </w:rPr>
              <w:tab/>
            </w:r>
            <w:r w:rsidR="000625C9">
              <w:rPr>
                <w:noProof/>
                <w:webHidden/>
              </w:rPr>
              <w:fldChar w:fldCharType="begin"/>
            </w:r>
            <w:r w:rsidR="000625C9">
              <w:rPr>
                <w:noProof/>
                <w:webHidden/>
              </w:rPr>
              <w:instrText xml:space="preserve"> PAGEREF _Toc483201308 \h </w:instrText>
            </w:r>
            <w:r w:rsidR="000625C9">
              <w:rPr>
                <w:noProof/>
                <w:webHidden/>
              </w:rPr>
            </w:r>
            <w:r w:rsidR="000625C9">
              <w:rPr>
                <w:noProof/>
                <w:webHidden/>
              </w:rPr>
              <w:fldChar w:fldCharType="separate"/>
            </w:r>
            <w:r w:rsidR="000625C9">
              <w:rPr>
                <w:noProof/>
                <w:webHidden/>
              </w:rPr>
              <w:t>5</w:t>
            </w:r>
            <w:r w:rsidR="000625C9">
              <w:rPr>
                <w:noProof/>
                <w:webHidden/>
              </w:rPr>
              <w:fldChar w:fldCharType="end"/>
            </w:r>
          </w:hyperlink>
        </w:p>
        <w:p w14:paraId="7815EB3E" w14:textId="77777777" w:rsidR="00914571" w:rsidRDefault="00914571" w:rsidP="00F3126F">
          <w:pPr>
            <w:pStyle w:val="TableofFigures"/>
            <w:tabs>
              <w:tab w:val="right" w:leader="dot" w:pos="10070"/>
            </w:tabs>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fldChar w:fldCharType="end"/>
          </w:r>
          <w:r>
            <w:rPr>
              <w:rFonts w:asciiTheme="majorHAnsi" w:eastAsiaTheme="majorEastAsia" w:hAnsiTheme="majorHAnsi" w:cstheme="majorBidi"/>
              <w:color w:val="2F5897" w:themeColor="text2"/>
              <w:spacing w:val="5"/>
              <w:kern w:val="28"/>
              <w:sz w:val="96"/>
              <w:szCs w:val="56"/>
              <w14:ligatures w14:val="standardContextual"/>
              <w14:cntxtAlts/>
            </w:rPr>
            <w:br w:type="page"/>
          </w:r>
        </w:p>
        <w:p w14:paraId="42C11866" w14:textId="77777777" w:rsidR="000625C9" w:rsidRDefault="00914571" w:rsidP="00F3126F">
          <w:pPr>
            <w:pStyle w:val="TableofFigures"/>
            <w:tabs>
              <w:tab w:val="right" w:leader="dot" w:pos="10070"/>
            </w:tabs>
            <w:rPr>
              <w:noProof/>
            </w:rPr>
          </w:pPr>
          <w:r>
            <w:rPr>
              <w:rFonts w:asciiTheme="majorHAnsi" w:eastAsiaTheme="majorEastAsia" w:hAnsiTheme="majorHAnsi" w:cstheme="majorBidi"/>
              <w:color w:val="2F5897" w:themeColor="text2"/>
              <w:spacing w:val="5"/>
              <w:kern w:val="28"/>
              <w:sz w:val="96"/>
              <w:szCs w:val="56"/>
              <w14:ligatures w14:val="standardContextual"/>
              <w14:cntxtAlts/>
            </w:rPr>
            <w:lastRenderedPageBreak/>
            <w:t>List of Figures</w:t>
          </w:r>
          <w:r>
            <w:rPr>
              <w:rFonts w:asciiTheme="majorHAnsi" w:eastAsiaTheme="majorEastAsia" w:hAnsiTheme="majorHAnsi" w:cstheme="majorBidi"/>
              <w:color w:val="2F5897" w:themeColor="text2"/>
              <w:spacing w:val="5"/>
              <w:kern w:val="28"/>
              <w:sz w:val="96"/>
              <w:szCs w:val="56"/>
              <w14:ligatures w14:val="standardContextual"/>
              <w14:cntxtAlts/>
            </w:rPr>
            <w:fldChar w:fldCharType="begin"/>
          </w:r>
          <w:r>
            <w:rPr>
              <w:rFonts w:asciiTheme="majorHAnsi" w:eastAsiaTheme="majorEastAsia" w:hAnsiTheme="majorHAnsi" w:cstheme="majorBidi"/>
              <w:color w:val="2F5897" w:themeColor="text2"/>
              <w:spacing w:val="5"/>
              <w:kern w:val="28"/>
              <w:sz w:val="96"/>
              <w:szCs w:val="56"/>
              <w14:ligatures w14:val="standardContextual"/>
              <w14:cntxtAlts/>
            </w:rPr>
            <w:instrText xml:space="preserve"> TOC \h \z \c "Figure" </w:instrText>
          </w:r>
          <w:r>
            <w:rPr>
              <w:rFonts w:asciiTheme="majorHAnsi" w:eastAsiaTheme="majorEastAsia" w:hAnsiTheme="majorHAnsi" w:cstheme="majorBidi"/>
              <w:color w:val="2F5897" w:themeColor="text2"/>
              <w:spacing w:val="5"/>
              <w:kern w:val="28"/>
              <w:sz w:val="96"/>
              <w:szCs w:val="56"/>
              <w14:ligatures w14:val="standardContextual"/>
              <w14:cntxtAlts/>
            </w:rPr>
            <w:fldChar w:fldCharType="separate"/>
          </w:r>
        </w:p>
        <w:p w14:paraId="04D1D56E" w14:textId="75CD37FA" w:rsidR="000625C9" w:rsidRDefault="00F75013">
          <w:pPr>
            <w:pStyle w:val="TableofFigures"/>
            <w:tabs>
              <w:tab w:val="right" w:leader="dot" w:pos="10070"/>
            </w:tabs>
            <w:rPr>
              <w:noProof/>
            </w:rPr>
          </w:pPr>
          <w:hyperlink w:anchor="_Toc483201309" w:history="1">
            <w:r w:rsidR="000625C9" w:rsidRPr="00375AC3">
              <w:rPr>
                <w:rStyle w:val="Hyperlink"/>
                <w:noProof/>
              </w:rPr>
              <w:t>Figure 1: Non convex Polygon</w:t>
            </w:r>
            <w:r w:rsidR="000625C9">
              <w:rPr>
                <w:noProof/>
                <w:webHidden/>
              </w:rPr>
              <w:tab/>
            </w:r>
            <w:r w:rsidR="000625C9">
              <w:rPr>
                <w:noProof/>
                <w:webHidden/>
              </w:rPr>
              <w:fldChar w:fldCharType="begin"/>
            </w:r>
            <w:r w:rsidR="000625C9">
              <w:rPr>
                <w:noProof/>
                <w:webHidden/>
              </w:rPr>
              <w:instrText xml:space="preserve"> PAGEREF _Toc483201309 \h </w:instrText>
            </w:r>
            <w:r w:rsidR="000625C9">
              <w:rPr>
                <w:noProof/>
                <w:webHidden/>
              </w:rPr>
            </w:r>
            <w:r w:rsidR="000625C9">
              <w:rPr>
                <w:noProof/>
                <w:webHidden/>
              </w:rPr>
              <w:fldChar w:fldCharType="separate"/>
            </w:r>
            <w:r w:rsidR="000625C9">
              <w:rPr>
                <w:noProof/>
                <w:webHidden/>
              </w:rPr>
              <w:t>3</w:t>
            </w:r>
            <w:r w:rsidR="000625C9">
              <w:rPr>
                <w:noProof/>
                <w:webHidden/>
              </w:rPr>
              <w:fldChar w:fldCharType="end"/>
            </w:r>
          </w:hyperlink>
        </w:p>
        <w:p w14:paraId="00F57E4F" w14:textId="627C3B09" w:rsidR="000625C9" w:rsidRDefault="00F75013">
          <w:pPr>
            <w:pStyle w:val="TableofFigures"/>
            <w:tabs>
              <w:tab w:val="right" w:leader="dot" w:pos="10070"/>
            </w:tabs>
            <w:rPr>
              <w:noProof/>
            </w:rPr>
          </w:pPr>
          <w:hyperlink w:anchor="_Toc483201310" w:history="1">
            <w:r w:rsidR="000625C9" w:rsidRPr="00375AC3">
              <w:rPr>
                <w:rStyle w:val="Hyperlink"/>
                <w:noProof/>
              </w:rPr>
              <w:t>Figure 2: Area of an LOB</w:t>
            </w:r>
            <w:r w:rsidR="000625C9">
              <w:rPr>
                <w:noProof/>
                <w:webHidden/>
              </w:rPr>
              <w:tab/>
            </w:r>
            <w:r w:rsidR="000625C9">
              <w:rPr>
                <w:noProof/>
                <w:webHidden/>
              </w:rPr>
              <w:fldChar w:fldCharType="begin"/>
            </w:r>
            <w:r w:rsidR="000625C9">
              <w:rPr>
                <w:noProof/>
                <w:webHidden/>
              </w:rPr>
              <w:instrText xml:space="preserve"> PAGEREF _Toc483201310 \h </w:instrText>
            </w:r>
            <w:r w:rsidR="000625C9">
              <w:rPr>
                <w:noProof/>
                <w:webHidden/>
              </w:rPr>
            </w:r>
            <w:r w:rsidR="000625C9">
              <w:rPr>
                <w:noProof/>
                <w:webHidden/>
              </w:rPr>
              <w:fldChar w:fldCharType="separate"/>
            </w:r>
            <w:r w:rsidR="000625C9">
              <w:rPr>
                <w:noProof/>
                <w:webHidden/>
              </w:rPr>
              <w:t>5</w:t>
            </w:r>
            <w:r w:rsidR="000625C9">
              <w:rPr>
                <w:noProof/>
                <w:webHidden/>
              </w:rPr>
              <w:fldChar w:fldCharType="end"/>
            </w:r>
          </w:hyperlink>
        </w:p>
        <w:p w14:paraId="64FB49A7" w14:textId="7D56D898" w:rsidR="000625C9" w:rsidRDefault="00F75013">
          <w:pPr>
            <w:pStyle w:val="TableofFigures"/>
            <w:tabs>
              <w:tab w:val="right" w:leader="dot" w:pos="10070"/>
            </w:tabs>
            <w:rPr>
              <w:noProof/>
            </w:rPr>
          </w:pPr>
          <w:hyperlink w:anchor="_Toc483201311" w:history="1">
            <w:r w:rsidR="000625C9" w:rsidRPr="00375AC3">
              <w:rPr>
                <w:rStyle w:val="Hyperlink"/>
                <w:noProof/>
              </w:rPr>
              <w:t>Figure 3: Vertex from Snowcone and Uncertainties</w:t>
            </w:r>
            <w:r w:rsidR="000625C9">
              <w:rPr>
                <w:noProof/>
                <w:webHidden/>
              </w:rPr>
              <w:tab/>
            </w:r>
            <w:r w:rsidR="000625C9">
              <w:rPr>
                <w:noProof/>
                <w:webHidden/>
              </w:rPr>
              <w:fldChar w:fldCharType="begin"/>
            </w:r>
            <w:r w:rsidR="000625C9">
              <w:rPr>
                <w:noProof/>
                <w:webHidden/>
              </w:rPr>
              <w:instrText xml:space="preserve"> PAGEREF _Toc483201311 \h </w:instrText>
            </w:r>
            <w:r w:rsidR="000625C9">
              <w:rPr>
                <w:noProof/>
                <w:webHidden/>
              </w:rPr>
            </w:r>
            <w:r w:rsidR="000625C9">
              <w:rPr>
                <w:noProof/>
                <w:webHidden/>
              </w:rPr>
              <w:fldChar w:fldCharType="separate"/>
            </w:r>
            <w:r w:rsidR="000625C9">
              <w:rPr>
                <w:noProof/>
                <w:webHidden/>
              </w:rPr>
              <w:t>6</w:t>
            </w:r>
            <w:r w:rsidR="000625C9">
              <w:rPr>
                <w:noProof/>
                <w:webHidden/>
              </w:rPr>
              <w:fldChar w:fldCharType="end"/>
            </w:r>
          </w:hyperlink>
        </w:p>
        <w:p w14:paraId="17458B46" w14:textId="0CC99586" w:rsidR="000625C9" w:rsidRDefault="00F75013">
          <w:pPr>
            <w:pStyle w:val="TableofFigures"/>
            <w:tabs>
              <w:tab w:val="right" w:leader="dot" w:pos="10070"/>
            </w:tabs>
            <w:rPr>
              <w:noProof/>
            </w:rPr>
          </w:pPr>
          <w:hyperlink w:anchor="_Toc483201312" w:history="1">
            <w:r w:rsidR="000625C9" w:rsidRPr="00375AC3">
              <w:rPr>
                <w:rStyle w:val="Hyperlink"/>
                <w:noProof/>
              </w:rPr>
              <w:t>Figure 4: "Correlation” between Dwell Zones</w:t>
            </w:r>
            <w:r w:rsidR="000625C9">
              <w:rPr>
                <w:noProof/>
                <w:webHidden/>
              </w:rPr>
              <w:tab/>
            </w:r>
            <w:r w:rsidR="000625C9">
              <w:rPr>
                <w:noProof/>
                <w:webHidden/>
              </w:rPr>
              <w:fldChar w:fldCharType="begin"/>
            </w:r>
            <w:r w:rsidR="000625C9">
              <w:rPr>
                <w:noProof/>
                <w:webHidden/>
              </w:rPr>
              <w:instrText xml:space="preserve"> PAGEREF _Toc483201312 \h </w:instrText>
            </w:r>
            <w:r w:rsidR="000625C9">
              <w:rPr>
                <w:noProof/>
                <w:webHidden/>
              </w:rPr>
            </w:r>
            <w:r w:rsidR="000625C9">
              <w:rPr>
                <w:noProof/>
                <w:webHidden/>
              </w:rPr>
              <w:fldChar w:fldCharType="separate"/>
            </w:r>
            <w:r w:rsidR="000625C9">
              <w:rPr>
                <w:noProof/>
                <w:webHidden/>
              </w:rPr>
              <w:t>7</w:t>
            </w:r>
            <w:r w:rsidR="000625C9">
              <w:rPr>
                <w:noProof/>
                <w:webHidden/>
              </w:rPr>
              <w:fldChar w:fldCharType="end"/>
            </w:r>
          </w:hyperlink>
        </w:p>
        <w:p w14:paraId="61FCC82E" w14:textId="4A25ECFD" w:rsidR="000625C9" w:rsidRDefault="00F75013">
          <w:pPr>
            <w:pStyle w:val="TableofFigures"/>
            <w:tabs>
              <w:tab w:val="right" w:leader="dot" w:pos="10070"/>
            </w:tabs>
            <w:rPr>
              <w:noProof/>
            </w:rPr>
          </w:pPr>
          <w:hyperlink w:anchor="_Toc483201313" w:history="1">
            <w:r w:rsidR="000625C9" w:rsidRPr="00375AC3">
              <w:rPr>
                <w:rStyle w:val="Hyperlink"/>
                <w:noProof/>
              </w:rPr>
              <w:t>Figure 5: Connecting Centers of Mass, and Perfect Correlation</w:t>
            </w:r>
            <w:r w:rsidR="000625C9">
              <w:rPr>
                <w:noProof/>
                <w:webHidden/>
              </w:rPr>
              <w:tab/>
            </w:r>
            <w:r w:rsidR="000625C9">
              <w:rPr>
                <w:noProof/>
                <w:webHidden/>
              </w:rPr>
              <w:fldChar w:fldCharType="begin"/>
            </w:r>
            <w:r w:rsidR="000625C9">
              <w:rPr>
                <w:noProof/>
                <w:webHidden/>
              </w:rPr>
              <w:instrText xml:space="preserve"> PAGEREF _Toc483201313 \h </w:instrText>
            </w:r>
            <w:r w:rsidR="000625C9">
              <w:rPr>
                <w:noProof/>
                <w:webHidden/>
              </w:rPr>
            </w:r>
            <w:r w:rsidR="000625C9">
              <w:rPr>
                <w:noProof/>
                <w:webHidden/>
              </w:rPr>
              <w:fldChar w:fldCharType="separate"/>
            </w:r>
            <w:r w:rsidR="000625C9">
              <w:rPr>
                <w:noProof/>
                <w:webHidden/>
              </w:rPr>
              <w:t>9</w:t>
            </w:r>
            <w:r w:rsidR="000625C9">
              <w:rPr>
                <w:noProof/>
                <w:webHidden/>
              </w:rPr>
              <w:fldChar w:fldCharType="end"/>
            </w:r>
          </w:hyperlink>
        </w:p>
        <w:p w14:paraId="39987F0D" w14:textId="077648B3" w:rsidR="000625C9" w:rsidRDefault="00F75013">
          <w:pPr>
            <w:pStyle w:val="TableofFigures"/>
            <w:tabs>
              <w:tab w:val="right" w:leader="dot" w:pos="10070"/>
            </w:tabs>
            <w:rPr>
              <w:noProof/>
            </w:rPr>
          </w:pPr>
          <w:hyperlink w:anchor="_Toc483201314" w:history="1">
            <w:r w:rsidR="000625C9" w:rsidRPr="00375AC3">
              <w:rPr>
                <w:rStyle w:val="Hyperlink"/>
                <w:noProof/>
              </w:rPr>
              <w:t>Figure 6: Perfect Anti-Correlation and No Correlation</w:t>
            </w:r>
            <w:r w:rsidR="000625C9">
              <w:rPr>
                <w:noProof/>
                <w:webHidden/>
              </w:rPr>
              <w:tab/>
            </w:r>
            <w:r w:rsidR="000625C9">
              <w:rPr>
                <w:noProof/>
                <w:webHidden/>
              </w:rPr>
              <w:fldChar w:fldCharType="begin"/>
            </w:r>
            <w:r w:rsidR="000625C9">
              <w:rPr>
                <w:noProof/>
                <w:webHidden/>
              </w:rPr>
              <w:instrText xml:space="preserve"> PAGEREF _Toc483201314 \h </w:instrText>
            </w:r>
            <w:r w:rsidR="000625C9">
              <w:rPr>
                <w:noProof/>
                <w:webHidden/>
              </w:rPr>
            </w:r>
            <w:r w:rsidR="000625C9">
              <w:rPr>
                <w:noProof/>
                <w:webHidden/>
              </w:rPr>
              <w:fldChar w:fldCharType="separate"/>
            </w:r>
            <w:r w:rsidR="000625C9">
              <w:rPr>
                <w:noProof/>
                <w:webHidden/>
              </w:rPr>
              <w:t>9</w:t>
            </w:r>
            <w:r w:rsidR="000625C9">
              <w:rPr>
                <w:noProof/>
                <w:webHidden/>
              </w:rPr>
              <w:fldChar w:fldCharType="end"/>
            </w:r>
          </w:hyperlink>
        </w:p>
        <w:p w14:paraId="2A4EF69B" w14:textId="47CE6BF5" w:rsidR="000625C9" w:rsidRDefault="00F75013">
          <w:pPr>
            <w:pStyle w:val="TableofFigures"/>
            <w:tabs>
              <w:tab w:val="right" w:leader="dot" w:pos="10070"/>
            </w:tabs>
            <w:rPr>
              <w:noProof/>
            </w:rPr>
          </w:pPr>
          <w:hyperlink w:anchor="_Toc483201315" w:history="1">
            <w:r w:rsidR="000625C9" w:rsidRPr="00375AC3">
              <w:rPr>
                <w:rStyle w:val="Hyperlink"/>
                <w:noProof/>
              </w:rPr>
              <w:t>Figure 7: Correlation = 0.75, used in Sim</w:t>
            </w:r>
            <w:r w:rsidR="000625C9">
              <w:rPr>
                <w:noProof/>
                <w:webHidden/>
              </w:rPr>
              <w:tab/>
            </w:r>
            <w:r w:rsidR="000625C9">
              <w:rPr>
                <w:noProof/>
                <w:webHidden/>
              </w:rPr>
              <w:fldChar w:fldCharType="begin"/>
            </w:r>
            <w:r w:rsidR="000625C9">
              <w:rPr>
                <w:noProof/>
                <w:webHidden/>
              </w:rPr>
              <w:instrText xml:space="preserve"> PAGEREF _Toc483201315 \h </w:instrText>
            </w:r>
            <w:r w:rsidR="000625C9">
              <w:rPr>
                <w:noProof/>
                <w:webHidden/>
              </w:rPr>
            </w:r>
            <w:r w:rsidR="000625C9">
              <w:rPr>
                <w:noProof/>
                <w:webHidden/>
              </w:rPr>
              <w:fldChar w:fldCharType="separate"/>
            </w:r>
            <w:r w:rsidR="000625C9">
              <w:rPr>
                <w:noProof/>
                <w:webHidden/>
              </w:rPr>
              <w:t>10</w:t>
            </w:r>
            <w:r w:rsidR="000625C9">
              <w:rPr>
                <w:noProof/>
                <w:webHidden/>
              </w:rPr>
              <w:fldChar w:fldCharType="end"/>
            </w:r>
          </w:hyperlink>
        </w:p>
        <w:p w14:paraId="32576CD4" w14:textId="54FF3861" w:rsidR="000625C9" w:rsidRDefault="00F75013">
          <w:pPr>
            <w:pStyle w:val="TableofFigures"/>
            <w:tabs>
              <w:tab w:val="right" w:leader="dot" w:pos="10070"/>
            </w:tabs>
            <w:rPr>
              <w:noProof/>
            </w:rPr>
          </w:pPr>
          <w:hyperlink w:anchor="_Toc483201316" w:history="1">
            <w:r w:rsidR="000625C9" w:rsidRPr="00375AC3">
              <w:rPr>
                <w:rStyle w:val="Hyperlink"/>
                <w:noProof/>
              </w:rPr>
              <w:t>Figure 8: Intervals of a Hazard for an Example Particle</w:t>
            </w:r>
            <w:r w:rsidR="000625C9">
              <w:rPr>
                <w:noProof/>
                <w:webHidden/>
              </w:rPr>
              <w:tab/>
            </w:r>
            <w:r w:rsidR="000625C9">
              <w:rPr>
                <w:noProof/>
                <w:webHidden/>
              </w:rPr>
              <w:fldChar w:fldCharType="begin"/>
            </w:r>
            <w:r w:rsidR="000625C9">
              <w:rPr>
                <w:noProof/>
                <w:webHidden/>
              </w:rPr>
              <w:instrText xml:space="preserve"> PAGEREF _Toc483201316 \h </w:instrText>
            </w:r>
            <w:r w:rsidR="000625C9">
              <w:rPr>
                <w:noProof/>
                <w:webHidden/>
              </w:rPr>
            </w:r>
            <w:r w:rsidR="000625C9">
              <w:rPr>
                <w:noProof/>
                <w:webHidden/>
              </w:rPr>
              <w:fldChar w:fldCharType="separate"/>
            </w:r>
            <w:r w:rsidR="000625C9">
              <w:rPr>
                <w:noProof/>
                <w:webHidden/>
              </w:rPr>
              <w:t>11</w:t>
            </w:r>
            <w:r w:rsidR="000625C9">
              <w:rPr>
                <w:noProof/>
                <w:webHidden/>
              </w:rPr>
              <w:fldChar w:fldCharType="end"/>
            </w:r>
          </w:hyperlink>
        </w:p>
        <w:p w14:paraId="5EF6D6A8" w14:textId="0624A5BB" w:rsidR="000625C9" w:rsidRDefault="00F75013">
          <w:pPr>
            <w:pStyle w:val="TableofFigures"/>
            <w:tabs>
              <w:tab w:val="right" w:leader="dot" w:pos="10070"/>
            </w:tabs>
            <w:rPr>
              <w:noProof/>
            </w:rPr>
          </w:pPr>
          <w:hyperlink w:anchor="_Toc483201317" w:history="1">
            <w:r w:rsidR="000625C9" w:rsidRPr="00375AC3">
              <w:rPr>
                <w:rStyle w:val="Hyperlink"/>
                <w:noProof/>
              </w:rPr>
              <w:t>Figure 9 Two Types of Ladder Pattern</w:t>
            </w:r>
            <w:r w:rsidR="000625C9">
              <w:rPr>
                <w:noProof/>
                <w:webHidden/>
              </w:rPr>
              <w:tab/>
            </w:r>
            <w:r w:rsidR="000625C9">
              <w:rPr>
                <w:noProof/>
                <w:webHidden/>
              </w:rPr>
              <w:fldChar w:fldCharType="begin"/>
            </w:r>
            <w:r w:rsidR="000625C9">
              <w:rPr>
                <w:noProof/>
                <w:webHidden/>
              </w:rPr>
              <w:instrText xml:space="preserve"> PAGEREF _Toc483201317 \h </w:instrText>
            </w:r>
            <w:r w:rsidR="000625C9">
              <w:rPr>
                <w:noProof/>
                <w:webHidden/>
              </w:rPr>
            </w:r>
            <w:r w:rsidR="000625C9">
              <w:rPr>
                <w:noProof/>
                <w:webHidden/>
              </w:rPr>
              <w:fldChar w:fldCharType="separate"/>
            </w:r>
            <w:r w:rsidR="000625C9">
              <w:rPr>
                <w:noProof/>
                <w:webHidden/>
              </w:rPr>
              <w:t>16</w:t>
            </w:r>
            <w:r w:rsidR="000625C9">
              <w:rPr>
                <w:noProof/>
                <w:webHidden/>
              </w:rPr>
              <w:fldChar w:fldCharType="end"/>
            </w:r>
          </w:hyperlink>
        </w:p>
        <w:p w14:paraId="3E95DC79" w14:textId="6C3E1B2C" w:rsidR="000625C9" w:rsidRDefault="00F75013">
          <w:pPr>
            <w:pStyle w:val="TableofFigures"/>
            <w:tabs>
              <w:tab w:val="right" w:leader="dot" w:pos="10070"/>
            </w:tabs>
            <w:rPr>
              <w:noProof/>
            </w:rPr>
          </w:pPr>
          <w:hyperlink w:anchor="_Toc483201318" w:history="1">
            <w:r w:rsidR="000625C9" w:rsidRPr="00375AC3">
              <w:rPr>
                <w:rStyle w:val="Hyperlink"/>
                <w:noProof/>
              </w:rPr>
              <w:t>Figure 10 Optimization Problem Statement in Terms of Boxes</w:t>
            </w:r>
            <w:r w:rsidR="000625C9">
              <w:rPr>
                <w:noProof/>
                <w:webHidden/>
              </w:rPr>
              <w:tab/>
            </w:r>
            <w:r w:rsidR="000625C9">
              <w:rPr>
                <w:noProof/>
                <w:webHidden/>
              </w:rPr>
              <w:fldChar w:fldCharType="begin"/>
            </w:r>
            <w:r w:rsidR="000625C9">
              <w:rPr>
                <w:noProof/>
                <w:webHidden/>
              </w:rPr>
              <w:instrText xml:space="preserve"> PAGEREF _Toc483201318 \h </w:instrText>
            </w:r>
            <w:r w:rsidR="000625C9">
              <w:rPr>
                <w:noProof/>
                <w:webHidden/>
              </w:rPr>
            </w:r>
            <w:r w:rsidR="000625C9">
              <w:rPr>
                <w:noProof/>
                <w:webHidden/>
              </w:rPr>
              <w:fldChar w:fldCharType="separate"/>
            </w:r>
            <w:r w:rsidR="000625C9">
              <w:rPr>
                <w:noProof/>
                <w:webHidden/>
              </w:rPr>
              <w:t>17</w:t>
            </w:r>
            <w:r w:rsidR="000625C9">
              <w:rPr>
                <w:noProof/>
                <w:webHidden/>
              </w:rPr>
              <w:fldChar w:fldCharType="end"/>
            </w:r>
          </w:hyperlink>
        </w:p>
        <w:p w14:paraId="1637E7F3" w14:textId="584594FA" w:rsidR="000625C9" w:rsidRDefault="00F75013">
          <w:pPr>
            <w:pStyle w:val="TableofFigures"/>
            <w:tabs>
              <w:tab w:val="right" w:leader="dot" w:pos="10070"/>
            </w:tabs>
            <w:rPr>
              <w:noProof/>
            </w:rPr>
          </w:pPr>
          <w:hyperlink w:anchor="_Toc483201319" w:history="1">
            <w:r w:rsidR="000625C9" w:rsidRPr="00375AC3">
              <w:rPr>
                <w:rStyle w:val="Hyperlink"/>
                <w:noProof/>
              </w:rPr>
              <w:t>Figure 11 Buffer around each leg, and Convex hull around all buffers</w:t>
            </w:r>
            <w:r w:rsidR="000625C9">
              <w:rPr>
                <w:noProof/>
                <w:webHidden/>
              </w:rPr>
              <w:tab/>
            </w:r>
            <w:r w:rsidR="000625C9">
              <w:rPr>
                <w:noProof/>
                <w:webHidden/>
              </w:rPr>
              <w:fldChar w:fldCharType="begin"/>
            </w:r>
            <w:r w:rsidR="000625C9">
              <w:rPr>
                <w:noProof/>
                <w:webHidden/>
              </w:rPr>
              <w:instrText xml:space="preserve"> PAGEREF _Toc483201319 \h </w:instrText>
            </w:r>
            <w:r w:rsidR="000625C9">
              <w:rPr>
                <w:noProof/>
                <w:webHidden/>
              </w:rPr>
            </w:r>
            <w:r w:rsidR="000625C9">
              <w:rPr>
                <w:noProof/>
                <w:webHidden/>
              </w:rPr>
              <w:fldChar w:fldCharType="separate"/>
            </w:r>
            <w:r w:rsidR="000625C9">
              <w:rPr>
                <w:noProof/>
                <w:webHidden/>
              </w:rPr>
              <w:t>18</w:t>
            </w:r>
            <w:r w:rsidR="000625C9">
              <w:rPr>
                <w:noProof/>
                <w:webHidden/>
              </w:rPr>
              <w:fldChar w:fldCharType="end"/>
            </w:r>
          </w:hyperlink>
        </w:p>
        <w:p w14:paraId="79CA0E85" w14:textId="2FB0DEAC" w:rsidR="000625C9" w:rsidRDefault="00F75013">
          <w:pPr>
            <w:pStyle w:val="TableofFigures"/>
            <w:tabs>
              <w:tab w:val="right" w:leader="dot" w:pos="10070"/>
            </w:tabs>
            <w:rPr>
              <w:noProof/>
            </w:rPr>
          </w:pPr>
          <w:hyperlink w:anchor="_Toc483201320" w:history="1">
            <w:r w:rsidR="000625C9" w:rsidRPr="00375AC3">
              <w:rPr>
                <w:rStyle w:val="Hyperlink"/>
                <w:noProof/>
              </w:rPr>
              <w:t>Figure 12 Red Cross pair of Boxes</w:t>
            </w:r>
            <w:r w:rsidR="000625C9">
              <w:rPr>
                <w:noProof/>
                <w:webHidden/>
              </w:rPr>
              <w:tab/>
            </w:r>
            <w:r w:rsidR="000625C9">
              <w:rPr>
                <w:noProof/>
                <w:webHidden/>
              </w:rPr>
              <w:fldChar w:fldCharType="begin"/>
            </w:r>
            <w:r w:rsidR="000625C9">
              <w:rPr>
                <w:noProof/>
                <w:webHidden/>
              </w:rPr>
              <w:instrText xml:space="preserve"> PAGEREF _Toc483201320 \h </w:instrText>
            </w:r>
            <w:r w:rsidR="000625C9">
              <w:rPr>
                <w:noProof/>
                <w:webHidden/>
              </w:rPr>
            </w:r>
            <w:r w:rsidR="000625C9">
              <w:rPr>
                <w:noProof/>
                <w:webHidden/>
              </w:rPr>
              <w:fldChar w:fldCharType="separate"/>
            </w:r>
            <w:r w:rsidR="000625C9">
              <w:rPr>
                <w:noProof/>
                <w:webHidden/>
              </w:rPr>
              <w:t>25</w:t>
            </w:r>
            <w:r w:rsidR="000625C9">
              <w:rPr>
                <w:noProof/>
                <w:webHidden/>
              </w:rPr>
              <w:fldChar w:fldCharType="end"/>
            </w:r>
          </w:hyperlink>
        </w:p>
        <w:p w14:paraId="579BFBD3" w14:textId="3F74E903" w:rsidR="000625C9" w:rsidRDefault="00F75013">
          <w:pPr>
            <w:pStyle w:val="TableofFigures"/>
            <w:tabs>
              <w:tab w:val="right" w:leader="dot" w:pos="10070"/>
            </w:tabs>
            <w:rPr>
              <w:noProof/>
            </w:rPr>
          </w:pPr>
          <w:hyperlink w:anchor="_Toc483201321" w:history="1">
            <w:r w:rsidR="000625C9" w:rsidRPr="00375AC3">
              <w:rPr>
                <w:rStyle w:val="Hyperlink"/>
                <w:noProof/>
              </w:rPr>
              <w:t>Figure 13 Separating Edge</w:t>
            </w:r>
            <w:r w:rsidR="000625C9">
              <w:rPr>
                <w:noProof/>
                <w:webHidden/>
              </w:rPr>
              <w:tab/>
            </w:r>
            <w:r w:rsidR="000625C9">
              <w:rPr>
                <w:noProof/>
                <w:webHidden/>
              </w:rPr>
              <w:fldChar w:fldCharType="begin"/>
            </w:r>
            <w:r w:rsidR="000625C9">
              <w:rPr>
                <w:noProof/>
                <w:webHidden/>
              </w:rPr>
              <w:instrText xml:space="preserve"> PAGEREF _Toc483201321 \h </w:instrText>
            </w:r>
            <w:r w:rsidR="000625C9">
              <w:rPr>
                <w:noProof/>
                <w:webHidden/>
              </w:rPr>
            </w:r>
            <w:r w:rsidR="000625C9">
              <w:rPr>
                <w:noProof/>
                <w:webHidden/>
              </w:rPr>
              <w:fldChar w:fldCharType="separate"/>
            </w:r>
            <w:r w:rsidR="000625C9">
              <w:rPr>
                <w:noProof/>
                <w:webHidden/>
              </w:rPr>
              <w:t>26</w:t>
            </w:r>
            <w:r w:rsidR="000625C9">
              <w:rPr>
                <w:noProof/>
                <w:webHidden/>
              </w:rPr>
              <w:fldChar w:fldCharType="end"/>
            </w:r>
          </w:hyperlink>
        </w:p>
        <w:p w14:paraId="1618C311" w14:textId="724D44E2" w:rsidR="000625C9" w:rsidRDefault="00F75013">
          <w:pPr>
            <w:pStyle w:val="TableofFigures"/>
            <w:tabs>
              <w:tab w:val="right" w:leader="dot" w:pos="10070"/>
            </w:tabs>
            <w:rPr>
              <w:noProof/>
            </w:rPr>
          </w:pPr>
          <w:hyperlink w:anchor="_Toc483201322" w:history="1">
            <w:r w:rsidR="000625C9" w:rsidRPr="00375AC3">
              <w:rPr>
                <w:rStyle w:val="Hyperlink"/>
                <w:noProof/>
              </w:rPr>
              <w:t>Figure 14 No Separating Edge, and the Edge that is Closest to being a Separating Edge</w:t>
            </w:r>
            <w:r w:rsidR="000625C9">
              <w:rPr>
                <w:noProof/>
                <w:webHidden/>
              </w:rPr>
              <w:tab/>
            </w:r>
            <w:r w:rsidR="000625C9">
              <w:rPr>
                <w:noProof/>
                <w:webHidden/>
              </w:rPr>
              <w:fldChar w:fldCharType="begin"/>
            </w:r>
            <w:r w:rsidR="000625C9">
              <w:rPr>
                <w:noProof/>
                <w:webHidden/>
              </w:rPr>
              <w:instrText xml:space="preserve"> PAGEREF _Toc483201322 \h </w:instrText>
            </w:r>
            <w:r w:rsidR="000625C9">
              <w:rPr>
                <w:noProof/>
                <w:webHidden/>
              </w:rPr>
            </w:r>
            <w:r w:rsidR="000625C9">
              <w:rPr>
                <w:noProof/>
                <w:webHidden/>
              </w:rPr>
              <w:fldChar w:fldCharType="separate"/>
            </w:r>
            <w:r w:rsidR="000625C9">
              <w:rPr>
                <w:noProof/>
                <w:webHidden/>
              </w:rPr>
              <w:t>26</w:t>
            </w:r>
            <w:r w:rsidR="000625C9">
              <w:rPr>
                <w:noProof/>
                <w:webHidden/>
              </w:rPr>
              <w:fldChar w:fldCharType="end"/>
            </w:r>
          </w:hyperlink>
        </w:p>
        <w:p w14:paraId="4F002EDA" w14:textId="70EE7470" w:rsidR="000625C9" w:rsidRDefault="00F75013">
          <w:pPr>
            <w:pStyle w:val="TableofFigures"/>
            <w:tabs>
              <w:tab w:val="right" w:leader="dot" w:pos="10070"/>
            </w:tabs>
            <w:rPr>
              <w:noProof/>
            </w:rPr>
          </w:pPr>
          <w:hyperlink w:anchor="_Toc483201323" w:history="1">
            <w:r w:rsidR="000625C9" w:rsidRPr="00375AC3">
              <w:rPr>
                <w:rStyle w:val="Hyperlink"/>
                <w:noProof/>
              </w:rPr>
              <w:t>Figure 15 Reducing can be Misleading;</w:t>
            </w:r>
            <w:r w:rsidR="000625C9">
              <w:rPr>
                <w:noProof/>
                <w:webHidden/>
              </w:rPr>
              <w:tab/>
            </w:r>
            <w:r w:rsidR="000625C9">
              <w:rPr>
                <w:noProof/>
                <w:webHidden/>
              </w:rPr>
              <w:fldChar w:fldCharType="begin"/>
            </w:r>
            <w:r w:rsidR="000625C9">
              <w:rPr>
                <w:noProof/>
                <w:webHidden/>
              </w:rPr>
              <w:instrText xml:space="preserve"> PAGEREF _Toc483201323 \h </w:instrText>
            </w:r>
            <w:r w:rsidR="000625C9">
              <w:rPr>
                <w:noProof/>
                <w:webHidden/>
              </w:rPr>
            </w:r>
            <w:r w:rsidR="000625C9">
              <w:rPr>
                <w:noProof/>
                <w:webHidden/>
              </w:rPr>
              <w:fldChar w:fldCharType="separate"/>
            </w:r>
            <w:r w:rsidR="000625C9">
              <w:rPr>
                <w:noProof/>
                <w:webHidden/>
              </w:rPr>
              <w:t>27</w:t>
            </w:r>
            <w:r w:rsidR="000625C9">
              <w:rPr>
                <w:noProof/>
                <w:webHidden/>
              </w:rPr>
              <w:fldChar w:fldCharType="end"/>
            </w:r>
          </w:hyperlink>
        </w:p>
        <w:p w14:paraId="55124C91" w14:textId="4346158D" w:rsidR="000625C9" w:rsidRDefault="00F75013">
          <w:pPr>
            <w:pStyle w:val="TableofFigures"/>
            <w:tabs>
              <w:tab w:val="right" w:leader="dot" w:pos="10070"/>
            </w:tabs>
            <w:rPr>
              <w:noProof/>
            </w:rPr>
          </w:pPr>
          <w:hyperlink w:anchor="_Toc483201324" w:history="1">
            <w:r w:rsidR="000625C9" w:rsidRPr="00375AC3">
              <w:rPr>
                <w:rStyle w:val="Hyperlink"/>
                <w:noProof/>
              </w:rPr>
              <w:t>Figure 16 Tangled Boxes</w:t>
            </w:r>
            <w:r w:rsidR="000625C9">
              <w:rPr>
                <w:noProof/>
                <w:webHidden/>
              </w:rPr>
              <w:tab/>
            </w:r>
            <w:r w:rsidR="000625C9">
              <w:rPr>
                <w:noProof/>
                <w:webHidden/>
              </w:rPr>
              <w:fldChar w:fldCharType="begin"/>
            </w:r>
            <w:r w:rsidR="000625C9">
              <w:rPr>
                <w:noProof/>
                <w:webHidden/>
              </w:rPr>
              <w:instrText xml:space="preserve"> PAGEREF _Toc483201324 \h </w:instrText>
            </w:r>
            <w:r w:rsidR="000625C9">
              <w:rPr>
                <w:noProof/>
                <w:webHidden/>
              </w:rPr>
            </w:r>
            <w:r w:rsidR="000625C9">
              <w:rPr>
                <w:noProof/>
                <w:webHidden/>
              </w:rPr>
              <w:fldChar w:fldCharType="separate"/>
            </w:r>
            <w:r w:rsidR="000625C9">
              <w:rPr>
                <w:noProof/>
                <w:webHidden/>
              </w:rPr>
              <w:t>29</w:t>
            </w:r>
            <w:r w:rsidR="000625C9">
              <w:rPr>
                <w:noProof/>
                <w:webHidden/>
              </w:rPr>
              <w:fldChar w:fldCharType="end"/>
            </w:r>
          </w:hyperlink>
        </w:p>
        <w:p w14:paraId="3A103BAE" w14:textId="63B589F7" w:rsidR="000625C9" w:rsidRDefault="00F75013">
          <w:pPr>
            <w:pStyle w:val="TableofFigures"/>
            <w:tabs>
              <w:tab w:val="right" w:leader="dot" w:pos="10070"/>
            </w:tabs>
            <w:rPr>
              <w:noProof/>
            </w:rPr>
          </w:pPr>
          <w:hyperlink w:anchor="_Toc483201325" w:history="1">
            <w:r w:rsidR="000625C9" w:rsidRPr="00375AC3">
              <w:rPr>
                <w:rStyle w:val="Hyperlink"/>
                <w:noProof/>
              </w:rPr>
              <w:t>Figure 17. Starting position, with “hand” at starting point of path</w:t>
            </w:r>
            <w:r w:rsidR="000625C9">
              <w:rPr>
                <w:noProof/>
                <w:webHidden/>
              </w:rPr>
              <w:tab/>
            </w:r>
            <w:r w:rsidR="000625C9">
              <w:rPr>
                <w:noProof/>
                <w:webHidden/>
              </w:rPr>
              <w:fldChar w:fldCharType="begin"/>
            </w:r>
            <w:r w:rsidR="000625C9">
              <w:rPr>
                <w:noProof/>
                <w:webHidden/>
              </w:rPr>
              <w:instrText xml:space="preserve"> PAGEREF _Toc483201325 \h </w:instrText>
            </w:r>
            <w:r w:rsidR="000625C9">
              <w:rPr>
                <w:noProof/>
                <w:webHidden/>
              </w:rPr>
            </w:r>
            <w:r w:rsidR="000625C9">
              <w:rPr>
                <w:noProof/>
                <w:webHidden/>
              </w:rPr>
              <w:fldChar w:fldCharType="separate"/>
            </w:r>
            <w:r w:rsidR="000625C9">
              <w:rPr>
                <w:noProof/>
                <w:webHidden/>
              </w:rPr>
              <w:t>0</w:t>
            </w:r>
            <w:r w:rsidR="000625C9">
              <w:rPr>
                <w:noProof/>
                <w:webHidden/>
              </w:rPr>
              <w:fldChar w:fldCharType="end"/>
            </w:r>
          </w:hyperlink>
        </w:p>
        <w:p w14:paraId="1BCE565C" w14:textId="358FC2F4" w:rsidR="000625C9" w:rsidRDefault="00F75013">
          <w:pPr>
            <w:pStyle w:val="TableofFigures"/>
            <w:tabs>
              <w:tab w:val="right" w:leader="dot" w:pos="10070"/>
            </w:tabs>
            <w:rPr>
              <w:noProof/>
            </w:rPr>
          </w:pPr>
          <w:hyperlink w:anchor="_Toc483201326" w:history="1">
            <w:r w:rsidR="000625C9" w:rsidRPr="00375AC3">
              <w:rPr>
                <w:rStyle w:val="Hyperlink"/>
                <w:noProof/>
              </w:rPr>
              <w:t xml:space="preserve">Figure 18. </w:t>
            </w:r>
            <w:r w:rsidR="000625C9" w:rsidRPr="00375AC3">
              <w:rPr>
                <w:rStyle w:val="Hyperlink"/>
                <w:rFonts w:ascii="Courier New" w:hAnsi="Courier New"/>
                <w:noProof/>
              </w:rPr>
              <w:t>MoveAlong</w:t>
            </w:r>
            <w:r w:rsidR="000625C9" w:rsidRPr="00375AC3">
              <w:rPr>
                <w:rStyle w:val="Hyperlink"/>
                <w:noProof/>
              </w:rPr>
              <w:t xml:space="preserve"> and </w:t>
            </w:r>
            <w:r w:rsidR="000625C9" w:rsidRPr="00375AC3">
              <w:rPr>
                <w:rStyle w:val="Hyperlink"/>
                <w:rFonts w:ascii="Courier New" w:hAnsi="Courier New"/>
                <w:noProof/>
              </w:rPr>
              <w:t>MoveNegAlong</w:t>
            </w:r>
            <w:r w:rsidR="000625C9">
              <w:rPr>
                <w:noProof/>
                <w:webHidden/>
              </w:rPr>
              <w:tab/>
            </w:r>
            <w:r w:rsidR="000625C9">
              <w:rPr>
                <w:noProof/>
                <w:webHidden/>
              </w:rPr>
              <w:fldChar w:fldCharType="begin"/>
            </w:r>
            <w:r w:rsidR="000625C9">
              <w:rPr>
                <w:noProof/>
                <w:webHidden/>
              </w:rPr>
              <w:instrText xml:space="preserve"> PAGEREF _Toc483201326 \h </w:instrText>
            </w:r>
            <w:r w:rsidR="000625C9">
              <w:rPr>
                <w:noProof/>
                <w:webHidden/>
              </w:rPr>
            </w:r>
            <w:r w:rsidR="000625C9">
              <w:rPr>
                <w:noProof/>
                <w:webHidden/>
              </w:rPr>
              <w:fldChar w:fldCharType="separate"/>
            </w:r>
            <w:r w:rsidR="000625C9">
              <w:rPr>
                <w:noProof/>
                <w:webHidden/>
              </w:rPr>
              <w:t>0</w:t>
            </w:r>
            <w:r w:rsidR="000625C9">
              <w:rPr>
                <w:noProof/>
                <w:webHidden/>
              </w:rPr>
              <w:fldChar w:fldCharType="end"/>
            </w:r>
          </w:hyperlink>
        </w:p>
        <w:p w14:paraId="55D3BA39" w14:textId="514F2EA3" w:rsidR="000625C9" w:rsidRDefault="00F75013">
          <w:pPr>
            <w:pStyle w:val="TableofFigures"/>
            <w:tabs>
              <w:tab w:val="right" w:leader="dot" w:pos="10070"/>
            </w:tabs>
            <w:rPr>
              <w:noProof/>
            </w:rPr>
          </w:pPr>
          <w:hyperlink w:anchor="_Toc483201327" w:history="1">
            <w:r w:rsidR="000625C9" w:rsidRPr="00375AC3">
              <w:rPr>
                <w:rStyle w:val="Hyperlink"/>
                <w:noProof/>
              </w:rPr>
              <w:t xml:space="preserve">Figure 19. </w:t>
            </w:r>
            <w:r w:rsidR="000625C9" w:rsidRPr="00375AC3">
              <w:rPr>
                <w:rStyle w:val="Hyperlink"/>
                <w:rFonts w:ascii="Courier New" w:hAnsi="Courier New"/>
                <w:noProof/>
              </w:rPr>
              <w:t>MoveAcross</w:t>
            </w:r>
            <w:r w:rsidR="000625C9" w:rsidRPr="00375AC3">
              <w:rPr>
                <w:rStyle w:val="Hyperlink"/>
                <w:noProof/>
              </w:rPr>
              <w:t xml:space="preserve"> and </w:t>
            </w:r>
            <w:r w:rsidR="000625C9" w:rsidRPr="00375AC3">
              <w:rPr>
                <w:rStyle w:val="Hyperlink"/>
                <w:rFonts w:ascii="Courier New" w:hAnsi="Courier New"/>
                <w:noProof/>
              </w:rPr>
              <w:t>MoveNegAcross</w:t>
            </w:r>
            <w:r w:rsidR="000625C9">
              <w:rPr>
                <w:noProof/>
                <w:webHidden/>
              </w:rPr>
              <w:tab/>
            </w:r>
            <w:r w:rsidR="000625C9">
              <w:rPr>
                <w:noProof/>
                <w:webHidden/>
              </w:rPr>
              <w:fldChar w:fldCharType="begin"/>
            </w:r>
            <w:r w:rsidR="000625C9">
              <w:rPr>
                <w:noProof/>
                <w:webHidden/>
              </w:rPr>
              <w:instrText xml:space="preserve"> PAGEREF _Toc483201327 \h </w:instrText>
            </w:r>
            <w:r w:rsidR="000625C9">
              <w:rPr>
                <w:noProof/>
                <w:webHidden/>
              </w:rPr>
            </w:r>
            <w:r w:rsidR="000625C9">
              <w:rPr>
                <w:noProof/>
                <w:webHidden/>
              </w:rPr>
              <w:fldChar w:fldCharType="separate"/>
            </w:r>
            <w:r w:rsidR="000625C9">
              <w:rPr>
                <w:noProof/>
                <w:webHidden/>
              </w:rPr>
              <w:t>1</w:t>
            </w:r>
            <w:r w:rsidR="000625C9">
              <w:rPr>
                <w:noProof/>
                <w:webHidden/>
              </w:rPr>
              <w:fldChar w:fldCharType="end"/>
            </w:r>
          </w:hyperlink>
        </w:p>
        <w:p w14:paraId="369BFC64" w14:textId="7B18CA2F" w:rsidR="000625C9" w:rsidRDefault="00F75013">
          <w:pPr>
            <w:pStyle w:val="TableofFigures"/>
            <w:tabs>
              <w:tab w:val="right" w:leader="dot" w:pos="10070"/>
            </w:tabs>
            <w:rPr>
              <w:noProof/>
            </w:rPr>
          </w:pPr>
          <w:hyperlink w:anchor="_Toc483201328" w:history="1">
            <w:r w:rsidR="000625C9" w:rsidRPr="00375AC3">
              <w:rPr>
                <w:rStyle w:val="Hyperlink"/>
                <w:noProof/>
              </w:rPr>
              <w:t xml:space="preserve">Figure 20. </w:t>
            </w:r>
            <w:r w:rsidR="000625C9" w:rsidRPr="00375AC3">
              <w:rPr>
                <w:rStyle w:val="Hyperlink"/>
                <w:rFonts w:ascii="Courier New" w:hAnsi="Courier New"/>
                <w:noProof/>
              </w:rPr>
              <w:t>IncCcwTwist</w:t>
            </w:r>
            <w:r w:rsidR="000625C9" w:rsidRPr="00375AC3">
              <w:rPr>
                <w:rStyle w:val="Hyperlink"/>
                <w:noProof/>
              </w:rPr>
              <w:t xml:space="preserve"> and </w:t>
            </w:r>
            <w:r w:rsidR="000625C9" w:rsidRPr="00375AC3">
              <w:rPr>
                <w:rStyle w:val="Hyperlink"/>
                <w:rFonts w:ascii="Courier New" w:hAnsi="Courier New"/>
                <w:noProof/>
              </w:rPr>
              <w:t>DecCcwTwist</w:t>
            </w:r>
            <w:r w:rsidR="000625C9">
              <w:rPr>
                <w:noProof/>
                <w:webHidden/>
              </w:rPr>
              <w:tab/>
            </w:r>
            <w:r w:rsidR="000625C9">
              <w:rPr>
                <w:noProof/>
                <w:webHidden/>
              </w:rPr>
              <w:fldChar w:fldCharType="begin"/>
            </w:r>
            <w:r w:rsidR="000625C9">
              <w:rPr>
                <w:noProof/>
                <w:webHidden/>
              </w:rPr>
              <w:instrText xml:space="preserve"> PAGEREF _Toc483201328 \h </w:instrText>
            </w:r>
            <w:r w:rsidR="000625C9">
              <w:rPr>
                <w:noProof/>
                <w:webHidden/>
              </w:rPr>
            </w:r>
            <w:r w:rsidR="000625C9">
              <w:rPr>
                <w:noProof/>
                <w:webHidden/>
              </w:rPr>
              <w:fldChar w:fldCharType="separate"/>
            </w:r>
            <w:r w:rsidR="000625C9">
              <w:rPr>
                <w:noProof/>
                <w:webHidden/>
              </w:rPr>
              <w:t>1</w:t>
            </w:r>
            <w:r w:rsidR="000625C9">
              <w:rPr>
                <w:noProof/>
                <w:webHidden/>
              </w:rPr>
              <w:fldChar w:fldCharType="end"/>
            </w:r>
          </w:hyperlink>
        </w:p>
        <w:p w14:paraId="192E6072" w14:textId="69378A18" w:rsidR="000625C9" w:rsidRDefault="00F75013">
          <w:pPr>
            <w:pStyle w:val="TableofFigures"/>
            <w:tabs>
              <w:tab w:val="right" w:leader="dot" w:pos="10070"/>
            </w:tabs>
            <w:rPr>
              <w:noProof/>
            </w:rPr>
          </w:pPr>
          <w:hyperlink w:anchor="_Toc483201329" w:history="1">
            <w:r w:rsidR="000625C9" w:rsidRPr="00375AC3">
              <w:rPr>
                <w:rStyle w:val="Hyperlink"/>
                <w:noProof/>
              </w:rPr>
              <w:t xml:space="preserve">Figure 21. </w:t>
            </w:r>
            <w:r w:rsidR="000625C9" w:rsidRPr="00375AC3">
              <w:rPr>
                <w:rStyle w:val="Hyperlink"/>
                <w:rFonts w:ascii="Courier New" w:hAnsi="Courier New"/>
                <w:noProof/>
              </w:rPr>
              <w:t>Flip</w:t>
            </w:r>
            <w:r w:rsidR="000625C9" w:rsidRPr="00375AC3">
              <w:rPr>
                <w:rStyle w:val="Hyperlink"/>
                <w:noProof/>
              </w:rPr>
              <w:t xml:space="preserve"> and </w:t>
            </w:r>
            <w:r w:rsidR="000625C9" w:rsidRPr="00375AC3">
              <w:rPr>
                <w:rStyle w:val="Hyperlink"/>
                <w:rFonts w:ascii="Courier New" w:hAnsi="Courier New"/>
                <w:noProof/>
              </w:rPr>
              <w:t>Rotate180</w:t>
            </w:r>
            <w:r w:rsidR="000625C9">
              <w:rPr>
                <w:noProof/>
                <w:webHidden/>
              </w:rPr>
              <w:tab/>
            </w:r>
            <w:r w:rsidR="000625C9">
              <w:rPr>
                <w:noProof/>
                <w:webHidden/>
              </w:rPr>
              <w:fldChar w:fldCharType="begin"/>
            </w:r>
            <w:r w:rsidR="000625C9">
              <w:rPr>
                <w:noProof/>
                <w:webHidden/>
              </w:rPr>
              <w:instrText xml:space="preserve"> PAGEREF _Toc483201329 \h </w:instrText>
            </w:r>
            <w:r w:rsidR="000625C9">
              <w:rPr>
                <w:noProof/>
                <w:webHidden/>
              </w:rPr>
            </w:r>
            <w:r w:rsidR="000625C9">
              <w:rPr>
                <w:noProof/>
                <w:webHidden/>
              </w:rPr>
              <w:fldChar w:fldCharType="separate"/>
            </w:r>
            <w:r w:rsidR="000625C9">
              <w:rPr>
                <w:noProof/>
                <w:webHidden/>
              </w:rPr>
              <w:t>1</w:t>
            </w:r>
            <w:r w:rsidR="000625C9">
              <w:rPr>
                <w:noProof/>
                <w:webHidden/>
              </w:rPr>
              <w:fldChar w:fldCharType="end"/>
            </w:r>
          </w:hyperlink>
        </w:p>
        <w:p w14:paraId="2336C045" w14:textId="761F315F" w:rsidR="000625C9" w:rsidRDefault="00F75013">
          <w:pPr>
            <w:pStyle w:val="TableofFigures"/>
            <w:tabs>
              <w:tab w:val="right" w:leader="dot" w:pos="10070"/>
            </w:tabs>
            <w:rPr>
              <w:noProof/>
            </w:rPr>
          </w:pPr>
          <w:hyperlink w:anchor="_Toc483201330" w:history="1">
            <w:r w:rsidR="000625C9" w:rsidRPr="00375AC3">
              <w:rPr>
                <w:rStyle w:val="Hyperlink"/>
                <w:noProof/>
              </w:rPr>
              <w:t xml:space="preserve">Figure 22. </w:t>
            </w:r>
            <w:r w:rsidR="000625C9" w:rsidRPr="00375AC3">
              <w:rPr>
                <w:rStyle w:val="Hyperlink"/>
                <w:rFonts w:ascii="Courier New" w:hAnsi="Courier New"/>
                <w:noProof/>
              </w:rPr>
              <w:t>IncAlong1</w:t>
            </w:r>
            <w:r w:rsidR="000625C9" w:rsidRPr="00375AC3">
              <w:rPr>
                <w:rStyle w:val="Hyperlink"/>
                <w:noProof/>
              </w:rPr>
              <w:t xml:space="preserve"> and </w:t>
            </w:r>
            <w:r w:rsidR="000625C9" w:rsidRPr="00375AC3">
              <w:rPr>
                <w:rStyle w:val="Hyperlink"/>
                <w:rFonts w:ascii="Courier New" w:hAnsi="Courier New"/>
                <w:noProof/>
              </w:rPr>
              <w:t>IncAlong2</w:t>
            </w:r>
            <w:r w:rsidR="000625C9">
              <w:rPr>
                <w:noProof/>
                <w:webHidden/>
              </w:rPr>
              <w:tab/>
            </w:r>
            <w:r w:rsidR="000625C9">
              <w:rPr>
                <w:noProof/>
                <w:webHidden/>
              </w:rPr>
              <w:fldChar w:fldCharType="begin"/>
            </w:r>
            <w:r w:rsidR="000625C9">
              <w:rPr>
                <w:noProof/>
                <w:webHidden/>
              </w:rPr>
              <w:instrText xml:space="preserve"> PAGEREF _Toc483201330 \h </w:instrText>
            </w:r>
            <w:r w:rsidR="000625C9">
              <w:rPr>
                <w:noProof/>
                <w:webHidden/>
              </w:rPr>
            </w:r>
            <w:r w:rsidR="000625C9">
              <w:rPr>
                <w:noProof/>
                <w:webHidden/>
              </w:rPr>
              <w:fldChar w:fldCharType="separate"/>
            </w:r>
            <w:r w:rsidR="000625C9">
              <w:rPr>
                <w:noProof/>
                <w:webHidden/>
              </w:rPr>
              <w:t>2</w:t>
            </w:r>
            <w:r w:rsidR="000625C9">
              <w:rPr>
                <w:noProof/>
                <w:webHidden/>
              </w:rPr>
              <w:fldChar w:fldCharType="end"/>
            </w:r>
          </w:hyperlink>
        </w:p>
        <w:p w14:paraId="067ADC27" w14:textId="74CB0200" w:rsidR="000625C9" w:rsidRDefault="00F75013">
          <w:pPr>
            <w:pStyle w:val="TableofFigures"/>
            <w:tabs>
              <w:tab w:val="right" w:leader="dot" w:pos="10070"/>
            </w:tabs>
            <w:rPr>
              <w:noProof/>
            </w:rPr>
          </w:pPr>
          <w:hyperlink w:anchor="_Toc483201331" w:history="1">
            <w:r w:rsidR="000625C9" w:rsidRPr="00375AC3">
              <w:rPr>
                <w:rStyle w:val="Hyperlink"/>
                <w:noProof/>
              </w:rPr>
              <w:t xml:space="preserve">Figure 23. </w:t>
            </w:r>
            <w:r w:rsidR="000625C9" w:rsidRPr="00375AC3">
              <w:rPr>
                <w:rStyle w:val="Hyperlink"/>
                <w:rFonts w:ascii="Courier New" w:hAnsi="Courier New"/>
                <w:noProof/>
              </w:rPr>
              <w:t>IncAcross1</w:t>
            </w:r>
            <w:r w:rsidR="000625C9" w:rsidRPr="00375AC3">
              <w:rPr>
                <w:rStyle w:val="Hyperlink"/>
                <w:noProof/>
              </w:rPr>
              <w:t xml:space="preserve"> and </w:t>
            </w:r>
            <w:r w:rsidR="000625C9" w:rsidRPr="00375AC3">
              <w:rPr>
                <w:rStyle w:val="Hyperlink"/>
                <w:rFonts w:ascii="Courier New" w:hAnsi="Courier New"/>
                <w:noProof/>
              </w:rPr>
              <w:t>IncAcross2</w:t>
            </w:r>
            <w:r w:rsidR="000625C9">
              <w:rPr>
                <w:noProof/>
                <w:webHidden/>
              </w:rPr>
              <w:tab/>
            </w:r>
            <w:r w:rsidR="000625C9">
              <w:rPr>
                <w:noProof/>
                <w:webHidden/>
              </w:rPr>
              <w:fldChar w:fldCharType="begin"/>
            </w:r>
            <w:r w:rsidR="000625C9">
              <w:rPr>
                <w:noProof/>
                <w:webHidden/>
              </w:rPr>
              <w:instrText xml:space="preserve"> PAGEREF _Toc483201331 \h </w:instrText>
            </w:r>
            <w:r w:rsidR="000625C9">
              <w:rPr>
                <w:noProof/>
                <w:webHidden/>
              </w:rPr>
            </w:r>
            <w:r w:rsidR="000625C9">
              <w:rPr>
                <w:noProof/>
                <w:webHidden/>
              </w:rPr>
              <w:fldChar w:fldCharType="separate"/>
            </w:r>
            <w:r w:rsidR="000625C9">
              <w:rPr>
                <w:noProof/>
                <w:webHidden/>
              </w:rPr>
              <w:t>2</w:t>
            </w:r>
            <w:r w:rsidR="000625C9">
              <w:rPr>
                <w:noProof/>
                <w:webHidden/>
              </w:rPr>
              <w:fldChar w:fldCharType="end"/>
            </w:r>
          </w:hyperlink>
        </w:p>
        <w:p w14:paraId="325C89C7" w14:textId="6B7A80EC" w:rsidR="000625C9" w:rsidRDefault="00F75013">
          <w:pPr>
            <w:pStyle w:val="TableofFigures"/>
            <w:tabs>
              <w:tab w:val="right" w:leader="dot" w:pos="10070"/>
            </w:tabs>
            <w:rPr>
              <w:noProof/>
            </w:rPr>
          </w:pPr>
          <w:hyperlink w:anchor="_Toc483201332" w:history="1">
            <w:r w:rsidR="000625C9" w:rsidRPr="00375AC3">
              <w:rPr>
                <w:rStyle w:val="Hyperlink"/>
                <w:noProof/>
              </w:rPr>
              <w:t xml:space="preserve">Figure 24 </w:t>
            </w:r>
            <w:r w:rsidR="000625C9" w:rsidRPr="00375AC3">
              <w:rPr>
                <w:rStyle w:val="Hyperlink"/>
                <w:rFonts w:ascii="Courier New" w:hAnsi="Courier New"/>
                <w:noProof/>
              </w:rPr>
              <w:t>Expand</w:t>
            </w:r>
            <w:r w:rsidR="000625C9" w:rsidRPr="00375AC3">
              <w:rPr>
                <w:rStyle w:val="Hyperlink"/>
                <w:noProof/>
              </w:rPr>
              <w:t xml:space="preserve"> and </w:t>
            </w:r>
            <w:r w:rsidR="000625C9" w:rsidRPr="00375AC3">
              <w:rPr>
                <w:rStyle w:val="Hyperlink"/>
                <w:rFonts w:ascii="Courier New" w:hAnsi="Courier New"/>
                <w:noProof/>
              </w:rPr>
              <w:t>Contract</w:t>
            </w:r>
            <w:r w:rsidR="000625C9">
              <w:rPr>
                <w:noProof/>
                <w:webHidden/>
              </w:rPr>
              <w:tab/>
            </w:r>
            <w:r w:rsidR="000625C9">
              <w:rPr>
                <w:noProof/>
                <w:webHidden/>
              </w:rPr>
              <w:fldChar w:fldCharType="begin"/>
            </w:r>
            <w:r w:rsidR="000625C9">
              <w:rPr>
                <w:noProof/>
                <w:webHidden/>
              </w:rPr>
              <w:instrText xml:space="preserve"> PAGEREF _Toc483201332 \h </w:instrText>
            </w:r>
            <w:r w:rsidR="000625C9">
              <w:rPr>
                <w:noProof/>
                <w:webHidden/>
              </w:rPr>
            </w:r>
            <w:r w:rsidR="000625C9">
              <w:rPr>
                <w:noProof/>
                <w:webHidden/>
              </w:rPr>
              <w:fldChar w:fldCharType="separate"/>
            </w:r>
            <w:r w:rsidR="000625C9">
              <w:rPr>
                <w:noProof/>
                <w:webHidden/>
              </w:rPr>
              <w:t>2</w:t>
            </w:r>
            <w:r w:rsidR="000625C9">
              <w:rPr>
                <w:noProof/>
                <w:webHidden/>
              </w:rPr>
              <w:fldChar w:fldCharType="end"/>
            </w:r>
          </w:hyperlink>
        </w:p>
        <w:p w14:paraId="231E6752" w14:textId="069D86BF" w:rsidR="000625C9" w:rsidRDefault="00F75013">
          <w:pPr>
            <w:pStyle w:val="TableofFigures"/>
            <w:tabs>
              <w:tab w:val="right" w:leader="dot" w:pos="10070"/>
            </w:tabs>
            <w:rPr>
              <w:noProof/>
            </w:rPr>
          </w:pPr>
          <w:hyperlink w:anchor="_Toc483201333" w:history="1">
            <w:r w:rsidR="000625C9" w:rsidRPr="00375AC3">
              <w:rPr>
                <w:rStyle w:val="Hyperlink"/>
                <w:noProof/>
              </w:rPr>
              <w:t xml:space="preserve">Figure 25. </w:t>
            </w:r>
            <w:r w:rsidR="000625C9" w:rsidRPr="00375AC3">
              <w:rPr>
                <w:rStyle w:val="Hyperlink"/>
                <w:rFonts w:ascii="Courier New" w:hAnsi="Courier New"/>
                <w:noProof/>
              </w:rPr>
              <w:t>DecAlong1</w:t>
            </w:r>
            <w:r w:rsidR="000625C9" w:rsidRPr="00375AC3">
              <w:rPr>
                <w:rStyle w:val="Hyperlink"/>
                <w:noProof/>
              </w:rPr>
              <w:t xml:space="preserve"> and </w:t>
            </w:r>
            <w:r w:rsidR="000625C9" w:rsidRPr="00375AC3">
              <w:rPr>
                <w:rStyle w:val="Hyperlink"/>
                <w:rFonts w:ascii="Courier New" w:hAnsi="Courier New"/>
                <w:noProof/>
              </w:rPr>
              <w:t>DecAlong2</w:t>
            </w:r>
            <w:r w:rsidR="000625C9">
              <w:rPr>
                <w:noProof/>
                <w:webHidden/>
              </w:rPr>
              <w:tab/>
            </w:r>
            <w:r w:rsidR="000625C9">
              <w:rPr>
                <w:noProof/>
                <w:webHidden/>
              </w:rPr>
              <w:fldChar w:fldCharType="begin"/>
            </w:r>
            <w:r w:rsidR="000625C9">
              <w:rPr>
                <w:noProof/>
                <w:webHidden/>
              </w:rPr>
              <w:instrText xml:space="preserve"> PAGEREF _Toc483201333 \h </w:instrText>
            </w:r>
            <w:r w:rsidR="000625C9">
              <w:rPr>
                <w:noProof/>
                <w:webHidden/>
              </w:rPr>
            </w:r>
            <w:r w:rsidR="000625C9">
              <w:rPr>
                <w:noProof/>
                <w:webHidden/>
              </w:rPr>
              <w:fldChar w:fldCharType="separate"/>
            </w:r>
            <w:r w:rsidR="000625C9">
              <w:rPr>
                <w:noProof/>
                <w:webHidden/>
              </w:rPr>
              <w:t>3</w:t>
            </w:r>
            <w:r w:rsidR="000625C9">
              <w:rPr>
                <w:noProof/>
                <w:webHidden/>
              </w:rPr>
              <w:fldChar w:fldCharType="end"/>
            </w:r>
          </w:hyperlink>
        </w:p>
        <w:p w14:paraId="606E67F7" w14:textId="256F0E88" w:rsidR="000625C9" w:rsidRDefault="00F75013">
          <w:pPr>
            <w:pStyle w:val="TableofFigures"/>
            <w:tabs>
              <w:tab w:val="right" w:leader="dot" w:pos="10070"/>
            </w:tabs>
            <w:rPr>
              <w:noProof/>
            </w:rPr>
          </w:pPr>
          <w:hyperlink w:anchor="_Toc483201334" w:history="1">
            <w:r w:rsidR="000625C9" w:rsidRPr="00375AC3">
              <w:rPr>
                <w:rStyle w:val="Hyperlink"/>
                <w:noProof/>
              </w:rPr>
              <w:t xml:space="preserve">Figure 26. </w:t>
            </w:r>
            <w:r w:rsidR="000625C9" w:rsidRPr="00375AC3">
              <w:rPr>
                <w:rStyle w:val="Hyperlink"/>
                <w:rFonts w:ascii="Courier New" w:hAnsi="Courier New"/>
                <w:noProof/>
              </w:rPr>
              <w:t>DecAcross1</w:t>
            </w:r>
            <w:r w:rsidR="000625C9" w:rsidRPr="00375AC3">
              <w:rPr>
                <w:rStyle w:val="Hyperlink"/>
                <w:noProof/>
              </w:rPr>
              <w:t xml:space="preserve"> and </w:t>
            </w:r>
            <w:r w:rsidR="000625C9" w:rsidRPr="00375AC3">
              <w:rPr>
                <w:rStyle w:val="Hyperlink"/>
                <w:rFonts w:ascii="Courier New" w:hAnsi="Courier New"/>
                <w:noProof/>
              </w:rPr>
              <w:t>DecAcross2</w:t>
            </w:r>
            <w:r w:rsidR="000625C9">
              <w:rPr>
                <w:noProof/>
                <w:webHidden/>
              </w:rPr>
              <w:tab/>
            </w:r>
            <w:r w:rsidR="000625C9">
              <w:rPr>
                <w:noProof/>
                <w:webHidden/>
              </w:rPr>
              <w:fldChar w:fldCharType="begin"/>
            </w:r>
            <w:r w:rsidR="000625C9">
              <w:rPr>
                <w:noProof/>
                <w:webHidden/>
              </w:rPr>
              <w:instrText xml:space="preserve"> PAGEREF _Toc483201334 \h </w:instrText>
            </w:r>
            <w:r w:rsidR="000625C9">
              <w:rPr>
                <w:noProof/>
                <w:webHidden/>
              </w:rPr>
            </w:r>
            <w:r w:rsidR="000625C9">
              <w:rPr>
                <w:noProof/>
                <w:webHidden/>
              </w:rPr>
              <w:fldChar w:fldCharType="separate"/>
            </w:r>
            <w:r w:rsidR="000625C9">
              <w:rPr>
                <w:noProof/>
                <w:webHidden/>
              </w:rPr>
              <w:t>3</w:t>
            </w:r>
            <w:r w:rsidR="000625C9">
              <w:rPr>
                <w:noProof/>
                <w:webHidden/>
              </w:rPr>
              <w:fldChar w:fldCharType="end"/>
            </w:r>
          </w:hyperlink>
        </w:p>
        <w:p w14:paraId="06974AE5" w14:textId="4779DB6A" w:rsidR="000625C9" w:rsidRDefault="00F75013">
          <w:pPr>
            <w:pStyle w:val="TableofFigures"/>
            <w:tabs>
              <w:tab w:val="right" w:leader="dot" w:pos="10070"/>
            </w:tabs>
            <w:rPr>
              <w:noProof/>
            </w:rPr>
          </w:pPr>
          <w:hyperlink w:anchor="_Toc483201335" w:history="1">
            <w:r w:rsidR="000625C9" w:rsidRPr="00375AC3">
              <w:rPr>
                <w:rStyle w:val="Hyperlink"/>
                <w:noProof/>
              </w:rPr>
              <w:t xml:space="preserve">Figure 27. </w:t>
            </w:r>
            <w:r w:rsidR="000625C9" w:rsidRPr="00375AC3">
              <w:rPr>
                <w:rStyle w:val="Hyperlink"/>
                <w:rFonts w:ascii="Courier New" w:hAnsi="Courier New"/>
                <w:noProof/>
              </w:rPr>
              <w:t>Rotate90Ccw</w:t>
            </w:r>
            <w:r w:rsidR="000625C9" w:rsidRPr="00375AC3">
              <w:rPr>
                <w:rStyle w:val="Hyperlink"/>
                <w:noProof/>
              </w:rPr>
              <w:t xml:space="preserve"> and </w:t>
            </w:r>
            <w:r w:rsidR="000625C9" w:rsidRPr="00375AC3">
              <w:rPr>
                <w:rStyle w:val="Hyperlink"/>
                <w:rFonts w:ascii="Courier New" w:hAnsi="Courier New"/>
                <w:noProof/>
              </w:rPr>
              <w:t>Rotate90Cw</w:t>
            </w:r>
            <w:r w:rsidR="000625C9">
              <w:rPr>
                <w:noProof/>
                <w:webHidden/>
              </w:rPr>
              <w:tab/>
            </w:r>
            <w:r w:rsidR="000625C9">
              <w:rPr>
                <w:noProof/>
                <w:webHidden/>
              </w:rPr>
              <w:fldChar w:fldCharType="begin"/>
            </w:r>
            <w:r w:rsidR="000625C9">
              <w:rPr>
                <w:noProof/>
                <w:webHidden/>
              </w:rPr>
              <w:instrText xml:space="preserve"> PAGEREF _Toc483201335 \h </w:instrText>
            </w:r>
            <w:r w:rsidR="000625C9">
              <w:rPr>
                <w:noProof/>
                <w:webHidden/>
              </w:rPr>
            </w:r>
            <w:r w:rsidR="000625C9">
              <w:rPr>
                <w:noProof/>
                <w:webHidden/>
              </w:rPr>
              <w:fldChar w:fldCharType="separate"/>
            </w:r>
            <w:r w:rsidR="000625C9">
              <w:rPr>
                <w:noProof/>
                <w:webHidden/>
              </w:rPr>
              <w:t>3</w:t>
            </w:r>
            <w:r w:rsidR="000625C9">
              <w:rPr>
                <w:noProof/>
                <w:webHidden/>
              </w:rPr>
              <w:fldChar w:fldCharType="end"/>
            </w:r>
          </w:hyperlink>
        </w:p>
        <w:p w14:paraId="3A5793B2" w14:textId="77777777" w:rsidR="00914571" w:rsidRDefault="00914571" w:rsidP="00F3126F">
          <w:pPr>
            <w:pStyle w:val="TableofFigures"/>
            <w:tabs>
              <w:tab w:val="right" w:leader="dot" w:pos="10070"/>
            </w:tabs>
            <w:rPr>
              <w:rFonts w:asciiTheme="majorHAnsi" w:eastAsiaTheme="majorEastAsia" w:hAnsiTheme="majorHAnsi" w:cstheme="majorBidi"/>
              <w:color w:val="2F5897" w:themeColor="text2"/>
              <w:spacing w:val="5"/>
              <w:kern w:val="28"/>
              <w:sz w:val="96"/>
              <w:szCs w:val="56"/>
              <w14:ligatures w14:val="standardContextual"/>
              <w14:cntxtAlts/>
            </w:rPr>
            <w:sectPr w:rsidR="00914571">
              <w:footerReference w:type="default" r:id="rId14"/>
              <w:footerReference w:type="first" r:id="rId15"/>
              <w:pgSz w:w="12240" w:h="15840"/>
              <w:pgMar w:top="1440" w:right="1080" w:bottom="1440" w:left="1080" w:header="576" w:footer="432" w:gutter="0"/>
              <w:pgNumType w:start="0"/>
              <w:cols w:space="720"/>
              <w:titlePg/>
              <w:docGrid w:linePitch="360"/>
            </w:sectPr>
          </w:pPr>
          <w:r>
            <w:rPr>
              <w:rFonts w:asciiTheme="majorHAnsi" w:eastAsiaTheme="majorEastAsia" w:hAnsiTheme="majorHAnsi" w:cstheme="majorBidi"/>
              <w:color w:val="2F5897" w:themeColor="text2"/>
              <w:spacing w:val="5"/>
              <w:kern w:val="28"/>
              <w:sz w:val="96"/>
              <w:szCs w:val="56"/>
              <w14:ligatures w14:val="standardContextual"/>
              <w14:cntxtAlts/>
            </w:rPr>
            <w:fldChar w:fldCharType="end"/>
          </w:r>
        </w:p>
        <w:p w14:paraId="6A40CCF8" w14:textId="2C5E57B5" w:rsidR="00FD24E9" w:rsidRDefault="00F75013" w:rsidP="00F3126F">
          <w:pPr>
            <w:pStyle w:val="TableofFigures"/>
            <w:tabs>
              <w:tab w:val="right" w:leader="dot" w:pos="10070"/>
            </w:tabs>
            <w:rPr>
              <w:rFonts w:asciiTheme="majorHAnsi" w:eastAsiaTheme="majorEastAsia" w:hAnsiTheme="majorHAnsi" w:cstheme="majorBidi"/>
              <w:color w:val="2F5897" w:themeColor="text2"/>
              <w:spacing w:val="5"/>
              <w:kern w:val="28"/>
              <w:sz w:val="96"/>
              <w:szCs w:val="56"/>
              <w14:ligatures w14:val="standardContextual"/>
              <w14:cntxtAlts/>
            </w:rPr>
          </w:pPr>
        </w:p>
      </w:sdtContent>
    </w:sdt>
    <w:sdt>
      <w:sdtPr>
        <w:alias w:val="Title"/>
        <w:id w:val="598529223"/>
        <w:placeholder>
          <w:docPart w:val="34175ADD02244FF29AE174EE8FF948BC"/>
        </w:placeholder>
        <w:dataBinding w:prefixMappings="xmlns:ns0='http://schemas.openxmlformats.org/package/2006/metadata/core-properties' xmlns:ns1='http://purl.org/dc/elements/1.1/'" w:xpath="/ns0:coreProperties[1]/ns1:title[1]" w:storeItemID="{6C3C8BC8-F283-45AE-878A-BAB7291924A1}"/>
        <w:text/>
      </w:sdtPr>
      <w:sdtContent>
        <w:p w14:paraId="53044851" w14:textId="70DE465E" w:rsidR="00FD24E9" w:rsidRDefault="0048103B">
          <w:pPr>
            <w:pStyle w:val="Title"/>
          </w:pPr>
          <w:r>
            <w:t>Simulator Module</w:t>
          </w:r>
        </w:p>
      </w:sdtContent>
    </w:sdt>
    <w:p w14:paraId="66573FCA" w14:textId="77777777" w:rsidR="00FD24E9" w:rsidRDefault="00F75013">
      <w:pPr>
        <w:pStyle w:val="Subtitle"/>
      </w:pPr>
      <w:sdt>
        <w:sdtPr>
          <w:alias w:val="Subtitle"/>
          <w:id w:val="-723052804"/>
          <w:placeholder>
            <w:docPart w:val="4746EDF1B6374713861F6016DBDAE7C4"/>
          </w:placeholder>
          <w:dataBinding w:prefixMappings="xmlns:ns0='http://schemas.openxmlformats.org/package/2006/metadata/core-properties' xmlns:ns1='http://purl.org/dc/elements/1.1/'" w:xpath="/ns0:coreProperties[1]/ns1:subject[1]" w:storeItemID="{6C3C8BC8-F283-45AE-878A-BAB7291924A1}"/>
          <w:text/>
        </w:sdtPr>
        <w:sdtContent>
          <w:r w:rsidR="006E409F">
            <w:t>SAROPS Version 2.1</w:t>
          </w:r>
        </w:sdtContent>
      </w:sdt>
    </w:p>
    <w:p w14:paraId="754356C2" w14:textId="3C9454A6" w:rsidR="00FD24E9" w:rsidRDefault="0055117F" w:rsidP="007C0DDE">
      <w:pPr>
        <w:pStyle w:val="Heading1"/>
      </w:pPr>
      <w:bookmarkStart w:id="2" w:name="_Ref477772818"/>
      <w:bookmarkStart w:id="3" w:name="_Toc483201232"/>
      <w:r w:rsidRPr="007C0DDE">
        <w:t>Introduction</w:t>
      </w:r>
      <w:bookmarkEnd w:id="2"/>
      <w:bookmarkEnd w:id="3"/>
    </w:p>
    <w:p w14:paraId="60B15B82" w14:textId="6ACE5C7D" w:rsidR="00C066EA" w:rsidRDefault="0048103B" w:rsidP="00C066EA">
      <w:r>
        <w:t xml:space="preserve">There are four major components of the SAROPS Sim module.  Two of them are highly visible; the Simulator which produces a dynamic probability distribution, and the Planner that uses this probability distribution to assign boxes to SRUs.  A description of Planner is included in the document (??).  </w:t>
      </w:r>
      <w:r w:rsidR="00C066EA">
        <w:t>In this current document, we will discuss Simulator.  We will refer to the Simulator module of SAROPS 2.1 as “</w:t>
      </w:r>
      <w:r w:rsidR="00C066EA" w:rsidRPr="0048103B">
        <w:t>Simulator</w:t>
      </w:r>
      <w:r w:rsidR="00C066EA">
        <w:t xml:space="preserve"> 2.1” or simply </w:t>
      </w:r>
      <w:r w:rsidR="00C066EA" w:rsidRPr="0048103B">
        <w:t>“Simulator,”</w:t>
      </w:r>
      <w:r w:rsidR="00C066EA">
        <w:t xml:space="preserve"> or even simply </w:t>
      </w:r>
      <w:r w:rsidR="00C066EA" w:rsidRPr="0048103B">
        <w:t>“Sim.”</w:t>
      </w:r>
      <w:r w:rsidR="00C066EA">
        <w:t xml:space="preserve">  Similarly, we will refer to the Simulator module of SAROPS 2.0.3 as </w:t>
      </w:r>
      <w:r w:rsidR="00C066EA" w:rsidRPr="0048103B">
        <w:t>Simulator</w:t>
      </w:r>
      <w:r w:rsidR="00C066EA">
        <w:t xml:space="preserve"> 2.0.3, and the Simulator module of SAROPS in general as simply </w:t>
      </w:r>
      <w:r w:rsidR="00C066EA" w:rsidRPr="0048103B">
        <w:t>Simulator</w:t>
      </w:r>
      <w:r w:rsidR="00C066EA">
        <w:t xml:space="preserve"> or </w:t>
      </w:r>
      <w:r w:rsidR="00C066EA" w:rsidRPr="0048103B">
        <w:t>Sim</w:t>
      </w:r>
      <w:r w:rsidR="00C066EA">
        <w:t>.</w:t>
      </w:r>
    </w:p>
    <w:p w14:paraId="000FDFB5" w14:textId="4312DA85" w:rsidR="00C066EA" w:rsidRDefault="0048103B" w:rsidP="00272945">
      <w:r>
        <w:t xml:space="preserve">The two other components of the SAROPS Sim module are the </w:t>
      </w:r>
      <w:proofErr w:type="spellStart"/>
      <w:r>
        <w:t>SimWebServer</w:t>
      </w:r>
      <w:proofErr w:type="spellEnd"/>
      <w:r w:rsidR="00272945">
        <w:t xml:space="preserve"> and the </w:t>
      </w:r>
      <w:proofErr w:type="spellStart"/>
      <w:r w:rsidR="00272945">
        <w:t>BuildSimLand</w:t>
      </w:r>
      <w:proofErr w:type="spellEnd"/>
      <w:r w:rsidR="00272945">
        <w:t xml:space="preserve"> modules.</w:t>
      </w:r>
      <w:r w:rsidR="00C066EA">
        <w:t xml:space="preserve">  Beyond this introductory section, we will not discuss these, but here we give a very brief overview of these two code modules.</w:t>
      </w:r>
    </w:p>
    <w:p w14:paraId="4555F19D" w14:textId="0CEFA8B7" w:rsidR="006D2AAB" w:rsidRDefault="006D2AAB" w:rsidP="006D2AAB">
      <w:pPr>
        <w:pStyle w:val="Heading2"/>
      </w:pPr>
      <w:bookmarkStart w:id="4" w:name="_Toc483201233"/>
      <w:r>
        <w:t>Non-Sim and Non-Planner Modules of SAROPS Sim</w:t>
      </w:r>
      <w:bookmarkEnd w:id="4"/>
    </w:p>
    <w:p w14:paraId="78CEEC19" w14:textId="3721D623" w:rsidR="006D2AAB" w:rsidRDefault="00A05A75" w:rsidP="00272945">
      <w:proofErr w:type="spellStart"/>
      <w:r w:rsidRPr="00B441A6">
        <w:rPr>
          <w:rFonts w:ascii="Courier New" w:hAnsi="Courier New"/>
        </w:rPr>
        <w:t>SimWebServer</w:t>
      </w:r>
      <w:proofErr w:type="spellEnd"/>
      <w:r>
        <w:t xml:space="preserve"> is a class in the package </w:t>
      </w:r>
      <w:proofErr w:type="spellStart"/>
      <w:proofErr w:type="gramStart"/>
      <w:r w:rsidRPr="00B441A6">
        <w:rPr>
          <w:rFonts w:ascii="Courier New" w:hAnsi="Courier New"/>
        </w:rPr>
        <w:t>com.</w:t>
      </w:r>
      <w:r w:rsidR="0020372A">
        <w:rPr>
          <w:rFonts w:ascii="Courier New" w:hAnsi="Courier New"/>
        </w:rPr>
        <w:t>tmk</w:t>
      </w:r>
      <w:r w:rsidRPr="00B441A6">
        <w:rPr>
          <w:rFonts w:ascii="Courier New" w:hAnsi="Courier New"/>
        </w:rPr>
        <w:t>.</w:t>
      </w:r>
      <w:r w:rsidR="00B441A6" w:rsidRPr="00B441A6">
        <w:rPr>
          <w:rFonts w:ascii="Courier New" w:hAnsi="Courier New"/>
        </w:rPr>
        <w:t>sarops</w:t>
      </w:r>
      <w:proofErr w:type="gramEnd"/>
      <w:r w:rsidR="00B441A6" w:rsidRPr="00B441A6">
        <w:rPr>
          <w:rFonts w:ascii="Courier New" w:hAnsi="Courier New"/>
        </w:rPr>
        <w:t>.control.simWebServer</w:t>
      </w:r>
      <w:proofErr w:type="spellEnd"/>
      <w:r w:rsidR="00B441A6">
        <w:t>.  It has a “</w:t>
      </w:r>
      <w:r w:rsidR="00B441A6" w:rsidRPr="00B441A6">
        <w:rPr>
          <w:rFonts w:ascii="Courier New" w:hAnsi="Courier New"/>
        </w:rPr>
        <w:t>main</w:t>
      </w:r>
      <w:r w:rsidR="00B441A6">
        <w:t xml:space="preserve">” routine which is the entry point for running the program </w:t>
      </w:r>
      <w:proofErr w:type="spellStart"/>
      <w:r w:rsidR="00B441A6">
        <w:t>SimWebServer</w:t>
      </w:r>
      <w:proofErr w:type="spellEnd"/>
      <w:r w:rsidR="00B441A6">
        <w:t xml:space="preserve">.  This </w:t>
      </w:r>
      <w:r w:rsidR="00B441A6" w:rsidRPr="00B441A6">
        <w:rPr>
          <w:rFonts w:ascii="Courier New" w:hAnsi="Courier New"/>
        </w:rPr>
        <w:t>main</w:t>
      </w:r>
      <w:r w:rsidR="00B441A6">
        <w:t xml:space="preserve"> simply creates a single </w:t>
      </w:r>
      <w:proofErr w:type="spellStart"/>
      <w:r w:rsidR="00B441A6" w:rsidRPr="00B441A6">
        <w:rPr>
          <w:rFonts w:ascii="Courier New" w:hAnsi="Courier New"/>
        </w:rPr>
        <w:t>SimWebServer</w:t>
      </w:r>
      <w:proofErr w:type="spellEnd"/>
      <w:r w:rsidR="00B441A6">
        <w:t xml:space="preserve"> object, which creates a </w:t>
      </w:r>
      <w:proofErr w:type="spellStart"/>
      <w:proofErr w:type="gramStart"/>
      <w:r w:rsidR="00B441A6" w:rsidRPr="00B441A6">
        <w:rPr>
          <w:rFonts w:ascii="Courier New" w:hAnsi="Courier New"/>
          <w:highlight w:val="lightGray"/>
        </w:rPr>
        <w:t>org.eclipse</w:t>
      </w:r>
      <w:proofErr w:type="gramEnd"/>
      <w:r w:rsidR="00B441A6" w:rsidRPr="00B441A6">
        <w:rPr>
          <w:rFonts w:ascii="Courier New" w:hAnsi="Courier New"/>
          <w:highlight w:val="lightGray"/>
        </w:rPr>
        <w:t>.jetty.server.Server</w:t>
      </w:r>
      <w:proofErr w:type="spellEnd"/>
      <w:r w:rsidR="00B441A6">
        <w:t xml:space="preserve"> and a </w:t>
      </w:r>
      <w:proofErr w:type="spellStart"/>
      <w:r w:rsidR="00B441A6" w:rsidRPr="00B441A6">
        <w:rPr>
          <w:rFonts w:ascii="Courier New" w:hAnsi="Courier New"/>
        </w:rPr>
        <w:t>SimCaseManager</w:t>
      </w:r>
      <w:proofErr w:type="spellEnd"/>
      <w:r w:rsidR="00B441A6">
        <w:t xml:space="preserve">.  This latter object is used to collect and run Sim and Planner cases in parallel.  A </w:t>
      </w:r>
      <w:proofErr w:type="spellStart"/>
      <w:r w:rsidR="00B441A6" w:rsidRPr="00B441A6">
        <w:rPr>
          <w:rFonts w:ascii="Courier New" w:hAnsi="Courier New"/>
        </w:rPr>
        <w:t>SimCaseManager</w:t>
      </w:r>
      <w:proofErr w:type="spellEnd"/>
      <w:r w:rsidR="00B441A6">
        <w:t xml:space="preserve"> does not deal with handling http requests or port numbers or any of the other intricacies of being a web server; it simply queues up the Sim and Planner requests, and assigns them to its own set of “engines” as these engines become available.</w:t>
      </w:r>
      <w:r w:rsidR="006D2AAB">
        <w:t xml:space="preserve">  </w:t>
      </w:r>
      <w:r w:rsidR="00272945">
        <w:t xml:space="preserve">The commands that </w:t>
      </w:r>
      <w:r w:rsidR="00B441A6">
        <w:t xml:space="preserve">a </w:t>
      </w:r>
      <w:proofErr w:type="spellStart"/>
      <w:r w:rsidR="00B441A6" w:rsidRPr="006D2AAB">
        <w:rPr>
          <w:rFonts w:ascii="Courier New" w:hAnsi="Courier New"/>
        </w:rPr>
        <w:t>SimWebServer</w:t>
      </w:r>
      <w:r w:rsidR="00B441A6">
        <w:t>’s</w:t>
      </w:r>
      <w:proofErr w:type="spellEnd"/>
      <w:r w:rsidR="00B441A6">
        <w:t xml:space="preserve"> </w:t>
      </w:r>
      <w:r w:rsidR="006D2AAB">
        <w:rPr>
          <w:rFonts w:ascii="Courier New" w:hAnsi="Courier New"/>
        </w:rPr>
        <w:t>S</w:t>
      </w:r>
      <w:r w:rsidR="00B441A6" w:rsidRPr="006D2AAB">
        <w:rPr>
          <w:rFonts w:ascii="Courier New" w:hAnsi="Courier New"/>
        </w:rPr>
        <w:t>erver</w:t>
      </w:r>
      <w:r w:rsidR="00B441A6">
        <w:t xml:space="preserve"> </w:t>
      </w:r>
      <w:r w:rsidR="00272945">
        <w:t>handles are “Run a Sim or Planner Case with the following xml file,” and “Give the status of a particular case or all of the cases.”</w:t>
      </w:r>
    </w:p>
    <w:p w14:paraId="6F2F13E8" w14:textId="5AEB78D7" w:rsidR="00272945" w:rsidRDefault="00272945" w:rsidP="00272945">
      <w:proofErr w:type="spellStart"/>
      <w:r>
        <w:t>BuildSimLand</w:t>
      </w:r>
      <w:proofErr w:type="spellEnd"/>
      <w:r>
        <w:t xml:space="preserve"> is a stand-alone program that builds the land files </w:t>
      </w:r>
      <w:r w:rsidR="006D2AAB">
        <w:t xml:space="preserve">from a collection of input files.  In 2.1, this run takes about 90 minutes, which is down from 36 hours.  If additional corrections are needed (e.g. missing islands or errant coast lines), files are provided, and </w:t>
      </w:r>
      <w:proofErr w:type="spellStart"/>
      <w:r w:rsidR="006D2AAB">
        <w:t>BuildSimLand</w:t>
      </w:r>
      <w:proofErr w:type="spellEnd"/>
      <w:r w:rsidR="006D2AAB">
        <w:t xml:space="preserve"> will be rerun to produce new data files.</w:t>
      </w:r>
    </w:p>
    <w:p w14:paraId="47D0E0FD" w14:textId="6B8181CF" w:rsidR="006D2AAB" w:rsidRDefault="006D2AAB" w:rsidP="006D2AAB">
      <w:pPr>
        <w:pStyle w:val="Heading2"/>
      </w:pPr>
      <w:bookmarkStart w:id="5" w:name="_Toc483201234"/>
      <w:r>
        <w:lastRenderedPageBreak/>
        <w:t>Overview of Sim</w:t>
      </w:r>
      <w:bookmarkEnd w:id="5"/>
    </w:p>
    <w:p w14:paraId="0670524C" w14:textId="5ACA7132" w:rsidR="00EC18E6" w:rsidRDefault="0048103B" w:rsidP="00BB14C1">
      <w:r w:rsidRPr="00EC18E6">
        <w:t>Sim</w:t>
      </w:r>
      <w:r>
        <w:t xml:space="preserve"> is the module that produces the paths of the particles.  </w:t>
      </w:r>
      <w:r w:rsidR="00EC18E6">
        <w:t>When a Sim run is completed, it le</w:t>
      </w:r>
      <w:r w:rsidR="00272945">
        <w:t xml:space="preserve">aves behind a file of particles, called the “Particle File,” </w:t>
      </w:r>
      <w:r w:rsidR="000228AA">
        <w:t xml:space="preserve">that can be grouped together in cells and these cells are displayed as a probability distribution.  </w:t>
      </w:r>
      <w:r w:rsidR="00272945">
        <w:t xml:space="preserve">The Planner, a separate program, </w:t>
      </w:r>
      <w:r w:rsidR="00EC18E6">
        <w:t>reads</w:t>
      </w:r>
      <w:r w:rsidR="00272945">
        <w:t xml:space="preserve"> the “Particle File” and computes rectangles for Search and Rescue Units (SRUs) based on this file.  Hence, there </w:t>
      </w:r>
      <w:r w:rsidR="00EC18E6">
        <w:t xml:space="preserve">is no direct communication between Sim and Planner.  Indeed, once Sim runs, the </w:t>
      </w:r>
      <w:r w:rsidR="00272945">
        <w:t>Particle F</w:t>
      </w:r>
      <w:r w:rsidR="00EC18E6">
        <w:t>ile is read for every Planner run in this case.  That includes the “</w:t>
      </w:r>
      <w:proofErr w:type="spellStart"/>
      <w:r w:rsidR="00EC18E6">
        <w:t>GetInitial</w:t>
      </w:r>
      <w:proofErr w:type="spellEnd"/>
      <w:r w:rsidR="00EC18E6">
        <w:t>,” the “Optimize,” and the “</w:t>
      </w:r>
      <w:proofErr w:type="spellStart"/>
      <w:r w:rsidR="00EC18E6">
        <w:t>Eval</w:t>
      </w:r>
      <w:proofErr w:type="spellEnd"/>
      <w:r w:rsidR="00EC18E6">
        <w:t>” runs; these are all Planner runs, and each of these starts by reading the same Particle File that Sim produced.</w:t>
      </w:r>
    </w:p>
    <w:p w14:paraId="23656036" w14:textId="5FD45E7D" w:rsidR="006D2AAB" w:rsidRDefault="006D2AAB" w:rsidP="006D2AAB">
      <w:pPr>
        <w:pStyle w:val="Heading2"/>
      </w:pPr>
      <w:bookmarkStart w:id="6" w:name="_Toc483201235"/>
      <w:r>
        <w:t>Sim Input Files</w:t>
      </w:r>
      <w:bookmarkEnd w:id="6"/>
    </w:p>
    <w:p w14:paraId="71C3B798" w14:textId="315F702F" w:rsidR="0038693C" w:rsidRDefault="0038693C" w:rsidP="006D2AAB">
      <w:pPr>
        <w:pStyle w:val="Heading3"/>
      </w:pPr>
      <w:bookmarkStart w:id="7" w:name="_Toc483201236"/>
      <w:r>
        <w:t>Sim.xml</w:t>
      </w:r>
      <w:bookmarkEnd w:id="7"/>
    </w:p>
    <w:p w14:paraId="5240767C" w14:textId="394BE17A" w:rsidR="00CA0586" w:rsidRDefault="00EC18E6" w:rsidP="00BB14C1">
      <w:r>
        <w:t xml:space="preserve">The </w:t>
      </w:r>
      <w:r w:rsidR="000E7490">
        <w:t xml:space="preserve">main </w:t>
      </w:r>
      <w:r>
        <w:t xml:space="preserve">input to a Sim run is an xml </w:t>
      </w:r>
      <w:r w:rsidR="000E7490">
        <w:t xml:space="preserve">that we call </w:t>
      </w:r>
      <w:r w:rsidR="00B450B2">
        <w:t xml:space="preserve">the “Sim.xml file” or simply </w:t>
      </w:r>
      <w:r w:rsidR="000E7490">
        <w:t xml:space="preserve">“Sim.xml.”  The key </w:t>
      </w:r>
      <w:r w:rsidR="00CF6F09">
        <w:t>data with</w:t>
      </w:r>
      <w:r w:rsidR="000E7490">
        <w:t xml:space="preserve">in Sim.xml are a </w:t>
      </w:r>
      <w:r>
        <w:t xml:space="preserve">set of “Scenarios” and a set of “Object Types.”  </w:t>
      </w:r>
      <w:r w:rsidR="00CA0586">
        <w:t xml:space="preserve">Each scenario is of a “scenario type,” and provides distributions of particles before or at distress.  For example, the simplest scenario type is an “LKP” (last known position) scenario, which means that we have a central </w:t>
      </w:r>
      <w:proofErr w:type="spellStart"/>
      <w:r w:rsidR="00CA0586">
        <w:t>lat</w:t>
      </w:r>
      <w:proofErr w:type="spellEnd"/>
      <w:r w:rsidR="00CA0586">
        <w:t>/</w:t>
      </w:r>
      <w:proofErr w:type="spellStart"/>
      <w:r w:rsidR="00CA0586">
        <w:t>lng</w:t>
      </w:r>
      <w:proofErr w:type="spellEnd"/>
      <w:r w:rsidR="00CA0586">
        <w:t xml:space="preserve"> and time of the distress incident, and there is no pre-distress motion.  This is modelled by a circular bivariate normal in position and a truncated normal in time.  Other scenario types include “</w:t>
      </w:r>
      <w:proofErr w:type="spellStart"/>
      <w:r w:rsidR="00CA0586">
        <w:t>LKP+Dead-Reckon</w:t>
      </w:r>
      <w:proofErr w:type="spellEnd"/>
      <w:r w:rsidR="00CA0586">
        <w:t xml:space="preserve">,” flare sighting, Line-of-bearing, and voyages.  There is pre-distress motion only in the Voyage and </w:t>
      </w:r>
      <w:proofErr w:type="spellStart"/>
      <w:r w:rsidR="00CA0586">
        <w:t>LKP+Dead-Reckon</w:t>
      </w:r>
      <w:proofErr w:type="spellEnd"/>
      <w:r w:rsidR="00CA0586">
        <w:t>.</w:t>
      </w:r>
    </w:p>
    <w:p w14:paraId="13EE6693" w14:textId="77777777" w:rsidR="00981618" w:rsidRDefault="00CA0586" w:rsidP="00BB14C1">
      <w:r>
        <w:t xml:space="preserve">The object types represent different the types of things that we are looking for.  </w:t>
      </w:r>
      <w:r w:rsidR="000E7490">
        <w:t xml:space="preserve">Each </w:t>
      </w:r>
      <w:r w:rsidR="00EC18E6">
        <w:t xml:space="preserve">object type is either </w:t>
      </w:r>
      <w:r w:rsidR="000E7490">
        <w:t xml:space="preserve">the </w:t>
      </w:r>
      <w:r w:rsidR="00EC18E6">
        <w:t xml:space="preserve">originating craft or </w:t>
      </w:r>
      <w:r w:rsidR="000E7490">
        <w:t xml:space="preserve">a distress type.  The “originating craft” is relevant only for pre-distress motion, and distress types are relevant only after the distress.  </w:t>
      </w:r>
      <w:r>
        <w:t>Examples of distress object types are a “person in the water,” a “raft,” a “capsized boat,”</w:t>
      </w:r>
      <w:r w:rsidR="00981618">
        <w:t xml:space="preserve"> etc.</w:t>
      </w:r>
    </w:p>
    <w:p w14:paraId="4F62C2D1" w14:textId="77777777" w:rsidR="00981618" w:rsidRDefault="000E7490" w:rsidP="00BB14C1">
      <w:r>
        <w:t xml:space="preserve">Scenarios and Object Types are the main components of the data, but the largest set of data is the environmental data.  Sim pushes around the </w:t>
      </w:r>
      <w:r w:rsidR="00981618">
        <w:t xml:space="preserve">distress </w:t>
      </w:r>
      <w:r>
        <w:t xml:space="preserve">particles </w:t>
      </w:r>
      <w:r w:rsidR="00981618">
        <w:t>by using wind and current data.  The wind affects different object types in different ways, and each object type has “leeway data” that specifies this effect.</w:t>
      </w:r>
    </w:p>
    <w:p w14:paraId="01E32EDE" w14:textId="2EF5C8CC" w:rsidR="00981618" w:rsidRDefault="00981618" w:rsidP="00BB14C1">
      <w:r>
        <w:t xml:space="preserve">In addition, there may be completed (unsuccessful) searches and this has an impact on the probability distribution as well; particles that were well searched are less likely to represent the missing object and their probabilities or weights are reduced.  Therefore, each object type needs a lateral range curve for Sim to </w:t>
      </w:r>
      <w:r w:rsidR="00E23E16">
        <w:t>update the particles’ weights from completed searches</w:t>
      </w:r>
      <w:r>
        <w:t>.</w:t>
      </w:r>
    </w:p>
    <w:p w14:paraId="2B20B7EF" w14:textId="34A42AB7" w:rsidR="00ED78D1" w:rsidRDefault="00ED78D1" w:rsidP="00BB14C1">
      <w:r>
        <w:t>Summarizing, the main components of Sim.xml are:</w:t>
      </w:r>
    </w:p>
    <w:p w14:paraId="49F409C4" w14:textId="551D7708" w:rsidR="00ED78D1" w:rsidRDefault="00ED78D1" w:rsidP="001C7C3A">
      <w:pPr>
        <w:pStyle w:val="Outdent0"/>
      </w:pPr>
      <w:r>
        <w:lastRenderedPageBreak/>
        <w:t>Scenarios</w:t>
      </w:r>
    </w:p>
    <w:p w14:paraId="666C3F20" w14:textId="0C23AFA8" w:rsidR="00ED78D1" w:rsidRDefault="00ED78D1" w:rsidP="001C7C3A">
      <w:pPr>
        <w:pStyle w:val="Outdent0"/>
        <w:numPr>
          <w:ilvl w:val="1"/>
          <w:numId w:val="16"/>
        </w:numPr>
      </w:pPr>
      <w:r>
        <w:t>Type and Data</w:t>
      </w:r>
    </w:p>
    <w:p w14:paraId="322788E8" w14:textId="6440FF4E" w:rsidR="00ED78D1" w:rsidRDefault="00ED78D1" w:rsidP="001C7C3A">
      <w:pPr>
        <w:pStyle w:val="Outdent0"/>
      </w:pPr>
      <w:r>
        <w:t>Object Types</w:t>
      </w:r>
    </w:p>
    <w:p w14:paraId="548CD4D0" w14:textId="77777777" w:rsidR="00ED78D1" w:rsidRDefault="00ED78D1" w:rsidP="001C7C3A">
      <w:pPr>
        <w:pStyle w:val="Outdent0"/>
        <w:numPr>
          <w:ilvl w:val="1"/>
          <w:numId w:val="16"/>
        </w:numPr>
      </w:pPr>
      <w:r>
        <w:t>Type and Leeway Data</w:t>
      </w:r>
    </w:p>
    <w:p w14:paraId="2C8F477A" w14:textId="72C6ABAA" w:rsidR="00ED78D1" w:rsidRDefault="00ED78D1" w:rsidP="001C7C3A">
      <w:pPr>
        <w:pStyle w:val="Outdent0"/>
        <w:numPr>
          <w:ilvl w:val="1"/>
          <w:numId w:val="16"/>
        </w:numPr>
      </w:pPr>
      <w:r>
        <w:t>Lateral Range Curve for each Completed Search</w:t>
      </w:r>
    </w:p>
    <w:p w14:paraId="44E19E9F" w14:textId="440BA285" w:rsidR="00ED78D1" w:rsidRDefault="00ED78D1" w:rsidP="001C7C3A">
      <w:pPr>
        <w:pStyle w:val="Outdent0"/>
      </w:pPr>
      <w:r>
        <w:t xml:space="preserve">Specification of </w:t>
      </w:r>
      <w:proofErr w:type="spellStart"/>
      <w:r>
        <w:t>NetCdf</w:t>
      </w:r>
      <w:proofErr w:type="spellEnd"/>
      <w:r>
        <w:t xml:space="preserve"> files providing wind and current information</w:t>
      </w:r>
    </w:p>
    <w:p w14:paraId="0D669678" w14:textId="5F5F2B1F" w:rsidR="00CF6F09" w:rsidRPr="00737F6C" w:rsidRDefault="00CF6F09" w:rsidP="001C7C3A">
      <w:pPr>
        <w:pStyle w:val="Outdent0"/>
      </w:pPr>
      <w:r>
        <w:t>Area-of Interest specification for collecting land and bathymetric data</w:t>
      </w:r>
    </w:p>
    <w:p w14:paraId="1E8F1DB8" w14:textId="5F67DA54" w:rsidR="00ED78D1" w:rsidRDefault="00ED78D1" w:rsidP="00ED78D1">
      <w:pPr>
        <w:pStyle w:val="Caption"/>
      </w:pPr>
      <w:bookmarkStart w:id="8" w:name="_Ref481484929"/>
      <w:bookmarkStart w:id="9" w:name="_Toc483201294"/>
      <w:r>
        <w:t xml:space="preserve">Table </w:t>
      </w:r>
      <w:fldSimple w:instr=" SEQ Table \* ARABIC ">
        <w:r w:rsidR="000625C9">
          <w:rPr>
            <w:noProof/>
          </w:rPr>
          <w:t>1</w:t>
        </w:r>
      </w:fldSimple>
      <w:bookmarkEnd w:id="8"/>
      <w:r>
        <w:t xml:space="preserve"> Main Components of Sim.xml</w:t>
      </w:r>
      <w:bookmarkEnd w:id="9"/>
    </w:p>
    <w:p w14:paraId="79CD0997" w14:textId="5D32A3DD" w:rsidR="0038693C" w:rsidRDefault="0038693C" w:rsidP="006D2AAB">
      <w:pPr>
        <w:pStyle w:val="Heading3"/>
      </w:pPr>
      <w:bookmarkStart w:id="10" w:name="_Toc483201237"/>
      <w:proofErr w:type="spellStart"/>
      <w:r>
        <w:t>Sim.properties</w:t>
      </w:r>
      <w:bookmarkEnd w:id="10"/>
      <w:proofErr w:type="spellEnd"/>
    </w:p>
    <w:p w14:paraId="24691AB5" w14:textId="380E1288" w:rsidR="006545C2" w:rsidRDefault="0038693C" w:rsidP="00BB14C1">
      <w:r>
        <w:t xml:space="preserve">The data in </w:t>
      </w:r>
      <w:r w:rsidRPr="0034519F">
        <w:rPr>
          <w:rFonts w:ascii="Courier New" w:hAnsi="Courier New"/>
        </w:rPr>
        <w:t>Sim.xml</w:t>
      </w:r>
      <w:r>
        <w:t xml:space="preserve"> </w:t>
      </w:r>
      <w:r w:rsidR="00CF6F09">
        <w:t>are</w:t>
      </w:r>
      <w:r>
        <w:t xml:space="preserve"> </w:t>
      </w:r>
      <w:r w:rsidR="007E3F3F">
        <w:t xml:space="preserve">very simple xml: </w:t>
      </w:r>
      <w:r>
        <w:t xml:space="preserve">tags and attributes.  </w:t>
      </w:r>
      <w:r w:rsidR="0034519F">
        <w:t xml:space="preserve">A resource-file </w:t>
      </w:r>
      <w:proofErr w:type="spellStart"/>
      <w:r w:rsidR="0034519F" w:rsidRPr="0034519F">
        <w:rPr>
          <w:rFonts w:ascii="Courier New" w:hAnsi="Courier New"/>
        </w:rPr>
        <w:t>Sim.properties</w:t>
      </w:r>
      <w:proofErr w:type="spellEnd"/>
      <w:r w:rsidR="0034519F">
        <w:t xml:space="preserve"> within the </w:t>
      </w:r>
      <w:r w:rsidR="00CF6F09">
        <w:t xml:space="preserve">main </w:t>
      </w:r>
      <w:r w:rsidR="0034519F">
        <w:t xml:space="preserve">jar file provides many defaults for the data in </w:t>
      </w:r>
      <w:r w:rsidR="0034519F" w:rsidRPr="0034519F">
        <w:rPr>
          <w:rFonts w:ascii="Courier New" w:hAnsi="Courier New"/>
        </w:rPr>
        <w:t>Sim.xml</w:t>
      </w:r>
      <w:r w:rsidR="0034519F">
        <w:t xml:space="preserve">.  </w:t>
      </w:r>
      <w:r w:rsidR="007E3F3F">
        <w:t>The “fully qualified</w:t>
      </w:r>
      <w:r w:rsidR="00B15B0F">
        <w:t>” name of a datu</w:t>
      </w:r>
      <w:r w:rsidR="007E3F3F">
        <w:t xml:space="preserve">m is its </w:t>
      </w:r>
      <w:r w:rsidR="00B15B0F">
        <w:t xml:space="preserve">path </w:t>
      </w:r>
      <w:r w:rsidR="007E3F3F">
        <w:t>of tags followed by its attribute</w:t>
      </w:r>
      <w:r w:rsidR="00B15B0F">
        <w:t xml:space="preserve"> name</w:t>
      </w:r>
      <w:r w:rsidR="007E3F3F">
        <w:t xml:space="preserve">.  For example, there is a </w:t>
      </w:r>
      <w:r w:rsidR="00B15B0F" w:rsidRPr="00B15B0F">
        <w:rPr>
          <w:rFonts w:ascii="Courier New" w:hAnsi="Courier New"/>
        </w:rPr>
        <w:t>slope</w:t>
      </w:r>
      <w:r w:rsidR="00B15B0F" w:rsidRPr="00B15B0F">
        <w:t xml:space="preserve"> a</w:t>
      </w:r>
      <w:r w:rsidR="007E3F3F" w:rsidRPr="00B15B0F">
        <w:t>ttribute</w:t>
      </w:r>
      <w:r w:rsidR="007E3F3F">
        <w:t xml:space="preserve"> in the </w:t>
      </w:r>
      <w:r w:rsidR="00B15B0F" w:rsidRPr="00B15B0F">
        <w:rPr>
          <w:rFonts w:ascii="Courier New" w:hAnsi="Courier New"/>
        </w:rPr>
        <w:t>DWL</w:t>
      </w:r>
      <w:r w:rsidR="00B15B0F">
        <w:t xml:space="preserve"> tag, which is a sub</w:t>
      </w:r>
      <w:r w:rsidR="0034519F">
        <w:t>-</w:t>
      </w:r>
      <w:r w:rsidR="00B15B0F">
        <w:t xml:space="preserve">tag of the </w:t>
      </w:r>
      <w:r w:rsidR="00B15B0F" w:rsidRPr="00B15B0F">
        <w:rPr>
          <w:rFonts w:ascii="Courier New" w:hAnsi="Courier New"/>
        </w:rPr>
        <w:t>LEEWAY</w:t>
      </w:r>
      <w:r w:rsidR="00B15B0F">
        <w:t xml:space="preserve"> tag, which in turn is a sub</w:t>
      </w:r>
      <w:r w:rsidR="0034519F">
        <w:t>-</w:t>
      </w:r>
      <w:r w:rsidR="00B15B0F">
        <w:t xml:space="preserve">tag of the </w:t>
      </w:r>
      <w:r w:rsidR="00B15B0F" w:rsidRPr="00B15B0F">
        <w:rPr>
          <w:rFonts w:ascii="Courier New" w:hAnsi="Courier New"/>
        </w:rPr>
        <w:t>SEARCH_OBJECT_TYPE</w:t>
      </w:r>
      <w:r w:rsidR="00B15B0F">
        <w:t xml:space="preserve"> tag.  Therefore, the fully qualified name of this datum is </w:t>
      </w:r>
      <w:proofErr w:type="spellStart"/>
      <w:r w:rsidR="00B15B0F">
        <w:rPr>
          <w:rFonts w:ascii="Courier New" w:hAnsi="Courier New"/>
        </w:rPr>
        <w:t>SEARCH_OBJECT_TYPE.LEEWAY.DWL.slope</w:t>
      </w:r>
      <w:proofErr w:type="spellEnd"/>
      <w:r w:rsidR="0034519F">
        <w:t xml:space="preserve">.  </w:t>
      </w:r>
      <w:r w:rsidR="007E3F3F">
        <w:t>The n</w:t>
      </w:r>
      <w:r w:rsidR="0034519F">
        <w:t xml:space="preserve">ames of the properties are the </w:t>
      </w:r>
      <w:r w:rsidR="007E3F3F">
        <w:t>fully qualifi</w:t>
      </w:r>
      <w:r w:rsidR="0034519F">
        <w:t>ed</w:t>
      </w:r>
      <w:r w:rsidR="007E3F3F">
        <w:t xml:space="preserve"> </w:t>
      </w:r>
      <w:r w:rsidR="0034519F">
        <w:t>datum</w:t>
      </w:r>
      <w:r w:rsidR="007E3F3F">
        <w:t xml:space="preserve"> name</w:t>
      </w:r>
      <w:r w:rsidR="00B15B0F">
        <w:t xml:space="preserve">, appended by either </w:t>
      </w:r>
      <w:r w:rsidR="00B15B0F" w:rsidRPr="00B15B0F">
        <w:rPr>
          <w:rFonts w:ascii="Courier New" w:hAnsi="Courier New"/>
        </w:rPr>
        <w:t>.DEFAULT</w:t>
      </w:r>
      <w:r w:rsidR="00B15B0F">
        <w:t xml:space="preserve"> </w:t>
      </w:r>
      <w:proofErr w:type="gramStart"/>
      <w:r w:rsidR="00B15B0F">
        <w:t xml:space="preserve">or </w:t>
      </w:r>
      <w:r w:rsidR="00B15B0F" w:rsidRPr="00B15B0F">
        <w:rPr>
          <w:rFonts w:ascii="Courier New" w:hAnsi="Courier New"/>
        </w:rPr>
        <w:t>.OVERRIDE</w:t>
      </w:r>
      <w:proofErr w:type="gramEnd"/>
      <w:r w:rsidR="00B15B0F">
        <w:t xml:space="preserve">.  The former indicates that </w:t>
      </w:r>
      <w:r w:rsidR="006545C2">
        <w:t xml:space="preserve">the property should be used only if the datum is missing in </w:t>
      </w:r>
      <w:r w:rsidR="006545C2" w:rsidRPr="006545C2">
        <w:rPr>
          <w:rFonts w:ascii="Courier New" w:hAnsi="Courier New"/>
        </w:rPr>
        <w:t>Sim.xml</w:t>
      </w:r>
      <w:r w:rsidR="006545C2">
        <w:t xml:space="preserve"> </w:t>
      </w:r>
      <w:r w:rsidR="00B15B0F">
        <w:t xml:space="preserve">and the latter indicates that the </w:t>
      </w:r>
      <w:r w:rsidR="006545C2">
        <w:t>property datum should always be used.</w:t>
      </w:r>
    </w:p>
    <w:p w14:paraId="3EF81C90" w14:textId="35FB05D5" w:rsidR="007E3F3F" w:rsidRDefault="00B15B0F" w:rsidP="00BB14C1">
      <w:r>
        <w:t xml:space="preserve">In addition to the </w:t>
      </w:r>
      <w:r w:rsidR="006545C2">
        <w:t xml:space="preserve">jar-file </w:t>
      </w:r>
      <w:proofErr w:type="spellStart"/>
      <w:r w:rsidRPr="00B15B0F">
        <w:rPr>
          <w:rFonts w:ascii="Courier New" w:hAnsi="Courier New"/>
        </w:rPr>
        <w:t>Sim.properties</w:t>
      </w:r>
      <w:proofErr w:type="spellEnd"/>
      <w:r>
        <w:t xml:space="preserve">, there </w:t>
      </w:r>
      <w:r>
        <w:rPr>
          <w:i/>
        </w:rPr>
        <w:t xml:space="preserve">can be </w:t>
      </w:r>
      <w:r>
        <w:t xml:space="preserve">a </w:t>
      </w:r>
      <w:proofErr w:type="spellStart"/>
      <w:r w:rsidRPr="0034519F">
        <w:rPr>
          <w:rFonts w:ascii="Courier New" w:hAnsi="Courier New"/>
        </w:rPr>
        <w:t>Sim.properties</w:t>
      </w:r>
      <w:proofErr w:type="spellEnd"/>
      <w:r>
        <w:t xml:space="preserve"> file in the data subdirectory of the install directory.  The properties in this file override the ones in the j</w:t>
      </w:r>
      <w:r w:rsidR="006545C2">
        <w:t>ar-</w:t>
      </w:r>
      <w:r>
        <w:t xml:space="preserve">file’s </w:t>
      </w:r>
      <w:proofErr w:type="spellStart"/>
      <w:r w:rsidRPr="00B15B0F">
        <w:rPr>
          <w:rFonts w:ascii="Courier New" w:hAnsi="Courier New"/>
        </w:rPr>
        <w:t>Sim.properties</w:t>
      </w:r>
      <w:proofErr w:type="spellEnd"/>
      <w:r>
        <w:t>.</w:t>
      </w:r>
    </w:p>
    <w:p w14:paraId="7A1B9F6E" w14:textId="649412D0" w:rsidR="006D2AAB" w:rsidRDefault="006D2AAB" w:rsidP="006D2AAB">
      <w:pPr>
        <w:pStyle w:val="Heading3"/>
      </w:pPr>
      <w:bookmarkStart w:id="11" w:name="_Toc483201238"/>
      <w:r>
        <w:t>Environmental Files</w:t>
      </w:r>
      <w:bookmarkEnd w:id="11"/>
    </w:p>
    <w:p w14:paraId="1FA29ED7" w14:textId="5B80BA5F" w:rsidR="006D2AAB" w:rsidRPr="006D2AAB" w:rsidRDefault="006D2AAB" w:rsidP="006D2AAB">
      <w:r>
        <w:t xml:space="preserve">A Sim run uses wind and current information that are stored in </w:t>
      </w:r>
      <w:proofErr w:type="spellStart"/>
      <w:r>
        <w:t>NetCdf</w:t>
      </w:r>
      <w:proofErr w:type="spellEnd"/>
      <w:r>
        <w:t xml:space="preserve"> files.  The rest of SAROPS produces these files and tells Sim where they are in the Sim.xml file.  In addition, there are static files containing the shoreline and bathymetric data.  These are large files, and the Sim.xml file tells Sim which parts of these files should be collected for the Sim run.</w:t>
      </w:r>
    </w:p>
    <w:p w14:paraId="38D19BA5" w14:textId="1D8A2F85" w:rsidR="003356E3" w:rsidRDefault="00313972" w:rsidP="003356E3">
      <w:pPr>
        <w:pStyle w:val="Heading2"/>
      </w:pPr>
      <w:bookmarkStart w:id="12" w:name="_Toc483201239"/>
      <w:r>
        <w:t>Overview of the Document</w:t>
      </w:r>
      <w:bookmarkEnd w:id="12"/>
    </w:p>
    <w:p w14:paraId="709D76FC" w14:textId="30AEE1D9" w:rsidR="003356E3" w:rsidRDefault="003356E3" w:rsidP="003356E3">
      <w:r>
        <w:t>In §</w:t>
      </w:r>
      <w:r>
        <w:fldChar w:fldCharType="begin"/>
      </w:r>
      <w:r>
        <w:instrText xml:space="preserve"> REF _Ref481487263 \w \h </w:instrText>
      </w:r>
      <w:r>
        <w:fldChar w:fldCharType="separate"/>
      </w:r>
      <w:r w:rsidR="000625C9">
        <w:t>II</w:t>
      </w:r>
      <w:r>
        <w:fldChar w:fldCharType="end"/>
      </w:r>
      <w:r>
        <w:t xml:space="preserve">, </w:t>
      </w:r>
      <w:r w:rsidR="00EC2D20">
        <w:t>we will discuss the different types of Scenarios.  In §</w:t>
      </w:r>
      <w:r w:rsidR="003C11CC">
        <w:fldChar w:fldCharType="begin"/>
      </w:r>
      <w:r w:rsidR="003C11CC">
        <w:instrText xml:space="preserve"> REF _Ref482253850 \w \h </w:instrText>
      </w:r>
      <w:r w:rsidR="003C11CC">
        <w:fldChar w:fldCharType="separate"/>
      </w:r>
      <w:r w:rsidR="000625C9">
        <w:t>III</w:t>
      </w:r>
      <w:r w:rsidR="003C11CC">
        <w:fldChar w:fldCharType="end"/>
      </w:r>
      <w:r w:rsidR="008E052C">
        <w:t>, we will explain the data and method that a distress time is chosen.  There are new features here.  We give a brief description of reverse drift in §</w:t>
      </w:r>
      <w:r w:rsidR="008E052C">
        <w:fldChar w:fldCharType="begin"/>
      </w:r>
      <w:r w:rsidR="008E052C">
        <w:instrText xml:space="preserve"> REF _Ref482253933 \w \h </w:instrText>
      </w:r>
      <w:r w:rsidR="008E052C">
        <w:fldChar w:fldCharType="separate"/>
      </w:r>
      <w:r w:rsidR="000625C9">
        <w:t>IV</w:t>
      </w:r>
      <w:r w:rsidR="008E052C">
        <w:fldChar w:fldCharType="end"/>
      </w:r>
      <w:r w:rsidR="008E052C">
        <w:t>.</w:t>
      </w:r>
    </w:p>
    <w:p w14:paraId="06878DF5" w14:textId="1CEC75C5" w:rsidR="008E052C" w:rsidRPr="003356E3" w:rsidRDefault="008E052C" w:rsidP="003356E3">
      <w:r>
        <w:t>In §</w:t>
      </w:r>
      <w:r>
        <w:fldChar w:fldCharType="begin"/>
      </w:r>
      <w:r>
        <w:instrText xml:space="preserve"> REF _Ref482254003 \w \h </w:instrText>
      </w:r>
      <w:r>
        <w:fldChar w:fldCharType="separate"/>
      </w:r>
      <w:r w:rsidR="000625C9">
        <w:rPr>
          <w:b/>
          <w:bCs/>
        </w:rPr>
        <w:t>Error! Reference source not found.</w:t>
      </w:r>
      <w:r>
        <w:fldChar w:fldCharType="end"/>
      </w:r>
      <w:r>
        <w:t xml:space="preserve">, </w:t>
      </w:r>
      <w:r>
        <w:fldChar w:fldCharType="begin"/>
      </w:r>
      <w:r>
        <w:instrText xml:space="preserve"> REF _Ref482254011 \w \h </w:instrText>
      </w:r>
      <w:r>
        <w:fldChar w:fldCharType="separate"/>
      </w:r>
      <w:r w:rsidR="000625C9">
        <w:t>VI</w:t>
      </w:r>
      <w:r>
        <w:fldChar w:fldCharType="end"/>
      </w:r>
      <w:r>
        <w:t xml:space="preserve">, and </w:t>
      </w:r>
      <w:r>
        <w:fldChar w:fldCharType="begin"/>
      </w:r>
      <w:r>
        <w:instrText xml:space="preserve"> REF _Ref482254016 \w \h </w:instrText>
      </w:r>
      <w:r>
        <w:fldChar w:fldCharType="separate"/>
      </w:r>
      <w:r w:rsidR="000625C9">
        <w:t>VII</w:t>
      </w:r>
      <w:r>
        <w:fldChar w:fldCharType="end"/>
      </w:r>
      <w:r>
        <w:t>, we describe how the environment affects the particles, and we finish with a discussion of Completed Searches, comparing them to Planner’s reports, in §</w:t>
      </w:r>
      <w:r>
        <w:fldChar w:fldCharType="begin"/>
      </w:r>
      <w:r>
        <w:instrText xml:space="preserve"> REF _Ref482254257 \w \h </w:instrText>
      </w:r>
      <w:r>
        <w:fldChar w:fldCharType="separate"/>
      </w:r>
      <w:r w:rsidR="000625C9">
        <w:t>VIII</w:t>
      </w:r>
      <w:r>
        <w:fldChar w:fldCharType="end"/>
      </w:r>
      <w:r>
        <w:t>.</w:t>
      </w:r>
    </w:p>
    <w:p w14:paraId="544102F6" w14:textId="6AEF0F03" w:rsidR="00EC2D20" w:rsidRDefault="00EC2D20" w:rsidP="003356E3">
      <w:pPr>
        <w:pStyle w:val="Heading1"/>
      </w:pPr>
      <w:bookmarkStart w:id="13" w:name="_Toc483201240"/>
      <w:bookmarkStart w:id="14" w:name="_Ref481487263"/>
      <w:r>
        <w:lastRenderedPageBreak/>
        <w:t>Scenarios</w:t>
      </w:r>
      <w:bookmarkEnd w:id="13"/>
    </w:p>
    <w:p w14:paraId="701FD581" w14:textId="2CCE3088" w:rsidR="004E2310" w:rsidRPr="004E2310" w:rsidRDefault="004E2310" w:rsidP="004E2310">
      <w:r>
        <w:t xml:space="preserve">Scenarios are basic way we describe what we know about the case.  For example, we might know that the lost person intended to follow a certain route, or we might know only where the </w:t>
      </w:r>
    </w:p>
    <w:p w14:paraId="344EAAE6" w14:textId="6FE9B58F" w:rsidR="00CF6F09" w:rsidRDefault="00CF6F09" w:rsidP="00EC2D20">
      <w:pPr>
        <w:pStyle w:val="Heading2"/>
      </w:pPr>
      <w:bookmarkStart w:id="15" w:name="_Toc483201241"/>
      <w:r>
        <w:t>LKP and Area Scenarios</w:t>
      </w:r>
      <w:bookmarkEnd w:id="15"/>
    </w:p>
    <w:p w14:paraId="73E72329" w14:textId="4DB9F259" w:rsidR="00CF6F09" w:rsidRDefault="00CF6F09" w:rsidP="00CF6F09">
      <w:r>
        <w:t xml:space="preserve">These are very similar.  LKP stands for “Last known position.”  A </w:t>
      </w:r>
      <w:proofErr w:type="spellStart"/>
      <w:r>
        <w:t>lat</w:t>
      </w:r>
      <w:proofErr w:type="spellEnd"/>
      <w:r>
        <w:t>/</w:t>
      </w:r>
      <w:proofErr w:type="spellStart"/>
      <w:r>
        <w:t>lng</w:t>
      </w:r>
      <w:proofErr w:type="spellEnd"/>
      <w:r>
        <w:t xml:space="preserve"> is given together with parameters specifying a bivariate normal distribution.  Because a bivariate normal is a concept on a 2-dimensional plane, a 2-dimensional approximation to the earth is created and draws are made for the initial position of each particle, from a bivariate normal distribution.</w:t>
      </w:r>
    </w:p>
    <w:p w14:paraId="71932542" w14:textId="762EFAD0" w:rsidR="00CF6F09" w:rsidRDefault="00CF6F09" w:rsidP="00CF6F09">
      <w:r>
        <w:t>In addition, a time uncertainty is part of this data, and the initial time of the particles are also randomly drawn.</w:t>
      </w:r>
      <w:r w:rsidR="001A50AA">
        <w:t xml:space="preserve">  This will be a repeated theme for all the scenarios, and it will have consequences described in §</w:t>
      </w:r>
      <w:r w:rsidR="001A50AA">
        <w:fldChar w:fldCharType="begin"/>
      </w:r>
      <w:r w:rsidR="001A50AA">
        <w:instrText xml:space="preserve"> REF _Ref482253850 \w \h </w:instrText>
      </w:r>
      <w:r w:rsidR="001A50AA">
        <w:fldChar w:fldCharType="separate"/>
      </w:r>
      <w:r w:rsidR="000625C9">
        <w:t>III</w:t>
      </w:r>
      <w:r w:rsidR="001A50AA">
        <w:fldChar w:fldCharType="end"/>
      </w:r>
      <w:r w:rsidR="001A50AA">
        <w:t>.</w:t>
      </w:r>
    </w:p>
    <w:p w14:paraId="45871605" w14:textId="5EE55266" w:rsidR="001A50AA" w:rsidRDefault="001A50AA" w:rsidP="00CF6F09">
      <w:r>
        <w:t xml:space="preserve">The Area scenario is very similar, except that </w:t>
      </w:r>
      <w:r w:rsidR="000E6251">
        <w:t xml:space="preserve">the initial distribution is a </w:t>
      </w:r>
      <w:r>
        <w:t xml:space="preserve">uniform distribution over a polygon.  This time, we choose a planar approximation out of convenience.  We implemented the distribution of a uniform polygon </w:t>
      </w:r>
      <w:r w:rsidR="003A30D6">
        <w:t>so that it would be efficient for all polygons, not just convex simple ones.</w:t>
      </w:r>
      <w:r>
        <w:t xml:space="preserve">  </w:t>
      </w:r>
      <w:r w:rsidR="005D51A0">
        <w:t>C</w:t>
      </w:r>
      <w:r>
        <w:t xml:space="preserve">onsider the </w:t>
      </w:r>
      <w:r w:rsidR="007275CD">
        <w:t xml:space="preserve">blue </w:t>
      </w:r>
      <w:r>
        <w:t>polygon of</w:t>
      </w:r>
      <w:r w:rsidR="003A30D6">
        <w:t xml:space="preserve"> </w:t>
      </w:r>
      <w:r w:rsidR="003A30D6">
        <w:fldChar w:fldCharType="begin"/>
      </w:r>
      <w:r w:rsidR="003A30D6">
        <w:instrText xml:space="preserve"> REF _Ref482345750 \h </w:instrText>
      </w:r>
      <w:r w:rsidR="003A30D6">
        <w:fldChar w:fldCharType="separate"/>
      </w:r>
      <w:r w:rsidR="000625C9">
        <w:t xml:space="preserve">Figure </w:t>
      </w:r>
      <w:r w:rsidR="000625C9">
        <w:rPr>
          <w:noProof/>
        </w:rPr>
        <w:t>1</w:t>
      </w:r>
      <w:r w:rsidR="003A30D6">
        <w:fldChar w:fldCharType="end"/>
      </w:r>
      <w:r>
        <w:t>.</w:t>
      </w:r>
    </w:p>
    <w:p w14:paraId="380CF967" w14:textId="1148A290" w:rsidR="001A50AA" w:rsidRDefault="00AD4B65" w:rsidP="00C94A86">
      <w:pPr>
        <w:pStyle w:val="Caption"/>
        <w:keepNext/>
      </w:pPr>
      <w:r>
        <w:rPr>
          <w:noProof/>
        </w:rPr>
        <mc:AlternateContent>
          <mc:Choice Requires="wpc">
            <w:drawing>
              <wp:inline distT="0" distB="0" distL="0" distR="0" wp14:anchorId="4BE28DE3" wp14:editId="47ECFAFB">
                <wp:extent cx="2611682" cy="1922780"/>
                <wp:effectExtent l="0" t="0" r="0" b="1270"/>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Rectangle: Rounded Corners 24"/>
                        <wps:cNvSpPr/>
                        <wps:spPr>
                          <a:xfrm>
                            <a:off x="296884" y="498763"/>
                            <a:ext cx="1852551" cy="1128156"/>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63CDDD68" w14:textId="1CB54373" w:rsidR="00F75013" w:rsidRDefault="00F75013" w:rsidP="007275CD">
                              <w:pPr>
                                <w:pStyle w:val="CenteredFigure"/>
                              </w:pPr>
                              <w:r>
                                <w:t>Some Island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Freeform: Shape 26"/>
                        <wps:cNvSpPr/>
                        <wps:spPr>
                          <a:xfrm>
                            <a:off x="130630" y="118753"/>
                            <a:ext cx="2339439" cy="1745673"/>
                          </a:xfrm>
                          <a:custGeom>
                            <a:avLst/>
                            <a:gdLst>
                              <a:gd name="connsiteX0" fmla="*/ 1068779 w 2339439"/>
                              <a:gd name="connsiteY0" fmla="*/ 296883 h 1745673"/>
                              <a:gd name="connsiteX1" fmla="*/ 1983179 w 2339439"/>
                              <a:gd name="connsiteY1" fmla="*/ 308758 h 1745673"/>
                              <a:gd name="connsiteX2" fmla="*/ 2173184 w 2339439"/>
                              <a:gd name="connsiteY2" fmla="*/ 534390 h 1745673"/>
                              <a:gd name="connsiteX3" fmla="*/ 2137558 w 2339439"/>
                              <a:gd name="connsiteY3" fmla="*/ 1413164 h 1745673"/>
                              <a:gd name="connsiteX4" fmla="*/ 1947553 w 2339439"/>
                              <a:gd name="connsiteY4" fmla="*/ 1615044 h 1745673"/>
                              <a:gd name="connsiteX5" fmla="*/ 106878 w 2339439"/>
                              <a:gd name="connsiteY5" fmla="*/ 1615044 h 1745673"/>
                              <a:gd name="connsiteX6" fmla="*/ 95002 w 2339439"/>
                              <a:gd name="connsiteY6" fmla="*/ 486888 h 1745673"/>
                              <a:gd name="connsiteX7" fmla="*/ 320633 w 2339439"/>
                              <a:gd name="connsiteY7" fmla="*/ 273132 h 1745673"/>
                              <a:gd name="connsiteX8" fmla="*/ 1781298 w 2339439"/>
                              <a:gd name="connsiteY8" fmla="*/ 71252 h 1745673"/>
                              <a:gd name="connsiteX9" fmla="*/ 1638794 w 2339439"/>
                              <a:gd name="connsiteY9" fmla="*/ 0 h 1745673"/>
                              <a:gd name="connsiteX10" fmla="*/ 261257 w 2339439"/>
                              <a:gd name="connsiteY10" fmla="*/ 166255 h 1745673"/>
                              <a:gd name="connsiteX11" fmla="*/ 0 w 2339439"/>
                              <a:gd name="connsiteY11" fmla="*/ 486888 h 1745673"/>
                              <a:gd name="connsiteX12" fmla="*/ 11875 w 2339439"/>
                              <a:gd name="connsiteY12" fmla="*/ 1745673 h 1745673"/>
                              <a:gd name="connsiteX13" fmla="*/ 2018805 w 2339439"/>
                              <a:gd name="connsiteY13" fmla="*/ 1745673 h 1745673"/>
                              <a:gd name="connsiteX14" fmla="*/ 2291937 w 2339439"/>
                              <a:gd name="connsiteY14" fmla="*/ 1472540 h 1745673"/>
                              <a:gd name="connsiteX15" fmla="*/ 2339439 w 2339439"/>
                              <a:gd name="connsiteY15" fmla="*/ 510639 h 1745673"/>
                              <a:gd name="connsiteX16" fmla="*/ 2042555 w 2339439"/>
                              <a:gd name="connsiteY16" fmla="*/ 201880 h 1745673"/>
                              <a:gd name="connsiteX17" fmla="*/ 771896 w 2339439"/>
                              <a:gd name="connsiteY17" fmla="*/ 261257 h 1745673"/>
                              <a:gd name="connsiteX18" fmla="*/ 997527 w 2339439"/>
                              <a:gd name="connsiteY18" fmla="*/ 332509 h 1745673"/>
                              <a:gd name="connsiteX19" fmla="*/ 1068779 w 2339439"/>
                              <a:gd name="connsiteY19" fmla="*/ 296883 h 17456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2339439" h="1745673">
                                <a:moveTo>
                                  <a:pt x="1068779" y="296883"/>
                                </a:moveTo>
                                <a:lnTo>
                                  <a:pt x="1983179" y="308758"/>
                                </a:lnTo>
                                <a:lnTo>
                                  <a:pt x="2173184" y="534390"/>
                                </a:lnTo>
                                <a:lnTo>
                                  <a:pt x="2137558" y="1413164"/>
                                </a:lnTo>
                                <a:lnTo>
                                  <a:pt x="1947553" y="1615044"/>
                                </a:lnTo>
                                <a:lnTo>
                                  <a:pt x="106878" y="1615044"/>
                                </a:lnTo>
                                <a:lnTo>
                                  <a:pt x="95002" y="486888"/>
                                </a:lnTo>
                                <a:lnTo>
                                  <a:pt x="320633" y="273132"/>
                                </a:lnTo>
                                <a:lnTo>
                                  <a:pt x="1781298" y="71252"/>
                                </a:lnTo>
                                <a:lnTo>
                                  <a:pt x="1638794" y="0"/>
                                </a:lnTo>
                                <a:lnTo>
                                  <a:pt x="261257" y="166255"/>
                                </a:lnTo>
                                <a:lnTo>
                                  <a:pt x="0" y="486888"/>
                                </a:lnTo>
                                <a:lnTo>
                                  <a:pt x="11875" y="1745673"/>
                                </a:lnTo>
                                <a:lnTo>
                                  <a:pt x="2018805" y="1745673"/>
                                </a:lnTo>
                                <a:lnTo>
                                  <a:pt x="2291937" y="1472540"/>
                                </a:lnTo>
                                <a:lnTo>
                                  <a:pt x="2339439" y="510639"/>
                                </a:lnTo>
                                <a:lnTo>
                                  <a:pt x="2042555" y="201880"/>
                                </a:lnTo>
                                <a:lnTo>
                                  <a:pt x="771896" y="261257"/>
                                </a:lnTo>
                                <a:lnTo>
                                  <a:pt x="997527" y="332509"/>
                                </a:lnTo>
                                <a:lnTo>
                                  <a:pt x="1068779" y="296883"/>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BE28DE3" id="Canvas 23" o:spid="_x0000_s1026" editas="canvas" style="width:205.65pt;height:151.4pt;mso-position-horizontal-relative:char;mso-position-vertical-relative:line" coordsize="26111,19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111;height:19227;visibility:visible;mso-wrap-style:square">
                  <v:fill o:detectmouseclick="t"/>
                  <v:path o:connecttype="none"/>
                </v:shape>
                <v:roundrect id="Rectangle: Rounded Corners 24" o:spid="_x0000_s1028" style="position:absolute;left:2968;top:4987;width:18526;height:112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" fillcolor="#babfc2 [1625]" strokecolor="#6f797e [3049]">
                  <v:fill color2="#eaebec [505]" rotate="t" angle="180" colors="0 #c5ced2;22938f #d6dcdf;1 #eff2f3" focus="100%" type="gradient"/>
                  <v:shadow on="t" color="black" opacity="24903f" origin=",.5" offset="0,.55556mm"/>
                  <v:textbox>
                    <w:txbxContent>
                      <w:p w14:paraId="63CDDD68" w14:textId="1CB54373" w:rsidR="00F75013" w:rsidRDefault="00F75013" w:rsidP="007275CD">
                        <w:pPr>
                          <w:pStyle w:val="CenteredFigure"/>
                        </w:pPr>
                        <w:r>
                          <w:t>Some Island</w:t>
                        </w:r>
                      </w:p>
                    </w:txbxContent>
                  </v:textbox>
                </v:roundrect>
                <v:shape id="Freeform: Shape 26" o:spid="_x0000_s1029" style="position:absolute;left:1306;top:1187;width:23394;height:17457;visibility:visible;mso-wrap-style:square;v-text-anchor:middle" coordsize="2339439,1745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" path="m1068779,296883r914400,11875l2173184,534390r-35626,878774l1947553,1615044r-1840675,l95002,486888,320633,273132,1781298,71252,1638794,,261257,166255,,486888,11875,1745673r2006930,l2291937,1472540r47502,-961901l2042555,201880,771896,261257r225631,71252l1068779,296883xe" fillcolor="#6076b4 [3204]" strokecolor="#2c385d [1604]" strokeweight="2.25pt">
                  <v:path arrowok="t" o:connecttype="custom" o:connectlocs="1068779,296883;1983179,308758;2173184,534390;2137558,1413164;1947553,1615044;106878,1615044;95002,486888;320633,273132;1781298,71252;1638794,0;261257,166255;0,486888;11875,1745673;2018805,1745673;2291937,1472540;2339439,510639;2042555,201880;771896,261257;997527,332509;1068779,296883" o:connectangles="0,0,0,0,0,0,0,0,0,0,0,0,0,0,0,0,0,0,0,0"/>
                </v:shape>
                <w10:anchorlock/>
              </v:group>
            </w:pict>
          </mc:Fallback>
        </mc:AlternateContent>
      </w:r>
    </w:p>
    <w:p w14:paraId="2A911833" w14:textId="0B54C0BD" w:rsidR="005D51A0" w:rsidRDefault="005D51A0" w:rsidP="005D51A0">
      <w:pPr>
        <w:pStyle w:val="Caption"/>
      </w:pPr>
      <w:bookmarkStart w:id="16" w:name="_Ref482345750"/>
      <w:bookmarkStart w:id="17" w:name="_Toc483201309"/>
      <w:r>
        <w:t xml:space="preserve">Figure </w:t>
      </w:r>
      <w:fldSimple w:instr=" SEQ Figure \* ARABIC ">
        <w:r w:rsidR="000625C9">
          <w:rPr>
            <w:noProof/>
          </w:rPr>
          <w:t>1</w:t>
        </w:r>
      </w:fldSimple>
      <w:bookmarkEnd w:id="16"/>
      <w:r>
        <w:t xml:space="preserve">: </w:t>
      </w:r>
      <w:proofErr w:type="gramStart"/>
      <w:r>
        <w:t>Non convex</w:t>
      </w:r>
      <w:proofErr w:type="gramEnd"/>
      <w:r>
        <w:t xml:space="preserve"> Polygon</w:t>
      </w:r>
      <w:bookmarkEnd w:id="17"/>
    </w:p>
    <w:p w14:paraId="6873A9F7" w14:textId="59A71356" w:rsidR="00745839" w:rsidRDefault="00745839" w:rsidP="003A30D6">
      <w:r>
        <w:t xml:space="preserve">One common approach is to form a “bounding rectangle” around the polygon and make draws from it.  Once such a point was drawn, one could test for </w:t>
      </w:r>
      <w:r w:rsidR="003A30D6">
        <w:t>containment</w:t>
      </w:r>
      <w:r>
        <w:t xml:space="preserve"> in the blue polygon</w:t>
      </w:r>
      <w:r w:rsidR="003A30D6">
        <w:t xml:space="preserve">, </w:t>
      </w:r>
      <w:r>
        <w:t>and re-draw if the point were not in the blue polygon.</w:t>
      </w:r>
    </w:p>
    <w:p w14:paraId="6FEB9D33" w14:textId="19774941" w:rsidR="003A30D6" w:rsidRDefault="00745839" w:rsidP="003A30D6">
      <w:r>
        <w:t xml:space="preserve">In this case, there would be </w:t>
      </w:r>
      <w:r w:rsidR="003A30D6">
        <w:t xml:space="preserve">many </w:t>
      </w:r>
      <w:r>
        <w:t>re-draws</w:t>
      </w:r>
      <w:r w:rsidR="003A30D6">
        <w:t xml:space="preserve">; most points within the </w:t>
      </w:r>
      <w:r>
        <w:t>bounding rectangle</w:t>
      </w:r>
      <w:r w:rsidR="003A30D6">
        <w:t xml:space="preserve"> are not in the polygon itself.  Moreover, the containment test can be quite expensive for complicated polygons.</w:t>
      </w:r>
    </w:p>
    <w:p w14:paraId="2F7EFF6A" w14:textId="1B4A76B0" w:rsidR="003A30D6" w:rsidRDefault="003A30D6" w:rsidP="003A30D6">
      <w:r>
        <w:t xml:space="preserve">Instead, a one-time setup of a data structure is computed and this allows 2 </w:t>
      </w:r>
      <m:oMath>
        <m:r>
          <w:rPr>
            <w:rFonts w:ascii="Cambria Math" w:hAnsi="Cambria Math"/>
          </w:rPr>
          <m:t>Uniform(0,1)</m:t>
        </m:r>
      </m:oMath>
      <w:r>
        <w:t xml:space="preserve"> draws to produce a single point within the polygon itself.  The first uniform draw represents the </w:t>
      </w:r>
      <m:oMath>
        <m:r>
          <w:rPr>
            <w:rFonts w:ascii="Cambria Math" w:hAnsi="Cambria Math"/>
          </w:rPr>
          <m:t>umulative distribution function (or cdf) for x</m:t>
        </m:r>
      </m:oMath>
      <w:r>
        <w:t xml:space="preserve"> and this is translated to the </w:t>
      </w:r>
      <m:oMath>
        <m:r>
          <w:rPr>
            <w:rFonts w:ascii="Cambria Math" w:hAnsi="Cambria Math"/>
          </w:rPr>
          <m:t>x</m:t>
        </m:r>
      </m:oMath>
      <w:r>
        <w:t xml:space="preserve">-coordinate.  The second </w:t>
      </w:r>
      <w:r>
        <w:lastRenderedPageBreak/>
        <w:t xml:space="preserve">uniform draw represents the </w:t>
      </w:r>
      <m:oMath>
        <m:r>
          <w:rPr>
            <w:rFonts w:ascii="Cambria Math" w:hAnsi="Cambria Math"/>
          </w:rPr>
          <m:t>cdf(y|x)</m:t>
        </m:r>
      </m:oMath>
      <w:r>
        <w:t xml:space="preserve">, where </w:t>
      </w:r>
      <m:oMath>
        <m:r>
          <w:rPr>
            <w:rFonts w:ascii="Cambria Math" w:hAnsi="Cambria Math"/>
          </w:rPr>
          <m:t>x</m:t>
        </m:r>
      </m:oMath>
      <w:r>
        <w:t xml:space="preserve"> is already known, and this is translated to the </w:t>
      </w:r>
      <m:oMath>
        <m:r>
          <w:rPr>
            <w:rFonts w:ascii="Cambria Math" w:hAnsi="Cambria Math"/>
          </w:rPr>
          <m:t>y</m:t>
        </m:r>
      </m:oMath>
      <w:r>
        <w:t>-coordinate.</w:t>
      </w:r>
    </w:p>
    <w:p w14:paraId="12B7FA68" w14:textId="21856A56" w:rsidR="003A30D6" w:rsidRPr="003A30D6" w:rsidRDefault="003A30D6" w:rsidP="003A30D6">
      <w:r>
        <w:t xml:space="preserve">We will use this track in the Voyage scenario of </w:t>
      </w:r>
      <w:r w:rsidR="000E6251">
        <w:fldChar w:fldCharType="begin"/>
      </w:r>
      <w:r w:rsidR="000E6251">
        <w:instrText xml:space="preserve"> REF _Ref482346305 \w \h </w:instrText>
      </w:r>
      <w:r w:rsidR="000E6251">
        <w:fldChar w:fldCharType="separate"/>
      </w:r>
      <w:r w:rsidR="000625C9">
        <w:t>II.D</w:t>
      </w:r>
      <w:r w:rsidR="000E6251">
        <w:fldChar w:fldCharType="end"/>
      </w:r>
      <w:r w:rsidR="000E6251">
        <w:t>, but only after a change of coordinates.</w:t>
      </w:r>
      <w:r w:rsidR="00745839">
        <w:t xml:space="preserve">  The Voyage scenario has pre-distress motion and is a sequence of bivariate normal and uniform polygonal distributions.</w:t>
      </w:r>
    </w:p>
    <w:p w14:paraId="51C5D151" w14:textId="7E8F1705" w:rsidR="00EC2D20" w:rsidRDefault="00EC2D20" w:rsidP="00EC2D20">
      <w:pPr>
        <w:pStyle w:val="Heading2"/>
      </w:pPr>
      <w:bookmarkStart w:id="18" w:name="_Toc483201242"/>
      <w:r>
        <w:t xml:space="preserve">LOB </w:t>
      </w:r>
      <w:proofErr w:type="spellStart"/>
      <w:r>
        <w:t>Sce</w:t>
      </w:r>
      <w:r w:rsidR="00A42F93">
        <w:t>n</w:t>
      </w:r>
      <w:r>
        <w:t>anrio</w:t>
      </w:r>
      <w:bookmarkEnd w:id="18"/>
      <w:proofErr w:type="spellEnd"/>
    </w:p>
    <w:p w14:paraId="00C48092" w14:textId="6E215173" w:rsidR="00745839" w:rsidRDefault="00745839" w:rsidP="00745839">
      <w:r>
        <w:t xml:space="preserve">The LOB Scenario is </w:t>
      </w:r>
      <w:proofErr w:type="gramStart"/>
      <w:r>
        <w:t>similar to</w:t>
      </w:r>
      <w:proofErr w:type="gramEnd"/>
      <w:r>
        <w:t xml:space="preserve"> the LKP and Area scenarios in that there is no pre-distress motion; particles drift according to the winds and currents and their leeway data.  However, the similarity ends there.</w:t>
      </w:r>
    </w:p>
    <w:p w14:paraId="0F3EA264" w14:textId="183027F9" w:rsidR="002E5D8C" w:rsidRDefault="002E5D8C" w:rsidP="00745839">
      <w:r>
        <w:t>A collection of Lines-of-bearing calls (LOBs) are received and a single distribution must be made from them.  This distribution plays the role of the bivariate normal or uniform polygon distribution of the previous section and, other than that, an LOB scenario is the same as these two.</w:t>
      </w:r>
    </w:p>
    <w:p w14:paraId="03ABDC14" w14:textId="20A490D0" w:rsidR="002E5D8C" w:rsidRDefault="002E5D8C" w:rsidP="00745839">
      <w:r>
        <w:t>If the LOBs are “consistent” (to be made precise shortly), a single elliptical distribution, is created and draws are made from that.  If they are not consistent, the ‘worst’ LOB is removed and we try again.  If we get down to two LOBs and these are</w:t>
      </w:r>
      <w:r w:rsidR="000E6AAA">
        <w:t xml:space="preserve"> still not consistent, then </w:t>
      </w:r>
      <w:r>
        <w:t xml:space="preserve">the LOBs are </w:t>
      </w:r>
      <w:r w:rsidR="000E6AAA">
        <w:t xml:space="preserve">all </w:t>
      </w:r>
      <w:r>
        <w:t>used, but individually.</w:t>
      </w:r>
    </w:p>
    <w:p w14:paraId="55FEA5CE" w14:textId="67F8D558" w:rsidR="002E5D8C" w:rsidRDefault="0038644A" w:rsidP="00745839">
      <w:r>
        <w:t>The data of a single LOB is:</w:t>
      </w:r>
    </w:p>
    <w:p w14:paraId="501D7945" w14:textId="20BAF8BF" w:rsidR="0038644A" w:rsidRDefault="000E6AAA" w:rsidP="000E6AAA">
      <w:pPr>
        <w:pStyle w:val="ListParagraph"/>
        <w:numPr>
          <w:ilvl w:val="0"/>
          <w:numId w:val="37"/>
        </w:numPr>
      </w:pPr>
      <w:r>
        <w:t>Center Point (Lat/</w:t>
      </w:r>
      <w:proofErr w:type="spellStart"/>
      <w:r>
        <w:t>Lng</w:t>
      </w:r>
      <w:proofErr w:type="spellEnd"/>
      <w:r>
        <w:t>) of Origin of Call, and x-error of center point</w:t>
      </w:r>
    </w:p>
    <w:p w14:paraId="7897BE77" w14:textId="4C62A6F7" w:rsidR="000E6AAA" w:rsidRDefault="000E6AAA" w:rsidP="000E6AAA">
      <w:pPr>
        <w:pStyle w:val="ListParagraph"/>
        <w:numPr>
          <w:ilvl w:val="0"/>
          <w:numId w:val="37"/>
        </w:numPr>
      </w:pPr>
      <w:r>
        <w:t>Called Bearing</w:t>
      </w:r>
    </w:p>
    <w:p w14:paraId="7FAC2B1E" w14:textId="1064987D" w:rsidR="000E6AAA" w:rsidRDefault="000E6AAA" w:rsidP="000E6AAA">
      <w:pPr>
        <w:pStyle w:val="ListParagraph"/>
        <w:numPr>
          <w:ilvl w:val="0"/>
          <w:numId w:val="37"/>
        </w:numPr>
      </w:pPr>
      <w:r>
        <w:t>Min and max range</w:t>
      </w:r>
    </w:p>
    <w:p w14:paraId="7E3AA2D6" w14:textId="385BD1D7" w:rsidR="000E6AAA" w:rsidRDefault="000E6AAA" w:rsidP="000E6AAA">
      <w:pPr>
        <w:pStyle w:val="ListParagraph"/>
        <w:numPr>
          <w:ilvl w:val="0"/>
          <w:numId w:val="37"/>
        </w:numPr>
      </w:pPr>
      <w:r>
        <w:t>Standard Deviation</w:t>
      </w:r>
    </w:p>
    <w:p w14:paraId="358DEE29" w14:textId="1D89D873" w:rsidR="000E6AAA" w:rsidRDefault="000E6AAA" w:rsidP="000E6AAA">
      <w:pPr>
        <w:pStyle w:val="Caption"/>
      </w:pPr>
      <w:bookmarkStart w:id="19" w:name="_Toc483201295"/>
      <w:r>
        <w:t xml:space="preserve">Table </w:t>
      </w:r>
      <w:fldSimple w:instr=" SEQ Table \* ARABIC ">
        <w:r w:rsidR="000625C9">
          <w:rPr>
            <w:noProof/>
          </w:rPr>
          <w:t>2</w:t>
        </w:r>
      </w:fldSimple>
      <w:r>
        <w:t>: Data of Bearing Call</w:t>
      </w:r>
      <w:bookmarkEnd w:id="19"/>
    </w:p>
    <w:p w14:paraId="3963E33D" w14:textId="01B0906C" w:rsidR="000E6AAA" w:rsidRDefault="00E82153" w:rsidP="000E6AAA">
      <w:r>
        <w:t xml:space="preserve">We follow the paper </w:t>
      </w:r>
      <w:r w:rsidRPr="00F9579D">
        <w:rPr>
          <w:i/>
        </w:rPr>
        <w:t>A New Method of Position Estimation using Bearing Measurements</w:t>
      </w:r>
      <w:r>
        <w:t xml:space="preserve">, by Dennis </w:t>
      </w:r>
      <w:proofErr w:type="spellStart"/>
      <w:r>
        <w:t>Wangsness</w:t>
      </w:r>
      <w:proofErr w:type="spellEnd"/>
      <w:r>
        <w:t xml:space="preserve"> and found in IEEE Transactions on A</w:t>
      </w:r>
      <w:r w:rsidR="009C3FD8">
        <w:t>erospace and Electronic Systems, and we call this algorithm “</w:t>
      </w:r>
      <w:proofErr w:type="spellStart"/>
      <w:r w:rsidR="009C3FD8">
        <w:t>Wangsness</w:t>
      </w:r>
      <w:proofErr w:type="spellEnd"/>
      <w:r w:rsidR="009C3FD8">
        <w:t>’ Algorithm.”</w:t>
      </w:r>
      <w:r>
        <w:t xml:space="preserve">  This method produces an elliptical distribution for the position.</w:t>
      </w:r>
      <w:r w:rsidR="00F9579D">
        <w:t xml:space="preserve">  We modified the technique so we could consider a circular uncertainty in the origin of each LOB.</w:t>
      </w:r>
    </w:p>
    <w:p w14:paraId="6809668C" w14:textId="0A779838" w:rsidR="00E82153" w:rsidRDefault="00E82153" w:rsidP="000E6AAA">
      <w:r>
        <w:t xml:space="preserve">The ellipse must pass </w:t>
      </w:r>
      <w:r w:rsidR="00341092">
        <w:t xml:space="preserve">the requirements listed </w:t>
      </w:r>
      <w:r>
        <w:t>below.</w:t>
      </w:r>
      <w:r w:rsidR="003E095B">
        <w:t xml:space="preserve">  </w:t>
      </w:r>
      <w:r w:rsidR="00341092">
        <w:t>In this table</w:t>
      </w:r>
      <w:r w:rsidR="003E095B">
        <w:t>, the center of the ellipse is called the “fix” and the ellipse itself is the 95% containment ellipse.</w:t>
      </w:r>
    </w:p>
    <w:p w14:paraId="1BE75E0E" w14:textId="0F0CA456" w:rsidR="00E82153" w:rsidRDefault="003E095B" w:rsidP="00E82153">
      <w:pPr>
        <w:pStyle w:val="ListParagraph"/>
        <w:numPr>
          <w:ilvl w:val="0"/>
          <w:numId w:val="38"/>
        </w:numPr>
      </w:pPr>
      <w:r>
        <w:t>The a</w:t>
      </w:r>
      <w:r w:rsidR="006C6738">
        <w:t xml:space="preserve">rea of the </w:t>
      </w:r>
      <w:r w:rsidR="00E82153">
        <w:t xml:space="preserve">ellipse must be at most </w:t>
      </w:r>
      <w:r w:rsidR="006C6738">
        <w:t xml:space="preserve">3000 </w:t>
      </w:r>
      <w:proofErr w:type="spellStart"/>
      <w:r w:rsidR="006C6738">
        <w:t>sq</w:t>
      </w:r>
      <w:proofErr w:type="spellEnd"/>
      <w:r w:rsidR="006C6738">
        <w:t xml:space="preserve"> </w:t>
      </w:r>
      <w:proofErr w:type="spellStart"/>
      <w:r w:rsidR="006C6738">
        <w:t>nmi</w:t>
      </w:r>
      <w:proofErr w:type="spellEnd"/>
    </w:p>
    <w:p w14:paraId="6C9D5F97" w14:textId="7FE0CA2D" w:rsidR="006C6738" w:rsidRDefault="006C6738" w:rsidP="00E82153">
      <w:pPr>
        <w:pStyle w:val="ListParagraph"/>
        <w:numPr>
          <w:ilvl w:val="0"/>
          <w:numId w:val="38"/>
        </w:numPr>
      </w:pPr>
      <w:r>
        <w:t xml:space="preserve">The semi-major axis of the ellipse must be at most 500 </w:t>
      </w:r>
      <w:proofErr w:type="spellStart"/>
      <w:r>
        <w:t>nmi</w:t>
      </w:r>
      <w:proofErr w:type="spellEnd"/>
    </w:p>
    <w:p w14:paraId="55C01FC6" w14:textId="52A52301" w:rsidR="006C6738" w:rsidRDefault="006C6738" w:rsidP="00E82153">
      <w:pPr>
        <w:pStyle w:val="ListParagraph"/>
        <w:numPr>
          <w:ilvl w:val="0"/>
          <w:numId w:val="38"/>
        </w:numPr>
      </w:pPr>
      <w:r>
        <w:t>The ratio of the two ellipse’s axes must be at most 64</w:t>
      </w:r>
    </w:p>
    <w:p w14:paraId="243CCF1B" w14:textId="123232CA" w:rsidR="006C6738" w:rsidRDefault="006C6738" w:rsidP="00E82153">
      <w:pPr>
        <w:pStyle w:val="ListParagraph"/>
        <w:numPr>
          <w:ilvl w:val="0"/>
          <w:numId w:val="38"/>
        </w:numPr>
      </w:pPr>
      <w:r>
        <w:t xml:space="preserve">When one projects the fix to </w:t>
      </w:r>
      <w:r w:rsidR="003E095B">
        <w:t xml:space="preserve">each </w:t>
      </w:r>
      <w:r>
        <w:t xml:space="preserve">bearing call’s great circle, </w:t>
      </w:r>
      <w:r w:rsidR="003E095B">
        <w:t xml:space="preserve">the fix </w:t>
      </w:r>
      <w:r>
        <w:t>must be in the direction of the called bearing, as opposed to 180 degrees off</w:t>
      </w:r>
    </w:p>
    <w:p w14:paraId="4D86BE79" w14:textId="0A9282A7" w:rsidR="006C6738" w:rsidRDefault="006C6738" w:rsidP="00E82153">
      <w:pPr>
        <w:pStyle w:val="ListParagraph"/>
        <w:numPr>
          <w:ilvl w:val="0"/>
          <w:numId w:val="38"/>
        </w:numPr>
      </w:pPr>
      <w:r>
        <w:t>If there are exactly two bearing calls, their bearing calls’ intersections must be at least 5 degrees</w:t>
      </w:r>
    </w:p>
    <w:p w14:paraId="31AAF019" w14:textId="0D0F2389" w:rsidR="003E095B" w:rsidRDefault="003E095B" w:rsidP="00E82153">
      <w:pPr>
        <w:pStyle w:val="ListParagraph"/>
        <w:numPr>
          <w:ilvl w:val="0"/>
          <w:numId w:val="38"/>
        </w:numPr>
      </w:pPr>
      <w:r>
        <w:lastRenderedPageBreak/>
        <w:t>The fix must be between the min and max ranges for each bearing call</w:t>
      </w:r>
    </w:p>
    <w:p w14:paraId="69C894FD" w14:textId="62EEC3E3" w:rsidR="006C6738" w:rsidRDefault="006C6738" w:rsidP="006C6738">
      <w:pPr>
        <w:pStyle w:val="Caption"/>
      </w:pPr>
      <w:bookmarkStart w:id="20" w:name="_Ref482351365"/>
      <w:bookmarkStart w:id="21" w:name="_Toc483201296"/>
      <w:r>
        <w:t xml:space="preserve">Table </w:t>
      </w:r>
      <w:fldSimple w:instr=" SEQ Table \* ARABIC ">
        <w:r w:rsidR="000625C9">
          <w:rPr>
            <w:noProof/>
          </w:rPr>
          <w:t>3</w:t>
        </w:r>
      </w:fldSimple>
      <w:bookmarkEnd w:id="20"/>
      <w:r>
        <w:t>: Requirements for an LOB Fix</w:t>
      </w:r>
      <w:bookmarkEnd w:id="21"/>
    </w:p>
    <w:p w14:paraId="6333497F" w14:textId="15A47B8C" w:rsidR="006C6738" w:rsidRDefault="006C6738" w:rsidP="006C6738">
      <w:r>
        <w:t xml:space="preserve">The constants of </w:t>
      </w:r>
      <w:r>
        <w:fldChar w:fldCharType="begin"/>
      </w:r>
      <w:r>
        <w:instrText xml:space="preserve"> REF _Ref482351365 \h </w:instrText>
      </w:r>
      <w:r>
        <w:fldChar w:fldCharType="separate"/>
      </w:r>
      <w:r w:rsidR="000625C9">
        <w:t xml:space="preserve">Table </w:t>
      </w:r>
      <w:r w:rsidR="000625C9">
        <w:rPr>
          <w:noProof/>
        </w:rPr>
        <w:t>3</w:t>
      </w:r>
      <w:r>
        <w:fldChar w:fldCharType="end"/>
      </w:r>
      <w:r w:rsidR="003E095B">
        <w:t xml:space="preserve"> have never been given in Sim.xml; they are stored in </w:t>
      </w:r>
      <w:proofErr w:type="spellStart"/>
      <w:r w:rsidR="003E095B">
        <w:t>Sim.properties</w:t>
      </w:r>
      <w:proofErr w:type="spellEnd"/>
      <w:r w:rsidR="003E095B">
        <w:t>.</w:t>
      </w:r>
    </w:p>
    <w:p w14:paraId="3A97117A" w14:textId="77432616" w:rsidR="003E095B" w:rsidRDefault="003E095B" w:rsidP="006C6738">
      <w:r>
        <w:t>If any of these conditions fail</w:t>
      </w:r>
      <w:r w:rsidR="009A7AB0">
        <w:t>s</w:t>
      </w:r>
      <w:r>
        <w:t>, we consider the set of LOBs to be a</w:t>
      </w:r>
      <w:r w:rsidR="00341092">
        <w:t xml:space="preserve"> </w:t>
      </w:r>
      <w:r>
        <w:t>“bad ensemble” and an LOB is discarded.  The one that is discarded is the one that is farthest from the fix, after normalizing by its maximum distance.</w:t>
      </w:r>
    </w:p>
    <w:p w14:paraId="2D1DF7F5" w14:textId="65677828" w:rsidR="00163C5A" w:rsidRDefault="00163C5A" w:rsidP="006C6738">
      <w:r>
        <w:t xml:space="preserve">If we reach a situation where there are only two bearings left, and they still fail a test in </w:t>
      </w:r>
      <w:r>
        <w:fldChar w:fldCharType="begin"/>
      </w:r>
      <w:r>
        <w:instrText xml:space="preserve"> REF _Ref482351365 \h </w:instrText>
      </w:r>
      <w:r>
        <w:fldChar w:fldCharType="separate"/>
      </w:r>
      <w:r w:rsidR="000625C9">
        <w:t xml:space="preserve">Table </w:t>
      </w:r>
      <w:r w:rsidR="000625C9">
        <w:rPr>
          <w:noProof/>
        </w:rPr>
        <w:t>3</w:t>
      </w:r>
      <w:r>
        <w:fldChar w:fldCharType="end"/>
      </w:r>
      <w:r>
        <w:t>, then we use a uniform distribution of all the lines of bearing as follows.  Each line of bearing has a</w:t>
      </w:r>
      <w:r w:rsidR="005F255A">
        <w:t>n</w:t>
      </w:r>
      <w:r>
        <w:t xml:space="preserve"> </w:t>
      </w:r>
      <w:r w:rsidR="007C439A">
        <w:t xml:space="preserve">area; it </w:t>
      </w:r>
      <w:r w:rsidR="008F5E2A">
        <w:t xml:space="preserve">is the section of the annulus defined </w:t>
      </w:r>
      <w:r w:rsidR="007059E5">
        <w:t>by the minimum</w:t>
      </w:r>
      <w:r w:rsidR="008F5E2A">
        <w:t xml:space="preserve"> and maximum ranges, </w:t>
      </w:r>
      <w:r w:rsidR="00097057">
        <w:t xml:space="preserve">with angular bounds </w:t>
      </w:r>
      <w:r w:rsidR="007059E5">
        <w:t xml:space="preserve">given </w:t>
      </w:r>
      <w:r w:rsidR="00097057">
        <w:t>by ± the standard deviation of the bearing.</w:t>
      </w:r>
      <w:r w:rsidR="007C439A">
        <w:t xml:space="preserve"> </w:t>
      </w:r>
      <w:r w:rsidR="00097057">
        <w:t xml:space="preserve"> </w:t>
      </w:r>
      <w:r w:rsidR="007C439A">
        <w:t xml:space="preserve">This is illustrated in orange in </w:t>
      </w:r>
      <w:r w:rsidR="007C439A">
        <w:fldChar w:fldCharType="begin"/>
      </w:r>
      <w:r w:rsidR="007C439A">
        <w:instrText xml:space="preserve"> REF _Ref482353029 \h </w:instrText>
      </w:r>
      <w:r w:rsidR="007C439A">
        <w:fldChar w:fldCharType="separate"/>
      </w:r>
      <w:r w:rsidR="000625C9">
        <w:t xml:space="preserve">Figure </w:t>
      </w:r>
      <w:r w:rsidR="000625C9">
        <w:rPr>
          <w:noProof/>
        </w:rPr>
        <w:t>2</w:t>
      </w:r>
      <w:r w:rsidR="007C439A">
        <w:fldChar w:fldCharType="end"/>
      </w:r>
      <w:r w:rsidR="007C439A">
        <w:t>.</w:t>
      </w:r>
    </w:p>
    <w:p w14:paraId="3113A546" w14:textId="5E8BA974" w:rsidR="00163C5A" w:rsidRDefault="00163C5A" w:rsidP="00C94A86">
      <w:pPr>
        <w:pStyle w:val="CenteredFigure"/>
        <w:keepNext/>
      </w:pPr>
      <w:r>
        <mc:AlternateContent>
          <mc:Choice Requires="wpc">
            <w:drawing>
              <wp:inline distT="0" distB="0" distL="0" distR="0" wp14:anchorId="41BFD68A" wp14:editId="543AA10F">
                <wp:extent cx="3178175" cy="2505710"/>
                <wp:effectExtent l="0" t="0" r="0" b="8890"/>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9" name="Oval 29"/>
                        <wps:cNvSpPr/>
                        <wps:spPr>
                          <a:xfrm>
                            <a:off x="120366" y="190378"/>
                            <a:ext cx="2196935" cy="2196935"/>
                          </a:xfrm>
                          <a:prstGeom prst="ellipse">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Oval 123"/>
                        <wps:cNvSpPr/>
                        <wps:spPr>
                          <a:xfrm>
                            <a:off x="340949" y="348028"/>
                            <a:ext cx="1755678" cy="175567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Freeform: Shape 34"/>
                        <wps:cNvSpPr/>
                        <wps:spPr>
                          <a:xfrm>
                            <a:off x="47570" y="47503"/>
                            <a:ext cx="2410691" cy="1828799"/>
                          </a:xfrm>
                          <a:custGeom>
                            <a:avLst/>
                            <a:gdLst>
                              <a:gd name="connsiteX0" fmla="*/ 2386940 w 2386940"/>
                              <a:gd name="connsiteY0" fmla="*/ 605642 h 1745673"/>
                              <a:gd name="connsiteX1" fmla="*/ 0 w 2386940"/>
                              <a:gd name="connsiteY1" fmla="*/ 1745673 h 1745673"/>
                              <a:gd name="connsiteX2" fmla="*/ 213756 w 2386940"/>
                              <a:gd name="connsiteY2" fmla="*/ 0 h 1745673"/>
                              <a:gd name="connsiteX3" fmla="*/ 2042556 w 2386940"/>
                              <a:gd name="connsiteY3" fmla="*/ 213756 h 1745673"/>
                              <a:gd name="connsiteX4" fmla="*/ 2386940 w 2386940"/>
                              <a:gd name="connsiteY4" fmla="*/ 605642 h 1745673"/>
                              <a:gd name="connsiteX0" fmla="*/ 2220686 w 2220686"/>
                              <a:gd name="connsiteY0" fmla="*/ 605642 h 1864426"/>
                              <a:gd name="connsiteX1" fmla="*/ 0 w 2220686"/>
                              <a:gd name="connsiteY1" fmla="*/ 1864426 h 1864426"/>
                              <a:gd name="connsiteX2" fmla="*/ 47502 w 2220686"/>
                              <a:gd name="connsiteY2" fmla="*/ 0 h 1864426"/>
                              <a:gd name="connsiteX3" fmla="*/ 1876302 w 2220686"/>
                              <a:gd name="connsiteY3" fmla="*/ 213756 h 1864426"/>
                              <a:gd name="connsiteX4" fmla="*/ 2220686 w 2220686"/>
                              <a:gd name="connsiteY4" fmla="*/ 605642 h 1864426"/>
                              <a:gd name="connsiteX0" fmla="*/ 2220686 w 2220686"/>
                              <a:gd name="connsiteY0" fmla="*/ 617517 h 1864426"/>
                              <a:gd name="connsiteX1" fmla="*/ 0 w 2220686"/>
                              <a:gd name="connsiteY1" fmla="*/ 1864426 h 1864426"/>
                              <a:gd name="connsiteX2" fmla="*/ 47502 w 2220686"/>
                              <a:gd name="connsiteY2" fmla="*/ 0 h 1864426"/>
                              <a:gd name="connsiteX3" fmla="*/ 1876302 w 2220686"/>
                              <a:gd name="connsiteY3" fmla="*/ 213756 h 1864426"/>
                              <a:gd name="connsiteX4" fmla="*/ 2220686 w 2220686"/>
                              <a:gd name="connsiteY4" fmla="*/ 617517 h 1864426"/>
                              <a:gd name="connsiteX0" fmla="*/ 2291938 w 2291938"/>
                              <a:gd name="connsiteY0" fmla="*/ 570015 h 1816924"/>
                              <a:gd name="connsiteX1" fmla="*/ 71252 w 2291938"/>
                              <a:gd name="connsiteY1" fmla="*/ 1816924 h 1816924"/>
                              <a:gd name="connsiteX2" fmla="*/ 0 w 2291938"/>
                              <a:gd name="connsiteY2" fmla="*/ 0 h 1816924"/>
                              <a:gd name="connsiteX3" fmla="*/ 1947554 w 2291938"/>
                              <a:gd name="connsiteY3" fmla="*/ 166254 h 1816924"/>
                              <a:gd name="connsiteX4" fmla="*/ 2291938 w 2291938"/>
                              <a:gd name="connsiteY4" fmla="*/ 570015 h 1816924"/>
                              <a:gd name="connsiteX0" fmla="*/ 2339439 w 2339439"/>
                              <a:gd name="connsiteY0" fmla="*/ 570015 h 1828799"/>
                              <a:gd name="connsiteX1" fmla="*/ 0 w 2339439"/>
                              <a:gd name="connsiteY1" fmla="*/ 1828799 h 1828799"/>
                              <a:gd name="connsiteX2" fmla="*/ 47501 w 2339439"/>
                              <a:gd name="connsiteY2" fmla="*/ 0 h 1828799"/>
                              <a:gd name="connsiteX3" fmla="*/ 1995055 w 2339439"/>
                              <a:gd name="connsiteY3" fmla="*/ 166254 h 1828799"/>
                              <a:gd name="connsiteX4" fmla="*/ 2339439 w 2339439"/>
                              <a:gd name="connsiteY4" fmla="*/ 570015 h 1828799"/>
                              <a:gd name="connsiteX0" fmla="*/ 2410691 w 2410691"/>
                              <a:gd name="connsiteY0" fmla="*/ 546264 h 1828799"/>
                              <a:gd name="connsiteX1" fmla="*/ 0 w 2410691"/>
                              <a:gd name="connsiteY1" fmla="*/ 1828799 h 1828799"/>
                              <a:gd name="connsiteX2" fmla="*/ 47501 w 2410691"/>
                              <a:gd name="connsiteY2" fmla="*/ 0 h 1828799"/>
                              <a:gd name="connsiteX3" fmla="*/ 1995055 w 2410691"/>
                              <a:gd name="connsiteY3" fmla="*/ 166254 h 1828799"/>
                              <a:gd name="connsiteX4" fmla="*/ 2410691 w 2410691"/>
                              <a:gd name="connsiteY4" fmla="*/ 546264 h 182879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10691" h="1828799">
                                <a:moveTo>
                                  <a:pt x="2410691" y="546264"/>
                                </a:moveTo>
                                <a:lnTo>
                                  <a:pt x="0" y="1828799"/>
                                </a:lnTo>
                                <a:lnTo>
                                  <a:pt x="47501" y="0"/>
                                </a:lnTo>
                                <a:lnTo>
                                  <a:pt x="1995055" y="166254"/>
                                </a:lnTo>
                                <a:lnTo>
                                  <a:pt x="2410691" y="546264"/>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reeform: Shape 36"/>
                        <wps:cNvSpPr/>
                        <wps:spPr>
                          <a:xfrm>
                            <a:off x="71322" y="1235407"/>
                            <a:ext cx="2327564" cy="1270660"/>
                          </a:xfrm>
                          <a:custGeom>
                            <a:avLst/>
                            <a:gdLst>
                              <a:gd name="connsiteX0" fmla="*/ 1021278 w 2327564"/>
                              <a:gd name="connsiteY0" fmla="*/ 0 h 1270660"/>
                              <a:gd name="connsiteX1" fmla="*/ 2327564 w 2327564"/>
                              <a:gd name="connsiteY1" fmla="*/ 225631 h 1270660"/>
                              <a:gd name="connsiteX2" fmla="*/ 1721922 w 2327564"/>
                              <a:gd name="connsiteY2" fmla="*/ 1270660 h 1270660"/>
                              <a:gd name="connsiteX3" fmla="*/ 0 w 2327564"/>
                              <a:gd name="connsiteY3" fmla="*/ 1056904 h 1270660"/>
                              <a:gd name="connsiteX4" fmla="*/ 142504 w 2327564"/>
                              <a:gd name="connsiteY4" fmla="*/ 308758 h 1270660"/>
                              <a:gd name="connsiteX5" fmla="*/ 1021278 w 2327564"/>
                              <a:gd name="connsiteY5" fmla="*/ 0 h 12706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327564" h="1270660">
                                <a:moveTo>
                                  <a:pt x="1021278" y="0"/>
                                </a:moveTo>
                                <a:lnTo>
                                  <a:pt x="2327564" y="225631"/>
                                </a:lnTo>
                                <a:lnTo>
                                  <a:pt x="1721922" y="1270660"/>
                                </a:lnTo>
                                <a:lnTo>
                                  <a:pt x="0" y="1056904"/>
                                </a:lnTo>
                                <a:lnTo>
                                  <a:pt x="142504" y="308758"/>
                                </a:lnTo>
                                <a:lnTo>
                                  <a:pt x="1021278"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Oval 124"/>
                        <wps:cNvSpPr/>
                        <wps:spPr>
                          <a:xfrm>
                            <a:off x="1176162" y="1223532"/>
                            <a:ext cx="60777" cy="6077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2255503" y="878773"/>
                            <a:ext cx="887730" cy="332740"/>
                          </a:xfrm>
                          <a:prstGeom prst="rect">
                            <a:avLst/>
                          </a:prstGeom>
                          <a:noFill/>
                          <a:ln w="6350">
                            <a:noFill/>
                          </a:ln>
                        </wps:spPr>
                        <wps:txbx>
                          <w:txbxContent>
                            <w:p w14:paraId="119BBFE1" w14:textId="71547162" w:rsidR="00F75013" w:rsidRDefault="00F75013" w:rsidP="007C439A">
                              <w:pPr>
                                <w:pStyle w:val="CenteredFigure"/>
                              </w:pPr>
                              <w:r>
                                <w:t>Max Range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7" name="Text Box 37"/>
                        <wps:cNvSpPr txBox="1"/>
                        <wps:spPr>
                          <a:xfrm>
                            <a:off x="1308150" y="987522"/>
                            <a:ext cx="867410" cy="332740"/>
                          </a:xfrm>
                          <a:prstGeom prst="rect">
                            <a:avLst/>
                          </a:prstGeom>
                          <a:noFill/>
                          <a:ln w="6350">
                            <a:noFill/>
                          </a:ln>
                        </wps:spPr>
                        <wps:txbx>
                          <w:txbxContent>
                            <w:p w14:paraId="45D6C1AD" w14:textId="65640B4B" w:rsidR="00F75013" w:rsidRDefault="00F75013" w:rsidP="007C439A">
                              <w:pPr>
                                <w:pStyle w:val="CenteredFigure"/>
                                <w:rPr>
                                  <w:sz w:val="24"/>
                                  <w:szCs w:val="24"/>
                                </w:rPr>
                              </w:pPr>
                              <w:r>
                                <w:t xml:space="preserve">Min </w:t>
                              </w:r>
                              <w:r w:rsidRPr="007C439A">
                                <w:t>Range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 name="Straight Arrow Connector 32"/>
                        <wps:cNvCnPr>
                          <a:stCxn id="124" idx="7"/>
                        </wps:cNvCnPr>
                        <wps:spPr>
                          <a:xfrm flipV="1">
                            <a:off x="1228038" y="499137"/>
                            <a:ext cx="1443980" cy="7332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a:off x="1208813" y="1263533"/>
                            <a:ext cx="1641335" cy="2687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1BFD68A" id="Canvas 27" o:spid="_x0000_s1030" editas="canvas" style="width:250.25pt;height:197.3pt;mso-position-horizontal-relative:char;mso-position-vertical-relative:line" coordsize="31781,25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">
                <v:shape id="_x0000_s1031" type="#_x0000_t75" style="position:absolute;width:31781;height:25057;visibility:visible;mso-wrap-style:square">
                  <v:fill o:detectmouseclick="t"/>
                  <v:path o:connecttype="none"/>
                </v:shape>
                <v:oval id="Oval 29" o:spid="_x0000_s1032" style="position:absolute;left:1203;top:1903;width:21970;height:219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" fillcolor="#e68422 [3206]" strokecolor="#2c385d [1604]" strokeweight="2.25pt"/>
                <v:oval id="Oval 123" o:spid="_x0000_s1033" style="position:absolute;left:3409;top:3480;width:17557;height:17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" fillcolor="white [3212]" strokecolor="#2c385d [1604]" strokeweight="2.25pt"/>
                <v:shape id="Freeform: Shape 34" o:spid="_x0000_s1034" style="position:absolute;left:475;top:475;width:24107;height:18288;visibility:visible;mso-wrap-style:square;v-text-anchor:middle" coordsize="2410691,1828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" path="m2410691,546264l,1828799,47501,,1995055,166254r415636,380010xe" fillcolor="white [3212]" stroked="f" strokeweight="2.25pt">
                  <v:path arrowok="t" o:connecttype="custom" o:connectlocs="2410691,546264;0,1828799;47501,0;1995055,166254;2410691,546264" o:connectangles="0,0,0,0,0"/>
                </v:shape>
                <v:shape id="Freeform: Shape 36" o:spid="_x0000_s1035" style="position:absolute;left:713;top:12354;width:23275;height:12706;visibility:visible;mso-wrap-style:square;v-text-anchor:middle" coordsize="2327564,127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" path="m1021278,l2327564,225631,1721922,1270660,,1056904,142504,308758,1021278,xe" fillcolor="white [3212]" stroked="f" strokeweight="2.25pt">
                  <v:path arrowok="t" o:connecttype="custom" o:connectlocs="1021278,0;2327564,225631;1721922,1270660;0,1056904;142504,308758;1021278,0" o:connectangles="0,0,0,0,0,0"/>
                </v:shape>
                <v:oval id="Oval 124" o:spid="_x0000_s1036" style="position:absolute;left:11761;top:12235;width:608;height: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" filled="f" strokecolor="#2c385d [1604]" strokeweight="2.25pt"/>
                <v:shapetype id="_x0000_t202" coordsize="21600,21600" o:spt="202" path="m,l,21600r21600,l21600,xe">
                  <v:stroke joinstyle="miter"/>
                  <v:path gradientshapeok="t" o:connecttype="rect"/>
                </v:shapetype>
                <v:shape id="Text Box 37" o:spid="_x0000_s1037" type="#_x0000_t202" style="position:absolute;left:22555;top:8787;width:8877;height:33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" filled="f" stroked="f" strokeweight=".5pt">
                  <v:textbox>
                    <w:txbxContent>
                      <w:p w14:paraId="119BBFE1" w14:textId="71547162" w:rsidR="00F75013" w:rsidRDefault="00F75013" w:rsidP="007C439A">
                        <w:pPr>
                          <w:pStyle w:val="CenteredFigure"/>
                        </w:pPr>
                        <w:r>
                          <w:t>Max Range</w:t>
                        </w:r>
                      </w:p>
                    </w:txbxContent>
                  </v:textbox>
                </v:shape>
                <v:shape id="Text Box 37" o:spid="_x0000_s1038" type="#_x0000_t202" style="position:absolute;left:13081;top:9875;width:8674;height:33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" filled="f" stroked="f" strokeweight=".5pt">
                  <v:textbox>
                    <w:txbxContent>
                      <w:p w14:paraId="45D6C1AD" w14:textId="65640B4B" w:rsidR="00F75013" w:rsidRDefault="00F75013" w:rsidP="007C439A">
                        <w:pPr>
                          <w:pStyle w:val="CenteredFigure"/>
                          <w:rPr>
                            <w:sz w:val="24"/>
                            <w:szCs w:val="24"/>
                          </w:rPr>
                        </w:pPr>
                        <w:r>
                          <w:t xml:space="preserve">Min </w:t>
                        </w:r>
                        <w:r w:rsidRPr="007C439A">
                          <w:t>Range</w:t>
                        </w:r>
                      </w:p>
                    </w:txbxContent>
                  </v:textbox>
                </v:shape>
                <v:shapetype id="_x0000_t32" coordsize="21600,21600" o:spt="32" o:oned="t" path="m,l21600,21600e" filled="f">
                  <v:path arrowok="t" fillok="f" o:connecttype="none"/>
                  <o:lock v:ext="edit" shapetype="t"/>
                </v:shapetype>
                <v:shape id="Straight Arrow Connector 32" o:spid="_x0000_s1039" type="#_x0000_t32" style="position:absolute;left:12280;top:4991;width:14440;height:73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" strokecolor="#566daf [3044]">
                  <v:stroke endarrow="block"/>
                </v:shape>
                <v:shape id="Straight Arrow Connector 126" o:spid="_x0000_s1040" type="#_x0000_t32" style="position:absolute;left:12088;top:12635;width:16413;height:2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" strokecolor="#566daf [3044]">
                  <v:stroke endarrow="block"/>
                </v:shape>
                <w10:anchorlock/>
              </v:group>
            </w:pict>
          </mc:Fallback>
        </mc:AlternateContent>
      </w:r>
    </w:p>
    <w:p w14:paraId="2EF0A82D" w14:textId="71B6416C" w:rsidR="007C439A" w:rsidRDefault="007C439A" w:rsidP="007C439A">
      <w:pPr>
        <w:pStyle w:val="Caption"/>
      </w:pPr>
      <w:bookmarkStart w:id="22" w:name="_Ref482353029"/>
      <w:bookmarkStart w:id="23" w:name="_Ref482352943"/>
      <w:bookmarkStart w:id="24" w:name="_Toc483201310"/>
      <w:r>
        <w:t xml:space="preserve">Figure </w:t>
      </w:r>
      <w:fldSimple w:instr=" SEQ Figure \* ARABIC ">
        <w:r w:rsidR="000625C9">
          <w:rPr>
            <w:noProof/>
          </w:rPr>
          <w:t>2</w:t>
        </w:r>
      </w:fldSimple>
      <w:bookmarkEnd w:id="22"/>
      <w:r>
        <w:t>: Area of an LOB</w:t>
      </w:r>
      <w:bookmarkEnd w:id="23"/>
      <w:bookmarkEnd w:id="24"/>
    </w:p>
    <w:p w14:paraId="7538FF73" w14:textId="46EEDEC6" w:rsidR="005F255A" w:rsidRDefault="005F255A" w:rsidP="005F255A">
      <w:r>
        <w:t xml:space="preserve">The particles are divided (nearly) equally among </w:t>
      </w:r>
      <w:proofErr w:type="spellStart"/>
      <w:r>
        <w:t>the</w:t>
      </w:r>
      <w:r w:rsidR="001F2656">
        <w:t>s</w:t>
      </w:r>
      <w:proofErr w:type="spellEnd"/>
      <w:r>
        <w:t xml:space="preserve"> lines of bearing</w:t>
      </w:r>
      <w:r w:rsidR="001F2656">
        <w:t>s’ areas</w:t>
      </w:r>
      <w:r>
        <w:t xml:space="preserve">, and the set of particles assigned to a line of bearing </w:t>
      </w:r>
      <w:r w:rsidR="008F5E2A">
        <w:t xml:space="preserve">are distributed with a uniform distribution within </w:t>
      </w:r>
      <w:r>
        <w:t>the LOB’s area.</w:t>
      </w:r>
      <w:r w:rsidR="008F5E2A">
        <w:t xml:space="preserve">  Note that </w:t>
      </w:r>
      <w:r w:rsidR="007059E5">
        <w:t>such a</w:t>
      </w:r>
      <w:r w:rsidR="008F5E2A">
        <w:t xml:space="preserve"> distribution </w:t>
      </w:r>
      <w:r w:rsidR="007059E5">
        <w:t>has a closed form and is easy to generate.</w:t>
      </w:r>
    </w:p>
    <w:p w14:paraId="0F2691AC" w14:textId="2F35B966" w:rsidR="00341092" w:rsidRDefault="00F9579D" w:rsidP="005F255A">
      <w:r>
        <w:t>I</w:t>
      </w:r>
      <w:r w:rsidR="00341092">
        <w:t>t is possible to directly give an ellipse to an LOB scenario.  In this case, all other inputs (LOBs and other ellipses) are ignored.</w:t>
      </w:r>
    </w:p>
    <w:p w14:paraId="3B165233" w14:textId="54F8A5BA" w:rsidR="00F9579D" w:rsidRDefault="009C3FD8" w:rsidP="005F255A">
      <w:proofErr w:type="spellStart"/>
      <w:r>
        <w:t>Wangsness</w:t>
      </w:r>
      <w:proofErr w:type="spellEnd"/>
      <w:r>
        <w:t xml:space="preserve">’ Algorithm </w:t>
      </w:r>
      <w:r w:rsidR="00F9579D">
        <w:t xml:space="preserve">is quite elegant and straightforward.  However, it does involve eigenvalues and linear regression, and we will not reproduce it here.  </w:t>
      </w:r>
      <w:r>
        <w:t xml:space="preserve">Moreover, it does not allow for position uncertainty of the origin.  </w:t>
      </w:r>
      <w:r w:rsidR="00F9579D">
        <w:t xml:space="preserve">We describe our modification for </w:t>
      </w:r>
      <w:r>
        <w:t>that here</w:t>
      </w:r>
      <w:r w:rsidR="00F9579D">
        <w:t>.</w:t>
      </w:r>
    </w:p>
    <w:p w14:paraId="7BF1AD4F" w14:textId="2E2AD445" w:rsidR="00F9579D" w:rsidRDefault="00F9579D" w:rsidP="005F255A">
      <w:r>
        <w:t xml:space="preserve">We will call the origin of the bearing call the “center,” and will define another point that we call the “vertex.”  This vertex will be on the same great circle as the line of bearing, but behind it.  It is based </w:t>
      </w:r>
      <w:r>
        <w:lastRenderedPageBreak/>
        <w:t xml:space="preserve">purely on geometry and not probability, and depends on the circle with containment of 0.5 in a bivariate normal.  </w:t>
      </w:r>
      <w:r w:rsidR="002C1FCE">
        <w:t xml:space="preserve">We call this circle the uncertainty circle, or COU.  </w:t>
      </w:r>
      <w:r>
        <w:t xml:space="preserve">The radius of </w:t>
      </w:r>
      <w:r w:rsidR="002C1FCE">
        <w:t xml:space="preserve">the COU </w:t>
      </w:r>
      <w:r>
        <w:t>is precisely the data that is provided for the LOB.</w:t>
      </w:r>
    </w:p>
    <w:p w14:paraId="17022B49" w14:textId="1D354225" w:rsidR="002C1FCE" w:rsidRDefault="00F9579D" w:rsidP="005F255A">
      <w:r>
        <w:t xml:space="preserve">After the </w:t>
      </w:r>
      <w:r w:rsidR="002C1FCE">
        <w:t>COU</w:t>
      </w:r>
      <w:r w:rsidR="001C7C3A">
        <w:t xml:space="preserve"> </w:t>
      </w:r>
      <w:r>
        <w:t xml:space="preserve">is given, we </w:t>
      </w:r>
      <w:r w:rsidR="002C1FCE">
        <w:t xml:space="preserve">use </w:t>
      </w:r>
      <w:r>
        <w:t>the standard deviation of the bearing call</w:t>
      </w:r>
      <w:r w:rsidR="00E119D7">
        <w:t xml:space="preserve"> to project backward to the </w:t>
      </w:r>
      <w:r w:rsidR="002C1FCE">
        <w:t xml:space="preserve">vertex, as illustrated in </w:t>
      </w:r>
      <w:r w:rsidR="002C1FCE">
        <w:fldChar w:fldCharType="begin"/>
      </w:r>
      <w:r w:rsidR="002C1FCE">
        <w:instrText xml:space="preserve"> REF _Ref482604326 \h </w:instrText>
      </w:r>
      <w:r w:rsidR="002C1FCE">
        <w:fldChar w:fldCharType="separate"/>
      </w:r>
      <w:r w:rsidR="000625C9">
        <w:t xml:space="preserve">Figure </w:t>
      </w:r>
      <w:r w:rsidR="000625C9">
        <w:rPr>
          <w:noProof/>
        </w:rPr>
        <w:t>3</w:t>
      </w:r>
      <w:r w:rsidR="002C1FCE">
        <w:fldChar w:fldCharType="end"/>
      </w:r>
      <w:r w:rsidR="001C7C3A">
        <w:t xml:space="preserve"> and the following discussion.</w:t>
      </w:r>
    </w:p>
    <w:p w14:paraId="1A28132D" w14:textId="662269DC" w:rsidR="002C1FCE" w:rsidRDefault="002C1FCE" w:rsidP="005F255A">
      <w:r>
        <w:t xml:space="preserve">Call the bearing uncertainty </w:t>
      </w:r>
      <m:oMath>
        <m:r>
          <w:rPr>
            <w:rFonts w:ascii="Cambria Math" w:hAnsi="Cambria Math"/>
          </w:rPr>
          <m:t>σ</m:t>
        </m:r>
      </m:oMath>
      <w:r>
        <w:t xml:space="preserve">.  In </w:t>
      </w:r>
      <w:r>
        <w:fldChar w:fldCharType="begin"/>
      </w:r>
      <w:r>
        <w:instrText xml:space="preserve"> REF _Ref482604326 \h </w:instrText>
      </w:r>
      <w:r>
        <w:fldChar w:fldCharType="separate"/>
      </w:r>
      <w:r w:rsidR="000625C9">
        <w:t xml:space="preserve">Figure </w:t>
      </w:r>
      <w:r w:rsidR="000625C9">
        <w:rPr>
          <w:noProof/>
        </w:rPr>
        <w:t>3</w:t>
      </w:r>
      <w:r>
        <w:fldChar w:fldCharType="end"/>
      </w:r>
      <w:r>
        <w:t xml:space="preserve">, </w:t>
      </w:r>
      <w:r w:rsidR="001C7C3A">
        <w:t xml:space="preserve">there is </w:t>
      </w:r>
      <w:r>
        <w:t>a great circle perpendicular to the</w:t>
      </w:r>
      <w:r w:rsidR="001C7C3A">
        <w:t xml:space="preserve"> line of bearing at the center (not shown</w:t>
      </w:r>
      <w:r>
        <w:t xml:space="preserve"> in the picture).  We went along the COU by </w:t>
      </w:r>
      <m:oMath>
        <m:r>
          <w:rPr>
            <w:rFonts w:ascii="Cambria Math" w:hAnsi="Cambria Math"/>
          </w:rPr>
          <m:t>σ</m:t>
        </m:r>
      </m:oMath>
      <w:r w:rsidR="001C7C3A">
        <w:t>, away from the LOB,</w:t>
      </w:r>
      <w:r>
        <w:t xml:space="preserve"> to find the tangent points on the circle.  We took the great circles that are tangent to the COU at these tangent points, and found their intersection</w:t>
      </w:r>
      <w:r w:rsidR="001C7C3A">
        <w:t xml:space="preserve">; </w:t>
      </w:r>
      <w:r>
        <w:t>that is our vertex.</w:t>
      </w:r>
      <w:r w:rsidR="001C7C3A">
        <w:t xml:space="preserve">  We call the diagram in </w:t>
      </w:r>
      <w:r w:rsidR="001C7C3A">
        <w:fldChar w:fldCharType="begin"/>
      </w:r>
      <w:r w:rsidR="001C7C3A">
        <w:instrText xml:space="preserve"> REF _Ref482604326 \h </w:instrText>
      </w:r>
      <w:r w:rsidR="001C7C3A">
        <w:fldChar w:fldCharType="separate"/>
      </w:r>
      <w:r w:rsidR="000625C9">
        <w:t xml:space="preserve">Figure </w:t>
      </w:r>
      <w:r w:rsidR="000625C9">
        <w:rPr>
          <w:noProof/>
        </w:rPr>
        <w:t>3</w:t>
      </w:r>
      <w:r w:rsidR="001C7C3A">
        <w:fldChar w:fldCharType="end"/>
      </w:r>
      <w:r w:rsidR="001C7C3A">
        <w:t xml:space="preserve"> the “</w:t>
      </w:r>
      <w:proofErr w:type="spellStart"/>
      <w:r w:rsidR="001C7C3A">
        <w:t>snowcone</w:t>
      </w:r>
      <w:proofErr w:type="spellEnd"/>
      <w:r w:rsidR="001C7C3A">
        <w:t>” diagram, where the COU is the “snow” and the projection back to the vertex is the “cone.”</w:t>
      </w:r>
    </w:p>
    <w:p w14:paraId="682A25DB" w14:textId="33BA2E56" w:rsidR="00F9579D" w:rsidRDefault="002C1FCE" w:rsidP="005F255A">
      <w:r>
        <w:t xml:space="preserve">From the vertex, </w:t>
      </w:r>
      <w:r w:rsidR="001C7C3A">
        <w:t>we compute</w:t>
      </w:r>
      <w:r>
        <w:t xml:space="preserve"> the ½-range of angles between the vertex and the tangent points and used that as the standard deviation of the bearing call.  </w:t>
      </w:r>
      <w:r w:rsidR="00E119D7">
        <w:t>Note that if the bearing uncertainty is 0, the vertex is the antipodal point of the center.  If the position uncertainty is 0, we simply define the vertex to be the center</w:t>
      </w:r>
      <w:r>
        <w:t>, and use the given standard deviation.</w:t>
      </w:r>
    </w:p>
    <w:p w14:paraId="7EDC3BF4" w14:textId="7A1775B0" w:rsidR="002C1FCE" w:rsidRDefault="002C1FCE" w:rsidP="00C94A86">
      <w:pPr>
        <w:keepNext/>
      </w:pPr>
      <w:r>
        <w:rPr>
          <w:noProof/>
        </w:rPr>
        <w:drawing>
          <wp:inline distT="0" distB="0" distL="0" distR="0" wp14:anchorId="39C7FEC0" wp14:editId="4884E8BC">
            <wp:extent cx="6390476" cy="2019048"/>
            <wp:effectExtent l="0" t="0" r="0" b="63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90476" cy="2019048"/>
                    </a:xfrm>
                    <a:prstGeom prst="rect">
                      <a:avLst/>
                    </a:prstGeom>
                  </pic:spPr>
                </pic:pic>
              </a:graphicData>
            </a:graphic>
          </wp:inline>
        </w:drawing>
      </w:r>
    </w:p>
    <w:p w14:paraId="710AE961" w14:textId="255052D7" w:rsidR="002C1FCE" w:rsidRDefault="002C1FCE" w:rsidP="002C1FCE">
      <w:pPr>
        <w:pStyle w:val="Caption"/>
      </w:pPr>
      <w:bookmarkStart w:id="25" w:name="_Ref482604326"/>
      <w:bookmarkStart w:id="26" w:name="_Toc483201311"/>
      <w:r>
        <w:t xml:space="preserve">Figure </w:t>
      </w:r>
      <w:fldSimple w:instr=" SEQ Figure \* ARABIC ">
        <w:r w:rsidR="000625C9">
          <w:rPr>
            <w:noProof/>
          </w:rPr>
          <w:t>3</w:t>
        </w:r>
      </w:fldSimple>
      <w:bookmarkEnd w:id="25"/>
      <w:r>
        <w:t xml:space="preserve">: Vertex from </w:t>
      </w:r>
      <w:proofErr w:type="spellStart"/>
      <w:r>
        <w:t>Snowcone</w:t>
      </w:r>
      <w:proofErr w:type="spellEnd"/>
      <w:r>
        <w:t xml:space="preserve"> and Uncertainties</w:t>
      </w:r>
      <w:bookmarkEnd w:id="26"/>
    </w:p>
    <w:p w14:paraId="31987651" w14:textId="77777777" w:rsidR="0042068C" w:rsidRPr="005F255A" w:rsidRDefault="0042068C" w:rsidP="005F255A"/>
    <w:p w14:paraId="222E2E79" w14:textId="1F3C9AC4" w:rsidR="00745839" w:rsidRDefault="00745839" w:rsidP="00745839">
      <w:pPr>
        <w:pStyle w:val="Heading2"/>
      </w:pPr>
      <w:bookmarkStart w:id="27" w:name="_Toc483201243"/>
      <w:r>
        <w:t>Flare Scenario</w:t>
      </w:r>
      <w:bookmarkEnd w:id="27"/>
    </w:p>
    <w:p w14:paraId="730A081F" w14:textId="6FCDAEC4" w:rsidR="004F088F" w:rsidRDefault="004F088F" w:rsidP="004F088F">
      <w:r>
        <w:t xml:space="preserve">A flare scenario is like an LOB scenario.  In fact, the code represents a flare scenario as a special type of an LOB scenario with one LOB.  Both are represented by the class </w:t>
      </w:r>
      <w:proofErr w:type="spellStart"/>
      <w:proofErr w:type="gramStart"/>
      <w:r w:rsidRPr="004F088F">
        <w:rPr>
          <w:rFonts w:ascii="Courier New" w:hAnsi="Courier New"/>
        </w:rPr>
        <w:t>com.tmk.sarops</w:t>
      </w:r>
      <w:proofErr w:type="gramEnd"/>
      <w:r w:rsidRPr="004F088F">
        <w:rPr>
          <w:rFonts w:ascii="Courier New" w:hAnsi="Courier New"/>
        </w:rPr>
        <w:t>.model.LobScenario</w:t>
      </w:r>
      <w:proofErr w:type="spellEnd"/>
      <w:r w:rsidRPr="005F2AEB">
        <w:t xml:space="preserve">. </w:t>
      </w:r>
      <w:r w:rsidR="0020372A">
        <w:t xml:space="preserve"> The main difference is that a flare scenario behaves much more like an area scenario, where the area is a polygonal approximation to the orange area of </w:t>
      </w:r>
      <w:r w:rsidR="0020372A">
        <w:fldChar w:fldCharType="begin"/>
      </w:r>
      <w:r w:rsidR="0020372A">
        <w:instrText xml:space="preserve"> REF _Ref482353029 \h </w:instrText>
      </w:r>
      <w:r w:rsidR="0020372A">
        <w:fldChar w:fldCharType="separate"/>
      </w:r>
      <w:r w:rsidR="000625C9">
        <w:t xml:space="preserve">Figure </w:t>
      </w:r>
      <w:r w:rsidR="000625C9">
        <w:rPr>
          <w:noProof/>
        </w:rPr>
        <w:t>2</w:t>
      </w:r>
      <w:r w:rsidR="0020372A">
        <w:fldChar w:fldCharType="end"/>
      </w:r>
      <w:r w:rsidR="005607FA">
        <w:t>.</w:t>
      </w:r>
    </w:p>
    <w:p w14:paraId="7706C70D" w14:textId="3968EAFF" w:rsidR="005607FA" w:rsidRPr="004F088F" w:rsidRDefault="005607FA" w:rsidP="004F088F">
      <w:r>
        <w:t xml:space="preserve">In theory, there could </w:t>
      </w:r>
      <w:r w:rsidR="001C7C3A">
        <w:t>be more than one flare sighting</w:t>
      </w:r>
      <w:r>
        <w:t xml:space="preserve"> for a scenario.  In practice, SAROPS forbids this.  If it were allowed, the intersection of th</w:t>
      </w:r>
      <w:r w:rsidR="003357B9">
        <w:t>e orange areas would be used.  Additional sightings are allowed until the intersection becomes empty.</w:t>
      </w:r>
    </w:p>
    <w:p w14:paraId="7439A73D" w14:textId="114536F9" w:rsidR="00EC2D20" w:rsidRDefault="00EC2D20" w:rsidP="00EC2D20">
      <w:pPr>
        <w:pStyle w:val="Heading2"/>
      </w:pPr>
      <w:bookmarkStart w:id="28" w:name="_Ref482346305"/>
      <w:bookmarkStart w:id="29" w:name="_Toc483201244"/>
      <w:r>
        <w:lastRenderedPageBreak/>
        <w:t>Voyage</w:t>
      </w:r>
      <w:bookmarkEnd w:id="28"/>
      <w:bookmarkEnd w:id="29"/>
    </w:p>
    <w:p w14:paraId="275A9A38" w14:textId="0D8AEE2B" w:rsidR="003357B9" w:rsidRDefault="003357B9" w:rsidP="003357B9">
      <w:r>
        <w:t xml:space="preserve">The voyage scenario is the first of two scenarios with pre-distress motion.  </w:t>
      </w:r>
      <w:r w:rsidR="00A035E4">
        <w:t xml:space="preserve">The voyage scenario represents a situation in which the subject scheduled </w:t>
      </w:r>
      <w:r w:rsidR="00424F52">
        <w:t xml:space="preserve">one or more of a sequence of stops or </w:t>
      </w:r>
      <w:r w:rsidR="000665DB">
        <w:t>Dwell</w:t>
      </w:r>
      <w:r w:rsidR="00424F52">
        <w:t xml:space="preserve"> </w:t>
      </w:r>
      <w:r w:rsidR="000665DB">
        <w:t>Z</w:t>
      </w:r>
      <w:r w:rsidR="00424F52">
        <w:t>ones, but is not proceeding as suggested.</w:t>
      </w:r>
    </w:p>
    <w:p w14:paraId="18CFD3B1" w14:textId="14E64BE7" w:rsidR="00424F52" w:rsidRDefault="00424F52" w:rsidP="003357B9">
      <w:r>
        <w:t xml:space="preserve">The </w:t>
      </w:r>
      <w:r w:rsidR="007D5986">
        <w:t xml:space="preserve">Dwell Zone </w:t>
      </w:r>
      <w:r>
        <w:t>are either polygons or circles, like the LKP and area scenarios.</w:t>
      </w:r>
      <w:r w:rsidR="00380101">
        <w:t xml:space="preserve">  For each particle, a sequence of positions is chosen, one from each </w:t>
      </w:r>
      <w:r w:rsidR="007D5986" w:rsidRPr="007D5986">
        <w:rPr>
          <w:vanish/>
        </w:rPr>
        <w:t>Dwell Zone</w:t>
      </w:r>
      <w:r w:rsidR="00380101">
        <w:t xml:space="preserve">.  A loiter time is also picked </w:t>
      </w:r>
      <w:r w:rsidR="0072452D">
        <w:t xml:space="preserve">for each </w:t>
      </w:r>
      <w:r w:rsidR="007D5986">
        <w:t>Dwell Zone</w:t>
      </w:r>
      <w:r w:rsidR="0072452D">
        <w:t xml:space="preserve">, and these.  For each particle and leg (transit between </w:t>
      </w:r>
      <w:r w:rsidR="007D5986">
        <w:t>Dwell Zone</w:t>
      </w:r>
      <w:r w:rsidR="0072452D">
        <w:t>s), a speed is selected.  The result of all this is a complete trajectory or path for each particle.</w:t>
      </w:r>
    </w:p>
    <w:p w14:paraId="6CAEE456" w14:textId="3C89A576" w:rsidR="0072452D" w:rsidRDefault="0072452D" w:rsidP="003357B9">
      <w:r>
        <w:t xml:space="preserve">For each particle, the position within each </w:t>
      </w:r>
      <w:r w:rsidR="007D5986">
        <w:t>Dwell Zone</w:t>
      </w:r>
      <w:r>
        <w:t xml:space="preserve"> is not independent of the previous or next </w:t>
      </w:r>
      <w:r w:rsidR="007D5986">
        <w:t>Dwell Zone</w:t>
      </w:r>
      <w:r>
        <w:t xml:space="preserve">.  Rather, the draws are correlated.  In the code (not even in </w:t>
      </w:r>
      <w:proofErr w:type="spellStart"/>
      <w:r>
        <w:t>Sim.properties</w:t>
      </w:r>
      <w:proofErr w:type="spellEnd"/>
      <w:r>
        <w:t xml:space="preserve">), there is a constant </w:t>
      </w:r>
      <m:oMath>
        <m:r>
          <w:rPr>
            <w:rFonts w:ascii="Cambria Math" w:hAnsi="Cambria Math"/>
          </w:rPr>
          <m:t>ρ</m:t>
        </m:r>
      </m:oMath>
      <w:r>
        <w:t xml:space="preserve">, </w:t>
      </w:r>
      <w:r w:rsidR="00C5596C">
        <w:t>called the correlation value, and it is currently set to 0.</w:t>
      </w:r>
      <w:r>
        <w:t xml:space="preserve">  The name of the constant is paying homage to the correlation coefficient, but we make no claims that this is the correlation coefficient.  For that matter, we’re not entirely sure what the correlation coefficient between two 2-d random variables is anyway.  </w:t>
      </w:r>
      <w:proofErr w:type="gramStart"/>
      <w:r w:rsidR="00C5596C">
        <w:t>However</w:t>
      </w:r>
      <w:proofErr w:type="gramEnd"/>
      <w:r w:rsidR="00C5596C">
        <w:t xml:space="preserve"> we define 2-d correlation, we would get perfect correlation if we set </w:t>
      </w:r>
      <m:oMath>
        <m:r>
          <w:rPr>
            <w:rFonts w:ascii="Cambria Math" w:hAnsi="Cambria Math"/>
          </w:rPr>
          <m:t>ρ</m:t>
        </m:r>
      </m:oMath>
      <w:r w:rsidR="00C5596C">
        <w:t xml:space="preserve"> to one, independence if we set it to 0, and perfect an</w:t>
      </w:r>
      <w:proofErr w:type="spellStart"/>
      <w:r w:rsidR="00C5596C">
        <w:t>t</w:t>
      </w:r>
      <w:r w:rsidR="00DC63B1">
        <w:t>i</w:t>
      </w:r>
      <w:proofErr w:type="spellEnd"/>
      <w:r w:rsidR="00DC63B1">
        <w:t>-correlation if we set it to -1.</w:t>
      </w:r>
    </w:p>
    <w:p w14:paraId="11894AD6" w14:textId="26E45F90" w:rsidR="0072452D" w:rsidRDefault="00DC63B1" w:rsidP="00C94A86">
      <w:pPr>
        <w:keepNext/>
      </w:pPr>
      <w:r>
        <w:rPr>
          <w:noProof/>
        </w:rPr>
        <mc:AlternateContent>
          <mc:Choice Requires="wpc">
            <w:drawing>
              <wp:inline distT="0" distB="0" distL="0" distR="0" wp14:anchorId="1F8DFF46" wp14:editId="25B14D59">
                <wp:extent cx="5486400" cy="3200400"/>
                <wp:effectExtent l="0" t="0" r="0" b="0"/>
                <wp:docPr id="134" name="Canvas 1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4" name="Straight Arrow Connector 144"/>
                        <wps:cNvCnPr/>
                        <wps:spPr>
                          <a:xfrm>
                            <a:off x="1341912" y="1306286"/>
                            <a:ext cx="522515" cy="1187532"/>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 name="Straight Arrow Connector 145"/>
                        <wps:cNvCnPr>
                          <a:endCxn id="142" idx="1"/>
                        </wps:cNvCnPr>
                        <wps:spPr>
                          <a:xfrm flipV="1">
                            <a:off x="1306285" y="1066254"/>
                            <a:ext cx="2790799" cy="124765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5" name="Oval 135"/>
                        <wps:cNvSpPr/>
                        <wps:spPr>
                          <a:xfrm>
                            <a:off x="831274" y="1793174"/>
                            <a:ext cx="1555668" cy="712520"/>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Text Box 136"/>
                        <wps:cNvSpPr txBox="1"/>
                        <wps:spPr>
                          <a:xfrm>
                            <a:off x="1062883" y="2541319"/>
                            <a:ext cx="1211283" cy="332510"/>
                          </a:xfrm>
                          <a:prstGeom prst="rect">
                            <a:avLst/>
                          </a:prstGeom>
                          <a:solidFill>
                            <a:schemeClr val="lt1"/>
                          </a:solidFill>
                          <a:ln w="6350">
                            <a:solidFill>
                              <a:prstClr val="black"/>
                            </a:solidFill>
                          </a:ln>
                        </wps:spPr>
                        <wps:txbx>
                          <w:txbxContent>
                            <w:p w14:paraId="7A4607C9" w14:textId="2B341006" w:rsidR="00F75013" w:rsidRDefault="00F75013" w:rsidP="00DC63B1">
                              <w:r>
                                <w:t>Dwell Zone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Freeform: Shape 137"/>
                        <wps:cNvSpPr/>
                        <wps:spPr>
                          <a:xfrm>
                            <a:off x="3241963" y="463138"/>
                            <a:ext cx="1781299" cy="1223158"/>
                          </a:xfrm>
                          <a:custGeom>
                            <a:avLst/>
                            <a:gdLst>
                              <a:gd name="connsiteX0" fmla="*/ 985652 w 1781299"/>
                              <a:gd name="connsiteY0" fmla="*/ 201880 h 1223158"/>
                              <a:gd name="connsiteX1" fmla="*/ 0 w 1781299"/>
                              <a:gd name="connsiteY1" fmla="*/ 510639 h 1223158"/>
                              <a:gd name="connsiteX2" fmla="*/ 1781299 w 1781299"/>
                              <a:gd name="connsiteY2" fmla="*/ 1223158 h 1223158"/>
                              <a:gd name="connsiteX3" fmla="*/ 819398 w 1781299"/>
                              <a:gd name="connsiteY3" fmla="*/ 724394 h 1223158"/>
                              <a:gd name="connsiteX4" fmla="*/ 1757549 w 1781299"/>
                              <a:gd name="connsiteY4" fmla="*/ 760020 h 1223158"/>
                              <a:gd name="connsiteX5" fmla="*/ 1710047 w 1781299"/>
                              <a:gd name="connsiteY5" fmla="*/ 0 h 1223158"/>
                              <a:gd name="connsiteX6" fmla="*/ 973777 w 1781299"/>
                              <a:gd name="connsiteY6" fmla="*/ 570015 h 1223158"/>
                              <a:gd name="connsiteX7" fmla="*/ 985652 w 1781299"/>
                              <a:gd name="connsiteY7" fmla="*/ 201880 h 12231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781299" h="1223158">
                                <a:moveTo>
                                  <a:pt x="985652" y="201880"/>
                                </a:moveTo>
                                <a:lnTo>
                                  <a:pt x="0" y="510639"/>
                                </a:lnTo>
                                <a:lnTo>
                                  <a:pt x="1781299" y="1223158"/>
                                </a:lnTo>
                                <a:lnTo>
                                  <a:pt x="819398" y="724394"/>
                                </a:lnTo>
                                <a:lnTo>
                                  <a:pt x="1757549" y="760020"/>
                                </a:lnTo>
                                <a:lnTo>
                                  <a:pt x="1710047" y="0"/>
                                </a:lnTo>
                                <a:lnTo>
                                  <a:pt x="973777" y="570015"/>
                                </a:lnTo>
                                <a:lnTo>
                                  <a:pt x="985652" y="201880"/>
                                </a:ln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Text Box 136"/>
                        <wps:cNvSpPr txBox="1"/>
                        <wps:spPr>
                          <a:xfrm>
                            <a:off x="3580979" y="1640664"/>
                            <a:ext cx="1102534" cy="332105"/>
                          </a:xfrm>
                          <a:prstGeom prst="rect">
                            <a:avLst/>
                          </a:prstGeom>
                          <a:solidFill>
                            <a:schemeClr val="lt1"/>
                          </a:solidFill>
                          <a:ln w="6350">
                            <a:solidFill>
                              <a:prstClr val="black"/>
                            </a:solidFill>
                          </a:ln>
                        </wps:spPr>
                        <wps:txbx>
                          <w:txbxContent>
                            <w:p w14:paraId="6BA5A726" w14:textId="457EFE84" w:rsidR="00F75013" w:rsidRDefault="00F75013" w:rsidP="00DC63B1">
                              <w:pPr>
                                <w:pStyle w:val="NormalWeb"/>
                                <w:spacing w:before="0" w:beforeAutospacing="0" w:after="200" w:afterAutospacing="0" w:line="276" w:lineRule="auto"/>
                              </w:pPr>
                              <w:r>
                                <w:rPr>
                                  <w:rFonts w:ascii="Palatino Linotype" w:eastAsia="HGSMinchoE" w:hAnsi="Palatino Linotype"/>
                                  <w:sz w:val="22"/>
                                  <w:szCs w:val="22"/>
                                </w:rPr>
                                <w:t>Dwell Zone 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1" name="Star: 5 Points 141"/>
                        <wps:cNvSpPr/>
                        <wps:spPr>
                          <a:xfrm>
                            <a:off x="1668515" y="2101743"/>
                            <a:ext cx="71252" cy="71252"/>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Star: 5 Points 142"/>
                        <wps:cNvSpPr/>
                        <wps:spPr>
                          <a:xfrm>
                            <a:off x="4097084" y="1039089"/>
                            <a:ext cx="71120" cy="7112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3" name="Isosceles Triangle 143"/>
                        <wps:cNvSpPr/>
                        <wps:spPr>
                          <a:xfrm>
                            <a:off x="1995054" y="2268187"/>
                            <a:ext cx="53034" cy="45719"/>
                          </a:xfrm>
                          <a:prstGeom prst="triangl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Straight Arrow Connector 146"/>
                        <wps:cNvCnPr/>
                        <wps:spPr>
                          <a:xfrm>
                            <a:off x="3873226" y="463138"/>
                            <a:ext cx="521970" cy="118745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8" name="Rectangle 148"/>
                        <wps:cNvSpPr/>
                        <wps:spPr>
                          <a:xfrm>
                            <a:off x="4835040" y="1034934"/>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Straight Arrow Connector 149"/>
                        <wps:cNvCnPr>
                          <a:stCxn id="143" idx="3"/>
                          <a:endCxn id="148" idx="1"/>
                        </wps:cNvCnPr>
                        <wps:spPr>
                          <a:xfrm flipV="1">
                            <a:off x="2021571" y="1057794"/>
                            <a:ext cx="2813469" cy="1256112"/>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F8DFF46" id="Canvas 134" o:spid="_x0000_s1041"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">
                <v:shape id="_x0000_s1042" type="#_x0000_t75" style="position:absolute;width:54864;height:32004;visibility:visible;mso-wrap-style:square">
                  <v:fill o:detectmouseclick="t"/>
                  <v:path o:connecttype="none"/>
                </v:shape>
                <v:shape id="Straight Arrow Connector 144" o:spid="_x0000_s1043" type="#_x0000_t32" style="position:absolute;left:13419;top:13062;width:5225;height:118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" strokecolor="#00b050">
                  <v:stroke endarrow="block"/>
                </v:shape>
                <v:shape id="Straight Arrow Connector 145" o:spid="_x0000_s1044" type="#_x0000_t32" style="position:absolute;left:13062;top:10662;width:27908;height:124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" strokecolor="red">
                  <v:stroke endarrow="block"/>
                </v:shape>
                <v:oval id="Oval 135" o:spid="_x0000_s1045" style="position:absolute;left:8312;top:17931;width:15557;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" filled="f" strokecolor="#6076b4 [3204]" strokeweight="2.25pt"/>
                <v:shape id="Text Box 136" o:spid="_x0000_s1046" type="#_x0000_t202" style="position:absolute;left:10628;top:25413;width:12113;height:3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ngDwAAAANwAAAAPAAAAZHJzL2Rvd25yZXYueG1sRE9NawIx&#10;EL0X+h/CFHqr2VaQ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Mc54A8AAAADcAAAADwAAAAAA&#10;AAAAAAAAAAAHAgAAZHJzL2Rvd25yZXYueG1sUEsFBgAAAAADAAMAtwAAAPQCAAAAAA==&#10;" fillcolor="white [3201]" strokeweight=".5pt">
                  <v:textbox>
                    <w:txbxContent>
                      <w:p w14:paraId="7A4607C9" w14:textId="2B341006" w:rsidR="00F75013" w:rsidRDefault="00F75013" w:rsidP="00DC63B1">
                        <w:r>
                          <w:t>Dwell Zone A</w:t>
                        </w:r>
                      </w:p>
                    </w:txbxContent>
                  </v:textbox>
                </v:shape>
                <v:shape id="Freeform: Shape 137" o:spid="_x0000_s1047" style="position:absolute;left:32419;top:4631;width:17813;height:12231;visibility:visible;mso-wrap-style:square;v-text-anchor:middle" coordsize="1781299,1223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" path="m985652,201880l,510639r1781299,712519l819398,724394r938151,35626l1710047,,973777,570015,985652,201880xe" filled="f" strokecolor="#2c385d [1604]" strokeweight="2.25pt">
                  <v:path arrowok="t" o:connecttype="custom" o:connectlocs="985652,201880;0,510639;1781299,1223158;819398,724394;1757549,760020;1710047,0;973777,570015;985652,201880" o:connectangles="0,0,0,0,0,0,0,0"/>
                </v:shape>
                <v:shape id="Text Box 136" o:spid="_x0000_s1048" type="#_x0000_t202" style="position:absolute;left:35809;top:16406;width:11026;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UnqwgAAANwAAAAPAAAAZHJzL2Rvd25yZXYueG1sRI9BSwMx&#10;EIXvgv8hjODNZrUg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AvHUnqwgAAANwAAAAPAAAA&#10;AAAAAAAAAAAAAAcCAABkcnMvZG93bnJldi54bWxQSwUGAAAAAAMAAwC3AAAA9gIAAAAA&#10;" fillcolor="white [3201]" strokeweight=".5pt">
                  <v:textbox>
                    <w:txbxContent>
                      <w:p w14:paraId="6BA5A726" w14:textId="457EFE84" w:rsidR="00F75013" w:rsidRDefault="00F75013" w:rsidP="00DC63B1">
                        <w:pPr>
                          <w:pStyle w:val="NormalWeb"/>
                          <w:spacing w:before="0" w:beforeAutospacing="0" w:after="200" w:afterAutospacing="0" w:line="276" w:lineRule="auto"/>
                        </w:pPr>
                        <w:r>
                          <w:rPr>
                            <w:rFonts w:ascii="Palatino Linotype" w:eastAsia="HGSMinchoE" w:hAnsi="Palatino Linotype"/>
                            <w:sz w:val="22"/>
                            <w:szCs w:val="22"/>
                          </w:rPr>
                          <w:t>Dwell Zone B</w:t>
                        </w:r>
                      </w:p>
                    </w:txbxContent>
                  </v:textbox>
                </v:shape>
                <v:shape id="Star: 5 Points 141" o:spid="_x0000_s1049" style="position:absolute;left:16685;top:21017;width:712;height:712;visibility:visible;mso-wrap-style:square;v-text-anchor:middle" coordsize="71252,71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" path="m,27216r27216,l35626,r8410,27216l71252,27216,49234,44036r8410,27216l35626,54431,13608,71252,22018,44036,,27216xe" fillcolor="#6076b4 [3204]" strokecolor="#2c385d [1604]" strokeweight="2.25pt">
                  <v:path arrowok="t" o:connecttype="custom" o:connectlocs="0,27216;27216,27216;35626,0;44036,27216;71252,27216;49234,44036;57644,71252;35626,54431;13608,71252;22018,44036;0,27216" o:connectangles="0,0,0,0,0,0,0,0,0,0,0"/>
                </v:shape>
                <v:shape id="Star: 5 Points 142" o:spid="_x0000_s1050" style="position:absolute;left:40970;top:10390;width:712;height:712;visibility:visible;mso-wrap-style:square;v-text-anchor:middle" coordsize="71120,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" path="m,27165r27166,1l35560,r8394,27166l71120,27165,49142,43954r8395,27166l35560,54330,13583,71120,21978,43954,,27165xe" fillcolor="#6076b4 [3204]" strokecolor="#2c385d [1604]" strokeweight="2.25pt">
                  <v:path arrowok="t" o:connecttype="custom" o:connectlocs="0,27165;27166,27166;35560,0;43954,27166;71120,27165;49142,43954;57537,71120;35560,54330;13583,71120;21978,43954;0,27165" o:connectangles="0,0,0,0,0,0,0,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43" o:spid="_x0000_s1051" type="#_x0000_t5" style="position:absolute;left:19950;top:22681;width:530;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" fillcolor="#e68422 [3206]" strokecolor="#75410d [1606]" strokeweight="2.25pt"/>
                <v:shape id="Straight Arrow Connector 146" o:spid="_x0000_s1052" type="#_x0000_t32" style="position:absolute;left:38732;top:4631;width:5219;height:118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" strokecolor="#7030a0">
                  <v:stroke endarrow="block"/>
                </v:shape>
                <v:rect id="Rectangle 148" o:spid="_x0000_s1053" style="position:absolute;left:48350;top:10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" fillcolor="#6076b4 [3204]" strokecolor="#2c385d [1604]" strokeweight="2.25pt"/>
                <v:shape id="Straight Arrow Connector 149" o:spid="_x0000_s1054" type="#_x0000_t32" style="position:absolute;left:20215;top:10577;width:28135;height:125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" strokecolor="#566daf [3044]">
                  <v:stroke dashstyle="dash" endarrow="block"/>
                </v:shape>
                <w10:anchorlock/>
              </v:group>
            </w:pict>
          </mc:Fallback>
        </mc:AlternateContent>
      </w:r>
    </w:p>
    <w:p w14:paraId="2232DEB9" w14:textId="32E5E3B9" w:rsidR="00DC63B1" w:rsidRDefault="00DC63B1" w:rsidP="00DC63B1">
      <w:pPr>
        <w:pStyle w:val="Caption"/>
      </w:pPr>
      <w:bookmarkStart w:id="30" w:name="_Ref482366890"/>
      <w:bookmarkStart w:id="31" w:name="_Toc483201312"/>
      <w:r>
        <w:t xml:space="preserve">Figure </w:t>
      </w:r>
      <w:fldSimple w:instr=" SEQ Figure \* ARABIC ">
        <w:r w:rsidR="000625C9">
          <w:rPr>
            <w:noProof/>
          </w:rPr>
          <w:t>4</w:t>
        </w:r>
      </w:fldSimple>
      <w:bookmarkEnd w:id="30"/>
      <w:r>
        <w:t xml:space="preserve">: "Correlation” between </w:t>
      </w:r>
      <w:r w:rsidR="007D5986">
        <w:t>Dwell Zone</w:t>
      </w:r>
      <w:r>
        <w:t>s</w:t>
      </w:r>
      <w:bookmarkEnd w:id="31"/>
    </w:p>
    <w:p w14:paraId="206E35AF" w14:textId="62D7785D" w:rsidR="00DC63B1" w:rsidRDefault="00DC63B1" w:rsidP="00DC63B1">
      <w:r>
        <w:t xml:space="preserve">We illustrate our technique in </w:t>
      </w:r>
      <w:r>
        <w:fldChar w:fldCharType="begin"/>
      </w:r>
      <w:r>
        <w:instrText xml:space="preserve"> REF _Ref482366890 \h </w:instrText>
      </w:r>
      <w:r>
        <w:fldChar w:fldCharType="separate"/>
      </w:r>
      <w:r w:rsidR="000625C9">
        <w:t xml:space="preserve">Figure </w:t>
      </w:r>
      <w:r w:rsidR="000625C9">
        <w:rPr>
          <w:noProof/>
        </w:rPr>
        <w:t>4</w:t>
      </w:r>
      <w:r>
        <w:fldChar w:fldCharType="end"/>
      </w:r>
      <w:r>
        <w:t xml:space="preserve">.  We suppose we are going from </w:t>
      </w:r>
      <w:r w:rsidR="007D5986">
        <w:t>Dwell Zone</w:t>
      </w:r>
      <w:r>
        <w:t xml:space="preserve"> A to </w:t>
      </w:r>
      <w:r w:rsidR="007D5986">
        <w:t>Dwell Zone</w:t>
      </w:r>
      <w:r>
        <w:t xml:space="preserve"> B, the stars indicate the centers of mass of the two zones, the red axis is the great circle connecting the t</w:t>
      </w:r>
      <w:r w:rsidR="00A2742E">
        <w:t xml:space="preserve">wo stars, and the green axis is perpendicular to the red axis at </w:t>
      </w:r>
      <w:r w:rsidR="007D5986">
        <w:t>Dwell Zone</w:t>
      </w:r>
      <w:r w:rsidR="00A2742E">
        <w:t xml:space="preserve"> A’s center of mass.  Suppose also we wish to “correlate” the brown triangle to some point in </w:t>
      </w:r>
      <w:r w:rsidR="00666483">
        <w:t>Dwell</w:t>
      </w:r>
      <w:r w:rsidR="00A2742E">
        <w:t xml:space="preserve"> Zone B.</w:t>
      </w:r>
    </w:p>
    <w:p w14:paraId="221FE414" w14:textId="0E3686DB" w:rsidR="00A2742E" w:rsidRDefault="00A2742E" w:rsidP="00DC63B1">
      <w:r>
        <w:lastRenderedPageBreak/>
        <w:t xml:space="preserve">With respect to the green axis, let’s suppose that the brown triangle has a </w:t>
      </w:r>
      <m:oMath>
        <m:r>
          <w:rPr>
            <w:rFonts w:ascii="Cambria Math" w:hAnsi="Cambria Math"/>
          </w:rPr>
          <m:t>cdf</m:t>
        </m:r>
      </m:oMath>
      <w:r>
        <w:t xml:space="preserve"> value of 0.8.  If we did “perfect correlation,” we would pick a point in </w:t>
      </w:r>
      <w:r w:rsidR="007D5986">
        <w:t>Dwell Zone</w:t>
      </w:r>
      <w:r>
        <w:t xml:space="preserve"> B that had a </w:t>
      </w:r>
      <m:oMath>
        <m:r>
          <w:rPr>
            <w:rFonts w:ascii="Cambria Math" w:hAnsi="Cambria Math"/>
          </w:rPr>
          <m:t>cdf</m:t>
        </m:r>
      </m:oMath>
      <w:r>
        <w:t xml:space="preserve"> value of 0.8 with respect to the purple axis.  That axis was chosen as the great circle perpendicular at </w:t>
      </w:r>
      <w:r w:rsidR="007D5986">
        <w:t>Dwell Zone</w:t>
      </w:r>
      <w:r>
        <w:t xml:space="preserve"> B’s center of mass to the red great circle.  To get the </w:t>
      </w:r>
      <m:oMath>
        <m:r>
          <w:rPr>
            <w:rFonts w:ascii="Cambria Math" w:hAnsi="Cambria Math"/>
          </w:rPr>
          <m:t>y</m:t>
        </m:r>
      </m:oMath>
      <w:r>
        <w:t xml:space="preserve"> value within </w:t>
      </w:r>
      <w:r w:rsidR="007D5986">
        <w:t>Dwell Zone</w:t>
      </w:r>
      <w:r>
        <w:t xml:space="preserve"> B, </w:t>
      </w:r>
      <w:r w:rsidR="00526932">
        <w:t xml:space="preserve">we use something similar, but base it on the conditional </w:t>
      </w:r>
      <m:oMath>
        <m:r>
          <w:rPr>
            <w:rFonts w:ascii="Cambria Math" w:hAnsi="Cambria Math"/>
          </w:rPr>
          <m:t>cdf</m:t>
        </m:r>
      </m:oMath>
      <w:r w:rsidR="00526932">
        <w:t xml:space="preserve"> of </w:t>
      </w:r>
      <m:oMath>
        <m:r>
          <w:rPr>
            <w:rFonts w:ascii="Cambria Math" w:hAnsi="Cambria Math"/>
          </w:rPr>
          <m:t>y-given-the-brown-triangle</m:t>
        </m:r>
      </m:oMath>
      <w:r w:rsidR="00526932">
        <w:t>.  Let’s say that the result is the purple square that is connected to the brown triangle by the dashed line.  We call this point the “par</w:t>
      </w:r>
      <w:r w:rsidR="00666483">
        <w:t>t</w:t>
      </w:r>
      <w:r w:rsidR="00526932">
        <w:t>ner” of the brown triangle.</w:t>
      </w:r>
    </w:p>
    <w:p w14:paraId="620B04BE" w14:textId="28155725" w:rsidR="00526932" w:rsidRDefault="00666483" w:rsidP="00DC63B1">
      <w:r>
        <w:t xml:space="preserve">We </w:t>
      </w:r>
      <w:r w:rsidR="00526932">
        <w:t xml:space="preserve">do not use perfect correlation, but we do base our draws on the partner.  </w:t>
      </w:r>
      <w:r>
        <w:t xml:space="preserve">Now note that, for any continuous random variable </w:t>
      </w:r>
      <m:oMath>
        <m:r>
          <w:rPr>
            <w:rFonts w:ascii="Cambria Math" w:hAnsi="Cambria Math"/>
          </w:rPr>
          <m:t>X</m:t>
        </m:r>
      </m:oMath>
      <w:r>
        <w:t xml:space="preserve">, </w:t>
      </w:r>
      <m:oMath>
        <m:r>
          <w:rPr>
            <w:rFonts w:ascii="Cambria Math" w:hAnsi="Cambria Math"/>
          </w:rPr>
          <m:t>cdf(X)</m:t>
        </m:r>
      </m:oMath>
      <w:r>
        <w:t xml:space="preserve"> is a </w:t>
      </w:r>
      <m:oMath>
        <m:r>
          <w:rPr>
            <w:rFonts w:ascii="Cambria Math" w:hAnsi="Cambria Math"/>
          </w:rPr>
          <m:t>Uniform</m:t>
        </m:r>
      </m:oMath>
      <w:r>
        <w:t xml:space="preserve">-(0,0) random variable.  </w:t>
      </w:r>
      <w:r w:rsidR="00526932">
        <w:t xml:space="preserve">We convert the </w:t>
      </w:r>
      <m:oMath>
        <m:r>
          <w:rPr>
            <w:rFonts w:ascii="Cambria Math" w:hAnsi="Cambria Math"/>
          </w:rPr>
          <m:t>cdf</m:t>
        </m:r>
      </m:oMath>
      <w:r>
        <w:t xml:space="preserve"> value </w:t>
      </w:r>
      <w:r w:rsidR="00526932">
        <w:t xml:space="preserve">to a Gaussian one by using the inverse </w:t>
      </w:r>
      <m:oMath>
        <m:r>
          <w:rPr>
            <w:rFonts w:ascii="Cambria Math" w:hAnsi="Cambria Math"/>
          </w:rPr>
          <m:t>cdf</m:t>
        </m:r>
      </m:oMath>
      <w:r w:rsidR="00526932">
        <w:t xml:space="preserve"> of a Gaussian, </w:t>
      </w:r>
      <w:r w:rsidR="00046093">
        <w:t xml:space="preserve">and </w:t>
      </w:r>
      <w:r w:rsidR="00526932">
        <w:t>make a (truly) correlated draw for a new Gaussian by using the formula</w:t>
      </w:r>
      <w:r w:rsidR="00046093">
        <w:t xml:space="preserve"> </w:t>
      </w:r>
      <m:oMath>
        <m:sSub>
          <m:sSubPr>
            <m:ctrlPr>
              <w:rPr>
                <w:rFonts w:ascii="Cambria Math" w:hAnsi="Cambria Math"/>
                <w:i/>
              </w:rPr>
            </m:ctrlPr>
          </m:sSubPr>
          <m:e>
            <m:r>
              <w:rPr>
                <w:rFonts w:ascii="Cambria Math" w:hAnsi="Cambria Math"/>
              </w:rPr>
              <m:t>Z</m:t>
            </m:r>
          </m:e>
          <m:sub>
            <m:r>
              <w:rPr>
                <w:rFonts w:ascii="Cambria Math" w:hAnsi="Cambria Math"/>
              </w:rPr>
              <m:t>new</m:t>
            </m:r>
          </m:sub>
        </m:sSub>
        <m:r>
          <w:rPr>
            <w:rFonts w:ascii="Cambria Math" w:hAnsi="Cambria Math"/>
          </w:rPr>
          <m:t>=ρZ+</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p>
          <m:sSupPr>
            <m:ctrlPr>
              <w:rPr>
                <w:rFonts w:ascii="Cambria Math" w:hAnsi="Cambria Math"/>
                <w:i/>
              </w:rPr>
            </m:ctrlPr>
          </m:sSupPr>
          <m:e>
            <m:r>
              <w:rPr>
                <w:rFonts w:ascii="Cambria Math" w:hAnsi="Cambria Math"/>
              </w:rPr>
              <m:t>Z</m:t>
            </m:r>
          </m:e>
          <m:sup>
            <m:r>
              <w:rPr>
                <w:rFonts w:ascii="Cambria Math" w:hAnsi="Cambria Math"/>
              </w:rPr>
              <m:t>*</m:t>
            </m:r>
          </m:sup>
        </m:sSup>
      </m:oMath>
      <w:r w:rsidR="00046093">
        <w:t xml:space="preserve"> to get a new Gaussian.  We c</w:t>
      </w:r>
      <w:proofErr w:type="spellStart"/>
      <w:r w:rsidR="00526932">
        <w:t>onvert</w:t>
      </w:r>
      <w:proofErr w:type="spellEnd"/>
      <w:r w:rsidR="00526932">
        <w:t xml:space="preserve"> that to a </w:t>
      </w:r>
      <m:oMath>
        <m:r>
          <w:rPr>
            <w:rFonts w:ascii="Cambria Math" w:hAnsi="Cambria Math"/>
          </w:rPr>
          <m:t>Uniform-(0,1)</m:t>
        </m:r>
      </m:oMath>
      <w:r w:rsidR="00046093">
        <w:t xml:space="preserve"> </w:t>
      </w:r>
      <w:r w:rsidR="00526932">
        <w:t xml:space="preserve">by finding its </w:t>
      </w:r>
      <m:oMath>
        <m:r>
          <w:rPr>
            <w:rFonts w:ascii="Cambria Math" w:hAnsi="Cambria Math"/>
          </w:rPr>
          <m:t>cdf</m:t>
        </m:r>
      </m:oMath>
      <w:r w:rsidR="00526932">
        <w:t xml:space="preserve"> value, and then using that uniform and our method of drawing a uniform polygonal draw, to get the draw in </w:t>
      </w:r>
      <w:r w:rsidR="007D5986">
        <w:t>Dwell Zone</w:t>
      </w:r>
      <w:r w:rsidR="00526932">
        <w:t xml:space="preserve"> B.</w:t>
      </w:r>
    </w:p>
    <w:p w14:paraId="32296548" w14:textId="1AA74C7E" w:rsidR="00526932" w:rsidRDefault="00526932" w:rsidP="00DC63B1">
      <w:r>
        <w:t xml:space="preserve">This correlation was requested long ago because it really doesn’t make sense for the two draws to be independent.  What this is capturing is simply the notion that </w:t>
      </w:r>
      <w:r w:rsidR="0004523F">
        <w:t>“</w:t>
      </w:r>
      <w:r>
        <w:t xml:space="preserve">if someone </w:t>
      </w:r>
      <w:r w:rsidR="0004523F">
        <w:t>starts to the left, he generally stays more left than right.”</w:t>
      </w:r>
    </w:p>
    <w:p w14:paraId="1F2E3D77" w14:textId="0BDE8779" w:rsidR="00D90BE8" w:rsidRDefault="007E7438" w:rsidP="00DC63B1">
      <w:r>
        <w:t xml:space="preserve">In the following figures, we show the same simulation case with 100 particles, but change the correlation value.  </w:t>
      </w:r>
      <w:r w:rsidR="00D90BE8">
        <w:t xml:space="preserve">The dark green segment is the section of the great circle that connects the two areas’ centers of mass.  </w:t>
      </w:r>
      <w:r>
        <w:t xml:space="preserve">This is most visible in the first picture of </w:t>
      </w:r>
      <w:r>
        <w:fldChar w:fldCharType="begin"/>
      </w:r>
      <w:r>
        <w:instrText xml:space="preserve"> REF _Ref482602753 \h </w:instrText>
      </w:r>
      <w:r>
        <w:fldChar w:fldCharType="separate"/>
      </w:r>
      <w:r w:rsidR="000625C9">
        <w:t xml:space="preserve">Figure </w:t>
      </w:r>
      <w:r w:rsidR="000625C9">
        <w:rPr>
          <w:noProof/>
        </w:rPr>
        <w:t>5</w:t>
      </w:r>
      <w:r>
        <w:fldChar w:fldCharType="end"/>
      </w:r>
      <w:r>
        <w:t xml:space="preserve">.  </w:t>
      </w:r>
      <w:r w:rsidR="00D90BE8">
        <w:t xml:space="preserve">The other </w:t>
      </w:r>
      <w:r>
        <w:t xml:space="preserve">pictures </w:t>
      </w:r>
      <w:r w:rsidR="00D90BE8">
        <w:t>are for “perfect correlation,” perfect anti-correlation,” “no correlation,” and “correlation = 0.75,”</w:t>
      </w:r>
      <w:r>
        <w:t xml:space="preserve"> which is what is use</w:t>
      </w:r>
      <w:r w:rsidR="00D90BE8">
        <w:t xml:space="preserve"> in Sim.</w:t>
      </w:r>
    </w:p>
    <w:p w14:paraId="4DC292E0" w14:textId="7D9B446E" w:rsidR="00D90BE8" w:rsidRDefault="00D90BE8" w:rsidP="00C94A86">
      <w:pPr>
        <w:keepNext/>
      </w:pPr>
      <w:r>
        <w:rPr>
          <w:noProof/>
        </w:rPr>
        <w:lastRenderedPageBreak/>
        <w:drawing>
          <wp:inline distT="0" distB="0" distL="0" distR="0" wp14:anchorId="32431DEE" wp14:editId="53DFF6AC">
            <wp:extent cx="2314286" cy="3219048"/>
            <wp:effectExtent l="0" t="0" r="0" b="635"/>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4286" cy="3219048"/>
                    </a:xfrm>
                    <a:prstGeom prst="rect">
                      <a:avLst/>
                    </a:prstGeom>
                  </pic:spPr>
                </pic:pic>
              </a:graphicData>
            </a:graphic>
          </wp:inline>
        </w:drawing>
      </w:r>
      <w:r w:rsidR="00193856">
        <w:tab/>
      </w:r>
      <w:r w:rsidR="00193856">
        <w:tab/>
      </w:r>
      <w:r>
        <w:rPr>
          <w:noProof/>
        </w:rPr>
        <w:drawing>
          <wp:inline distT="0" distB="0" distL="0" distR="0" wp14:anchorId="5D860730" wp14:editId="79CE9513">
            <wp:extent cx="2295238" cy="3228571"/>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95238" cy="3228571"/>
                    </a:xfrm>
                    <a:prstGeom prst="rect">
                      <a:avLst/>
                    </a:prstGeom>
                  </pic:spPr>
                </pic:pic>
              </a:graphicData>
            </a:graphic>
          </wp:inline>
        </w:drawing>
      </w:r>
      <w:r>
        <w:t xml:space="preserve"> </w:t>
      </w:r>
    </w:p>
    <w:p w14:paraId="0F5BF12B" w14:textId="58940AEA" w:rsidR="00D90BE8" w:rsidRDefault="00D90BE8" w:rsidP="00D90BE8">
      <w:pPr>
        <w:pStyle w:val="Caption"/>
      </w:pPr>
      <w:bookmarkStart w:id="32" w:name="_Ref482602753"/>
      <w:bookmarkStart w:id="33" w:name="_Toc483201313"/>
      <w:r>
        <w:t xml:space="preserve">Figure </w:t>
      </w:r>
      <w:fldSimple w:instr=" SEQ Figure \* ARABIC ">
        <w:r w:rsidR="000625C9">
          <w:rPr>
            <w:noProof/>
          </w:rPr>
          <w:t>5</w:t>
        </w:r>
      </w:fldSimple>
      <w:bookmarkEnd w:id="32"/>
      <w:r>
        <w:t>: Connecting Centers of Mass, and Perfect Correlation</w:t>
      </w:r>
      <w:bookmarkEnd w:id="33"/>
    </w:p>
    <w:p w14:paraId="35F5CDDE" w14:textId="703B3A40" w:rsidR="00D90BE8" w:rsidRDefault="00193856" w:rsidP="00C94A86">
      <w:pPr>
        <w:keepNext/>
      </w:pPr>
      <w:r>
        <w:rPr>
          <w:noProof/>
        </w:rPr>
        <w:drawing>
          <wp:inline distT="0" distB="0" distL="0" distR="0" wp14:anchorId="0D13EDF4" wp14:editId="509C589F">
            <wp:extent cx="2285714" cy="3219048"/>
            <wp:effectExtent l="0" t="0" r="635" b="63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85714" cy="3219048"/>
                    </a:xfrm>
                    <a:prstGeom prst="rect">
                      <a:avLst/>
                    </a:prstGeom>
                  </pic:spPr>
                </pic:pic>
              </a:graphicData>
            </a:graphic>
          </wp:inline>
        </w:drawing>
      </w:r>
      <w:r>
        <w:tab/>
      </w:r>
      <w:r>
        <w:tab/>
      </w:r>
      <w:r>
        <w:rPr>
          <w:noProof/>
        </w:rPr>
        <w:drawing>
          <wp:inline distT="0" distB="0" distL="0" distR="0" wp14:anchorId="5CB7F9DC" wp14:editId="18F96436">
            <wp:extent cx="2314286" cy="3247619"/>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14286" cy="3247619"/>
                    </a:xfrm>
                    <a:prstGeom prst="rect">
                      <a:avLst/>
                    </a:prstGeom>
                  </pic:spPr>
                </pic:pic>
              </a:graphicData>
            </a:graphic>
          </wp:inline>
        </w:drawing>
      </w:r>
    </w:p>
    <w:p w14:paraId="33B38571" w14:textId="0624E245" w:rsidR="00D90BE8" w:rsidRDefault="00D90BE8" w:rsidP="00D90BE8">
      <w:pPr>
        <w:pStyle w:val="Caption"/>
      </w:pPr>
      <w:bookmarkStart w:id="34" w:name="_Toc483201314"/>
      <w:r>
        <w:t xml:space="preserve">Figure </w:t>
      </w:r>
      <w:fldSimple w:instr=" SEQ Figure \* ARABIC ">
        <w:r w:rsidR="000625C9">
          <w:rPr>
            <w:noProof/>
          </w:rPr>
          <w:t>6</w:t>
        </w:r>
      </w:fldSimple>
      <w:r>
        <w:t>: Perfect Anti-Correlation and No Correlation</w:t>
      </w:r>
      <w:bookmarkEnd w:id="34"/>
    </w:p>
    <w:p w14:paraId="2EF567DF" w14:textId="001C6F0C" w:rsidR="00D90BE8" w:rsidRDefault="00193856" w:rsidP="00C94A86">
      <w:pPr>
        <w:keepNext/>
      </w:pPr>
      <w:r>
        <w:rPr>
          <w:noProof/>
        </w:rPr>
        <w:lastRenderedPageBreak/>
        <w:drawing>
          <wp:inline distT="0" distB="0" distL="0" distR="0" wp14:anchorId="3EFB47C7" wp14:editId="5DDCDAA0">
            <wp:extent cx="2285714" cy="3247619"/>
            <wp:effectExtent l="0" t="0" r="635"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85714" cy="3247619"/>
                    </a:xfrm>
                    <a:prstGeom prst="rect">
                      <a:avLst/>
                    </a:prstGeom>
                  </pic:spPr>
                </pic:pic>
              </a:graphicData>
            </a:graphic>
          </wp:inline>
        </w:drawing>
      </w:r>
    </w:p>
    <w:p w14:paraId="08E42E52" w14:textId="3165126D" w:rsidR="00D90BE8" w:rsidRPr="00D90BE8" w:rsidRDefault="00D90BE8" w:rsidP="00D90BE8">
      <w:pPr>
        <w:pStyle w:val="Caption"/>
      </w:pPr>
      <w:bookmarkStart w:id="35" w:name="_Toc483201315"/>
      <w:r>
        <w:t xml:space="preserve">Figure </w:t>
      </w:r>
      <w:fldSimple w:instr=" SEQ Figure \* ARABIC ">
        <w:r w:rsidR="000625C9">
          <w:rPr>
            <w:noProof/>
          </w:rPr>
          <w:t>7</w:t>
        </w:r>
      </w:fldSimple>
      <w:r>
        <w:t>: Correlation = 0.75, used in Sim</w:t>
      </w:r>
      <w:bookmarkEnd w:id="35"/>
    </w:p>
    <w:p w14:paraId="246A98FE" w14:textId="7F62F737" w:rsidR="0004523F" w:rsidRDefault="0004523F" w:rsidP="0004523F">
      <w:pPr>
        <w:pStyle w:val="Heading2"/>
      </w:pPr>
      <w:bookmarkStart w:id="36" w:name="_Toc483201245"/>
      <w:r>
        <w:t>LKP Plus Dead-Reckon</w:t>
      </w:r>
      <w:bookmarkEnd w:id="36"/>
    </w:p>
    <w:p w14:paraId="12B2EDF3" w14:textId="4B92415F" w:rsidR="0004523F" w:rsidRPr="0004523F" w:rsidRDefault="0004523F" w:rsidP="0004523F">
      <w:r>
        <w:t>This one is conceptually simpler.  For each particle, we draw a starting point and time as with LKP’s, and a direction.  The particle moves in that direction until distress; the last random characteristic for the pre-distress is the direction.</w:t>
      </w:r>
    </w:p>
    <w:p w14:paraId="18360AC4" w14:textId="595FC51E" w:rsidR="007F4FF4" w:rsidRDefault="00100467" w:rsidP="00100467">
      <w:pPr>
        <w:pStyle w:val="Heading1"/>
      </w:pPr>
      <w:bookmarkStart w:id="37" w:name="_Ref482253850"/>
      <w:bookmarkStart w:id="38" w:name="_Toc483201246"/>
      <w:r>
        <w:t xml:space="preserve">Hazards and Distress </w:t>
      </w:r>
      <w:bookmarkEnd w:id="37"/>
      <w:r w:rsidR="00F751E0">
        <w:t>Incident</w:t>
      </w:r>
      <w:bookmarkEnd w:id="38"/>
    </w:p>
    <w:p w14:paraId="3A9DCE4A" w14:textId="1C1CB220" w:rsidR="0004523F" w:rsidRDefault="0004523F" w:rsidP="0004523F">
      <w:r>
        <w:t xml:space="preserve">For the pre-distress motion of a particle from a Voyage or LKP-Dead-Reckon scenario, a distress time </w:t>
      </w:r>
      <w:r w:rsidR="00F751E0">
        <w:t xml:space="preserve">and place must be </w:t>
      </w:r>
      <w:r>
        <w:t xml:space="preserve">chosen.  The simplest way of doing this is to </w:t>
      </w:r>
      <w:r w:rsidR="00F751E0">
        <w:t xml:space="preserve">lay out a route for the particle and ignore distress considerations.  Compute the beginning and ending time of the route and make a uniform draw for the time of distress.  </w:t>
      </w:r>
      <w:r>
        <w:t xml:space="preserve">This is </w:t>
      </w:r>
      <w:r w:rsidR="00F751E0">
        <w:t>essentially what is done, but it is complicated by “hazards,</w:t>
      </w:r>
      <w:r>
        <w:t>”</w:t>
      </w:r>
      <w:r w:rsidR="00F751E0">
        <w:t xml:space="preserve"> prescribed distress times, and the requirement that a particle go into distress over water.</w:t>
      </w:r>
    </w:p>
    <w:p w14:paraId="72CE06DB" w14:textId="69583E39" w:rsidR="005068F7" w:rsidRDefault="0004523F" w:rsidP="0004523F">
      <w:r>
        <w:t xml:space="preserve">A hazard is an area, a time-interval, and an intensity.  The area is fixed, the time-interval tells us when the hazard is active, and the intensity tells us how much more likely particle was to get into trouble while in the hazard.  Hazards do not affect the route of the particle; only when it gets into distress.  To illustrate, suppose we have a particle whose planned route (ignoring that it will get into distress at some point) is shown </w:t>
      </w:r>
      <w:r w:rsidR="004F6AF4">
        <w:t xml:space="preserve">in </w:t>
      </w:r>
      <w:r w:rsidR="004F6AF4">
        <w:fldChar w:fldCharType="begin"/>
      </w:r>
      <w:r w:rsidR="004F6AF4">
        <w:instrText xml:space="preserve"> REF _Ref482370405 \h </w:instrText>
      </w:r>
      <w:r w:rsidR="004F6AF4">
        <w:fldChar w:fldCharType="separate"/>
      </w:r>
      <w:r w:rsidR="000625C9">
        <w:t xml:space="preserve">Figure </w:t>
      </w:r>
      <w:r w:rsidR="000625C9">
        <w:rPr>
          <w:noProof/>
        </w:rPr>
        <w:t>8</w:t>
      </w:r>
      <w:r w:rsidR="004F6AF4">
        <w:fldChar w:fldCharType="end"/>
      </w:r>
      <w:r>
        <w:t>.</w:t>
      </w:r>
      <w:r w:rsidR="004F6AF4">
        <w:t xml:space="preserve">  For example, this particle is 3 times as likely per unit time, to go into distress during times </w:t>
      </w:r>
      <m:oMath>
        <m:r>
          <w:rPr>
            <w:rFonts w:ascii="Cambria Math" w:hAnsi="Cambria Math"/>
          </w:rPr>
          <m:t>t=1</m:t>
        </m:r>
      </m:oMath>
      <w:r w:rsidR="004F6AF4">
        <w:t xml:space="preserve"> to </w:t>
      </w:r>
      <m:oMath>
        <m:r>
          <w:rPr>
            <w:rFonts w:ascii="Cambria Math" w:hAnsi="Cambria Math"/>
          </w:rPr>
          <m:t>t=2</m:t>
        </m:r>
      </m:oMath>
      <w:r w:rsidR="004F6AF4">
        <w:t xml:space="preserve">.  His must </w:t>
      </w:r>
      <w:r w:rsidR="005068F7">
        <w:t>vulnerable</w:t>
      </w:r>
      <w:r w:rsidR="004F6AF4">
        <w:t xml:space="preserve"> period is between </w:t>
      </w:r>
      <m:oMath>
        <m:r>
          <w:rPr>
            <w:rFonts w:ascii="Cambria Math" w:hAnsi="Cambria Math"/>
          </w:rPr>
          <m:t>t=5</m:t>
        </m:r>
      </m:oMath>
      <w:r w:rsidR="004F6AF4">
        <w:t xml:space="preserve"> and </w:t>
      </w:r>
      <m:oMath>
        <m:r>
          <w:rPr>
            <w:rFonts w:ascii="Cambria Math" w:hAnsi="Cambria Math"/>
          </w:rPr>
          <m:t>t=8</m:t>
        </m:r>
      </m:oMath>
      <w:r w:rsidR="004F6AF4">
        <w:t xml:space="preserve">; there his “hazard score” is </w:t>
      </w:r>
      <m:oMath>
        <m:r>
          <w:rPr>
            <w:rFonts w:ascii="Cambria Math" w:hAnsi="Cambria Math"/>
          </w:rPr>
          <m:t>3×5×2=30</m:t>
        </m:r>
      </m:oMath>
      <w:r w:rsidR="004F6AF4">
        <w:t>.</w:t>
      </w:r>
    </w:p>
    <w:p w14:paraId="4E955D70" w14:textId="3005D9DD" w:rsidR="0004523F" w:rsidRDefault="005068F7" w:rsidP="00666483">
      <w:pPr>
        <w:pStyle w:val="CenteredFigure"/>
      </w:pPr>
      <w:r>
        <w:lastRenderedPageBreak/>
        <w:t xml:space="preserve">Let’s suppose the particle is travelling between </w:t>
      </w:r>
      <m:oMath>
        <m:r>
          <w:rPr>
            <w:rFonts w:ascii="Cambria Math" w:hAnsi="Cambria Math"/>
          </w:rPr>
          <m:t>t=0</m:t>
        </m:r>
      </m:oMath>
      <w:r>
        <w:t xml:space="preserve"> and </w:t>
      </w:r>
      <m:oMath>
        <m:r>
          <w:rPr>
            <w:rFonts w:ascii="Cambria Math" w:hAnsi="Cambria Math"/>
          </w:rPr>
          <m:t>t=20</m:t>
        </m:r>
      </m:oMath>
      <w:r>
        <w:t xml:space="preserve">.  If there were no hazards, a uniform draw between 0 and 20 could be used to assign the particle a distress time.  But with hazards, we compute an “expanded time.”  Note that the intensity of a hazard-free section of the trip is the same as a hazard with intensity 1, our expanded time is </w:t>
      </w:r>
      <m:oMath>
        <m:d>
          <m:dPr>
            <m:ctrlPr>
              <w:rPr>
                <w:rFonts w:ascii="Cambria Math" w:hAnsi="Cambria Math"/>
                <w:i/>
              </w:rPr>
            </m:ctrlPr>
          </m:dPr>
          <m:e>
            <m:r>
              <w:rPr>
                <w:rFonts w:ascii="Cambria Math" w:hAnsi="Cambria Math"/>
              </w:rPr>
              <m:t>1-0</m:t>
            </m:r>
          </m:e>
        </m:d>
        <m:r>
          <w:rPr>
            <w:rFonts w:ascii="Cambria Math" w:hAnsi="Cambria Math"/>
          </w:rPr>
          <m:t>×1+</m:t>
        </m:r>
        <m:d>
          <m:dPr>
            <m:ctrlPr>
              <w:rPr>
                <w:rFonts w:ascii="Cambria Math" w:hAnsi="Cambria Math"/>
                <w:i/>
              </w:rPr>
            </m:ctrlPr>
          </m:dPr>
          <m:e>
            <m:r>
              <w:rPr>
                <w:rFonts w:ascii="Cambria Math" w:hAnsi="Cambria Math"/>
              </w:rPr>
              <m:t>2-1</m:t>
            </m:r>
          </m:e>
        </m:d>
        <m:r>
          <w:rPr>
            <w:rFonts w:ascii="Cambria Math" w:hAnsi="Cambria Math"/>
          </w:rPr>
          <m:t>×3+(</m:t>
        </m:r>
      </m:oMath>
      <w:r>
        <w:t>5-2)</w:t>
      </w:r>
      <m:oMath>
        <m:r>
          <w:rPr>
            <w:rFonts w:ascii="Cambria Math" w:hAnsi="Cambria Math"/>
          </w:rPr>
          <m:t xml:space="preserve"> ×</m:t>
        </m:r>
        <m:d>
          <m:dPr>
            <m:ctrlPr>
              <w:rPr>
                <w:rFonts w:ascii="Cambria Math" w:hAnsi="Cambria Math"/>
                <w:i/>
              </w:rPr>
            </m:ctrlPr>
          </m:dPr>
          <m:e>
            <m:r>
              <w:rPr>
                <w:rFonts w:ascii="Cambria Math" w:hAnsi="Cambria Math"/>
              </w:rPr>
              <m:t>3×5</m:t>
            </m:r>
          </m:e>
        </m:d>
        <m:r>
          <w:rPr>
            <w:rFonts w:ascii="Cambria Math" w:hAnsi="Cambria Math"/>
          </w:rPr>
          <m:t>+</m:t>
        </m:r>
        <m:d>
          <m:dPr>
            <m:ctrlPr>
              <w:rPr>
                <w:rFonts w:ascii="Cambria Math" w:hAnsi="Cambria Math"/>
                <w:i/>
              </w:rPr>
            </m:ctrlPr>
          </m:dPr>
          <m:e>
            <m:r>
              <w:rPr>
                <w:rFonts w:ascii="Cambria Math" w:hAnsi="Cambria Math"/>
              </w:rPr>
              <m:t>8-5</m:t>
            </m:r>
          </m:e>
        </m:d>
        <m:r>
          <w:rPr>
            <w:rFonts w:ascii="Cambria Math" w:hAnsi="Cambria Math"/>
          </w:rPr>
          <m:t>×</m:t>
        </m:r>
        <m:d>
          <m:dPr>
            <m:ctrlPr>
              <w:rPr>
                <w:rFonts w:ascii="Cambria Math" w:hAnsi="Cambria Math"/>
                <w:i/>
              </w:rPr>
            </m:ctrlPr>
          </m:dPr>
          <m:e>
            <m:r>
              <w:rPr>
                <w:rFonts w:ascii="Cambria Math" w:hAnsi="Cambria Math"/>
              </w:rPr>
              <m:t>3×5×2</m:t>
            </m:r>
          </m:e>
        </m:d>
        <m:r>
          <w:rPr>
            <w:rFonts w:ascii="Cambria Math" w:hAnsi="Cambria Math"/>
          </w:rPr>
          <m:t>+</m:t>
        </m:r>
        <m:d>
          <m:dPr>
            <m:ctrlPr>
              <w:rPr>
                <w:rFonts w:ascii="Cambria Math" w:hAnsi="Cambria Math"/>
                <w:i/>
              </w:rPr>
            </m:ctrlPr>
          </m:dPr>
          <m:e>
            <m:r>
              <w:rPr>
                <w:rFonts w:ascii="Cambria Math" w:hAnsi="Cambria Math"/>
              </w:rPr>
              <m:t>10-8</m:t>
            </m:r>
          </m:e>
        </m:d>
        <m:r>
          <w:rPr>
            <w:rFonts w:ascii="Cambria Math" w:hAnsi="Cambria Math"/>
          </w:rPr>
          <m:t>×5+</m:t>
        </m:r>
        <m:d>
          <m:dPr>
            <m:ctrlPr>
              <w:rPr>
                <w:rFonts w:ascii="Cambria Math" w:hAnsi="Cambria Math"/>
                <w:i/>
              </w:rPr>
            </m:ctrlPr>
          </m:dPr>
          <m:e>
            <m:r>
              <w:rPr>
                <w:rFonts w:ascii="Cambria Math" w:hAnsi="Cambria Math"/>
              </w:rPr>
              <m:t>13-10</m:t>
            </m:r>
          </m:e>
        </m:d>
        <m:r>
          <w:rPr>
            <w:rFonts w:ascii="Cambria Math" w:hAnsi="Cambria Math"/>
          </w:rPr>
          <m:t>×1+</m:t>
        </m:r>
        <m:d>
          <m:dPr>
            <m:ctrlPr>
              <w:rPr>
                <w:rFonts w:ascii="Cambria Math" w:hAnsi="Cambria Math"/>
                <w:i/>
              </w:rPr>
            </m:ctrlPr>
          </m:dPr>
          <m:e>
            <m:r>
              <w:rPr>
                <w:rFonts w:ascii="Cambria Math" w:hAnsi="Cambria Math"/>
              </w:rPr>
              <m:t>15-13</m:t>
            </m:r>
          </m:e>
        </m:d>
        <m:r>
          <w:rPr>
            <w:rFonts w:ascii="Cambria Math" w:hAnsi="Cambria Math"/>
          </w:rPr>
          <m:t>×10+</m:t>
        </m:r>
        <m:d>
          <m:dPr>
            <m:ctrlPr>
              <w:rPr>
                <w:rFonts w:ascii="Cambria Math" w:hAnsi="Cambria Math"/>
                <w:i/>
              </w:rPr>
            </m:ctrlPr>
          </m:dPr>
          <m:e>
            <m:r>
              <w:rPr>
                <w:rFonts w:ascii="Cambria Math" w:hAnsi="Cambria Math"/>
              </w:rPr>
              <m:t>20-15</m:t>
            </m:r>
          </m:e>
        </m:d>
        <m:r>
          <w:rPr>
            <w:rFonts w:ascii="Cambria Math" w:hAnsi="Cambria Math"/>
          </w:rPr>
          <m:t>×1=177</m:t>
        </m:r>
      </m:oMath>
      <w:r>
        <w:t>.  The draw is translated to a normal time.  The code is somewhat complex since it must deal with overlapping hazard intervals, but the underlying idea is no more complicated than this example.</w:t>
      </w:r>
      <w:r w:rsidR="009E6BC3">
        <w:t xml:space="preserve">  It’s slightly more complicated going from a draw between 0 and 177 to a time, but the formulae are more cumbersome to write out than difficult to understand.</w:t>
      </w:r>
      <w:r w:rsidR="0004523F">
        <mc:AlternateContent>
          <mc:Choice Requires="wpc">
            <w:drawing>
              <wp:inline distT="0" distB="0" distL="0" distR="0" wp14:anchorId="06864192" wp14:editId="3D3AA098">
                <wp:extent cx="5486400" cy="2137559"/>
                <wp:effectExtent l="0" t="0" r="0" b="0"/>
                <wp:docPr id="150" name="Canvas 1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153" name="Straight Arrow Connector 153"/>
                        <wps:cNvCnPr/>
                        <wps:spPr>
                          <a:xfrm>
                            <a:off x="201880" y="1686296"/>
                            <a:ext cx="5011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 name="Straight Connector 154"/>
                        <wps:cNvCnPr/>
                        <wps:spPr>
                          <a:xfrm>
                            <a:off x="641267" y="1608059"/>
                            <a:ext cx="0" cy="1662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wps:spPr>
                          <a:xfrm>
                            <a:off x="820715" y="1607477"/>
                            <a:ext cx="0" cy="1657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wps:spPr>
                          <a:xfrm>
                            <a:off x="1685635" y="1607331"/>
                            <a:ext cx="0" cy="1657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Straight Connector 159"/>
                        <wps:cNvCnPr/>
                        <wps:spPr>
                          <a:xfrm>
                            <a:off x="2419926" y="1608470"/>
                            <a:ext cx="0" cy="1657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Straight Connector 160"/>
                        <wps:cNvCnPr/>
                        <wps:spPr>
                          <a:xfrm>
                            <a:off x="3592360" y="1607477"/>
                            <a:ext cx="0" cy="1657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Straight Connector 161"/>
                        <wps:cNvCnPr/>
                        <wps:spPr>
                          <a:xfrm>
                            <a:off x="2891716" y="1608422"/>
                            <a:ext cx="0" cy="1657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wps:spPr>
                          <a:xfrm>
                            <a:off x="4318460" y="1608366"/>
                            <a:ext cx="0" cy="1657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 name="Text Box 163"/>
                        <wps:cNvSpPr txBox="1"/>
                        <wps:spPr>
                          <a:xfrm>
                            <a:off x="201880" y="1733798"/>
                            <a:ext cx="507365" cy="332740"/>
                          </a:xfrm>
                          <a:prstGeom prst="rect">
                            <a:avLst/>
                          </a:prstGeom>
                          <a:noFill/>
                          <a:ln w="6350">
                            <a:noFill/>
                          </a:ln>
                        </wps:spPr>
                        <wps:txbx>
                          <w:txbxContent>
                            <w:p w14:paraId="1FBDA2F1" w14:textId="54DBBED2" w:rsidR="00F75013" w:rsidRDefault="00F75013">
                              <m:oMathPara>
                                <m:oMath>
                                  <m:r>
                                    <w:rPr>
                                      <w:rFonts w:ascii="Cambria Math" w:hAnsi="Cambria Math"/>
                                    </w:rPr>
                                    <m:t>t=1</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0" name="Text Box 180"/>
                        <wps:cNvSpPr txBox="1"/>
                        <wps:spPr>
                          <a:xfrm>
                            <a:off x="427511" y="1721923"/>
                            <a:ext cx="807523" cy="296882"/>
                          </a:xfrm>
                          <a:prstGeom prst="rect">
                            <a:avLst/>
                          </a:prstGeom>
                          <a:noFill/>
                          <a:ln w="6350">
                            <a:noFill/>
                          </a:ln>
                        </wps:spPr>
                        <wps:txbx>
                          <w:txbxContent>
                            <w:p w14:paraId="35155880" w14:textId="149B61E5" w:rsidR="00F75013" w:rsidRDefault="00F75013">
                              <m:oMathPara>
                                <m:oMath>
                                  <m:r>
                                    <w:rPr>
                                      <w:rFonts w:ascii="Cambria Math" w:hAnsi="Cambria Math"/>
                                    </w:rPr>
                                    <m:t>2</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 name="Text Box 180"/>
                        <wps:cNvSpPr txBox="1"/>
                        <wps:spPr>
                          <a:xfrm>
                            <a:off x="1401292" y="1698509"/>
                            <a:ext cx="593766" cy="308422"/>
                          </a:xfrm>
                          <a:prstGeom prst="rect">
                            <a:avLst/>
                          </a:prstGeom>
                          <a:noFill/>
                          <a:ln w="6350">
                            <a:noFill/>
                          </a:ln>
                        </wps:spPr>
                        <wps:txbx>
                          <w:txbxContent>
                            <w:p w14:paraId="2E9FA098" w14:textId="170E5D51" w:rsidR="00F75013" w:rsidRDefault="00F75013" w:rsidP="00E63753">
                              <w:pPr>
                                <w:pStyle w:val="NormalWeb"/>
                                <w:spacing w:before="0" w:beforeAutospacing="0" w:after="200" w:afterAutospacing="0" w:line="276" w:lineRule="auto"/>
                              </w:pPr>
                              <m:oMathPara>
                                <m:oMathParaPr>
                                  <m:jc m:val="centerGroup"/>
                                </m:oMathParaPr>
                                <m:oMath>
                                  <m:r>
                                    <w:rPr>
                                      <w:rFonts w:ascii="Cambria Math" w:hAnsi="Cambria Math"/>
                                    </w:rPr>
                                    <m:t>5</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2" name="Text Box 182"/>
                        <wps:cNvSpPr txBox="1"/>
                        <wps:spPr>
                          <a:xfrm>
                            <a:off x="2268183" y="1710039"/>
                            <a:ext cx="332509" cy="249381"/>
                          </a:xfrm>
                          <a:prstGeom prst="rect">
                            <a:avLst/>
                          </a:prstGeom>
                          <a:noFill/>
                          <a:ln w="6350">
                            <a:noFill/>
                          </a:ln>
                        </wps:spPr>
                        <wps:txbx>
                          <w:txbxContent>
                            <w:p w14:paraId="0EEB5909" w14:textId="1E44A506" w:rsidR="00F75013" w:rsidRDefault="00F75013">
                              <m:oMathPara>
                                <m:oMath>
                                  <m:r>
                                    <w:rPr>
                                      <w:rFonts w:ascii="Cambria Math" w:hAnsi="Cambria Math"/>
                                    </w:rPr>
                                    <m:t>8</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 name="Text Box 182"/>
                        <wps:cNvSpPr txBox="1"/>
                        <wps:spPr>
                          <a:xfrm>
                            <a:off x="2721319" y="1688164"/>
                            <a:ext cx="332105" cy="248920"/>
                          </a:xfrm>
                          <a:prstGeom prst="rect">
                            <a:avLst/>
                          </a:prstGeom>
                          <a:noFill/>
                          <a:ln w="6350">
                            <a:noFill/>
                          </a:ln>
                        </wps:spPr>
                        <wps:txbx>
                          <w:txbxContent>
                            <w:p w14:paraId="39A08948" w14:textId="03A51D93" w:rsidR="00F75013" w:rsidRDefault="00F75013" w:rsidP="00E63753">
                              <w:pPr>
                                <w:pStyle w:val="NormalWeb"/>
                                <w:spacing w:before="0" w:beforeAutospacing="0" w:after="200" w:afterAutospacing="0" w:line="276" w:lineRule="auto"/>
                              </w:pPr>
                              <m:oMathPara>
                                <m:oMathParaPr>
                                  <m:jc m:val="centerGroup"/>
                                </m:oMathParaPr>
                                <m:oMath>
                                  <m:r>
                                    <w:rPr>
                                      <w:rFonts w:ascii="Cambria Math" w:hAnsi="Cambria Math"/>
                                    </w:rPr>
                                    <m:t>10</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4" name="Text Box 182"/>
                        <wps:cNvSpPr txBox="1"/>
                        <wps:spPr>
                          <a:xfrm>
                            <a:off x="3433838" y="1691189"/>
                            <a:ext cx="332105" cy="248920"/>
                          </a:xfrm>
                          <a:prstGeom prst="rect">
                            <a:avLst/>
                          </a:prstGeom>
                          <a:noFill/>
                          <a:ln w="6350">
                            <a:noFill/>
                          </a:ln>
                        </wps:spPr>
                        <wps:txbx>
                          <w:txbxContent>
                            <w:p w14:paraId="1D8E83F1" w14:textId="63C88BFC" w:rsidR="00F75013" w:rsidRDefault="00F75013" w:rsidP="00E63753">
                              <w:pPr>
                                <w:pStyle w:val="NormalWeb"/>
                                <w:spacing w:before="0" w:beforeAutospacing="0" w:after="200" w:afterAutospacing="0" w:line="276" w:lineRule="auto"/>
                              </w:pPr>
                              <m:oMathPara>
                                <m:oMathParaPr>
                                  <m:jc m:val="centerGroup"/>
                                </m:oMathParaPr>
                                <m:oMath>
                                  <m:r>
                                    <w:rPr>
                                      <w:rFonts w:ascii="Cambria Math" w:eastAsia="HGSMinchoE" w:hAnsi="Cambria Math"/>
                                    </w:rPr>
                                    <m:t>13</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5" name="Text Box 182"/>
                        <wps:cNvSpPr txBox="1"/>
                        <wps:spPr>
                          <a:xfrm>
                            <a:off x="4158233" y="1700040"/>
                            <a:ext cx="332105" cy="248920"/>
                          </a:xfrm>
                          <a:prstGeom prst="rect">
                            <a:avLst/>
                          </a:prstGeom>
                          <a:noFill/>
                          <a:ln w="6350">
                            <a:noFill/>
                          </a:ln>
                        </wps:spPr>
                        <wps:txbx>
                          <w:txbxContent>
                            <w:p w14:paraId="76E8D59A" w14:textId="38FD5420" w:rsidR="00F75013" w:rsidRDefault="00F75013" w:rsidP="00E63753">
                              <w:pPr>
                                <w:pStyle w:val="NormalWeb"/>
                                <w:spacing w:before="0" w:beforeAutospacing="0" w:after="200" w:afterAutospacing="0" w:line="276" w:lineRule="auto"/>
                              </w:pPr>
                              <m:oMathPara>
                                <m:oMathParaPr>
                                  <m:jc m:val="centerGroup"/>
                                </m:oMathParaPr>
                                <m:oMath>
                                  <m:r>
                                    <w:rPr>
                                      <w:rFonts w:ascii="Cambria Math" w:eastAsia="HGSMinchoE" w:hAnsi="Cambria Math"/>
                                    </w:rPr>
                                    <m:t>15</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6" name="Straight Connector 186"/>
                        <wps:cNvCnPr/>
                        <wps:spPr>
                          <a:xfrm>
                            <a:off x="653143" y="1436915"/>
                            <a:ext cx="178129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7" name="Text Box 187"/>
                        <wps:cNvSpPr txBox="1"/>
                        <wps:spPr>
                          <a:xfrm>
                            <a:off x="581891" y="1175661"/>
                            <a:ext cx="308758" cy="356256"/>
                          </a:xfrm>
                          <a:prstGeom prst="rect">
                            <a:avLst/>
                          </a:prstGeom>
                          <a:noFill/>
                          <a:ln w="6350">
                            <a:noFill/>
                          </a:ln>
                        </wps:spPr>
                        <wps:txbx>
                          <w:txbxContent>
                            <w:p w14:paraId="09E308E9" w14:textId="53DA0926" w:rsidR="00F75013" w:rsidRDefault="00F75013">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 name="Straight Connector 188"/>
                        <wps:cNvCnPr/>
                        <wps:spPr>
                          <a:xfrm>
                            <a:off x="820715" y="1104400"/>
                            <a:ext cx="202936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9" name="Text Box 189"/>
                        <wps:cNvSpPr txBox="1"/>
                        <wps:spPr>
                          <a:xfrm>
                            <a:off x="736270" y="866893"/>
                            <a:ext cx="427512" cy="308759"/>
                          </a:xfrm>
                          <a:prstGeom prst="rect">
                            <a:avLst/>
                          </a:prstGeom>
                          <a:noFill/>
                          <a:ln w="6350">
                            <a:noFill/>
                          </a:ln>
                        </wps:spPr>
                        <wps:txbx>
                          <w:txbxContent>
                            <w:p w14:paraId="2ABACD48" w14:textId="4E024F70" w:rsidR="00F75013" w:rsidRDefault="00F75013">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1" name="Straight Connector 191"/>
                        <wps:cNvCnPr/>
                        <wps:spPr>
                          <a:xfrm>
                            <a:off x="1710047" y="795647"/>
                            <a:ext cx="70987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2" name="Text Box 192"/>
                        <wps:cNvSpPr txBox="1"/>
                        <wps:spPr>
                          <a:xfrm>
                            <a:off x="1615044" y="546263"/>
                            <a:ext cx="451263" cy="498764"/>
                          </a:xfrm>
                          <a:prstGeom prst="rect">
                            <a:avLst/>
                          </a:prstGeom>
                          <a:noFill/>
                          <a:ln w="6350">
                            <a:noFill/>
                          </a:ln>
                        </wps:spPr>
                        <wps:txbx>
                          <w:txbxContent>
                            <w:p w14:paraId="167732D8" w14:textId="41063BAE" w:rsidR="00F75013" w:rsidRDefault="00F75013">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Straight Connector 193"/>
                        <wps:cNvCnPr/>
                        <wps:spPr>
                          <a:xfrm>
                            <a:off x="3592360" y="1330037"/>
                            <a:ext cx="70650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4" name="Text Box 194"/>
                        <wps:cNvSpPr txBox="1"/>
                        <wps:spPr>
                          <a:xfrm>
                            <a:off x="3503221" y="1080655"/>
                            <a:ext cx="486888" cy="510639"/>
                          </a:xfrm>
                          <a:prstGeom prst="rect">
                            <a:avLst/>
                          </a:prstGeom>
                          <a:noFill/>
                          <a:ln w="6350">
                            <a:noFill/>
                          </a:ln>
                        </wps:spPr>
                        <wps:txbx>
                          <w:txbxContent>
                            <w:p w14:paraId="087D0E6F" w14:textId="1A320F2B" w:rsidR="00F75013" w:rsidRDefault="00F75013">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6864192" id="Canvas 150" o:spid="_x0000_s1055" editas="canvas" style="width:6in;height:168.3pt;mso-position-horizontal-relative:char;mso-position-vertical-relative:line" coordsize="54864,21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">
                <v:shape id="_x0000_s1056" type="#_x0000_t75" style="position:absolute;width:54864;height:21374;visibility:visible;mso-wrap-style:square">
                  <v:fill o:detectmouseclick="t"/>
                  <v:path o:connecttype="none"/>
                </v:shape>
                <v:shape id="Straight Arrow Connector 153" o:spid="_x0000_s1057" type="#_x0000_t32" style="position:absolute;left:2018;top:16862;width:501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" strokecolor="#566daf [3044]">
                  <v:stroke endarrow="block"/>
                </v:shape>
                <v:line id="Straight Connector 154" o:spid="_x0000_s1058" style="position:absolute;visibility:visible;mso-wrap-style:square" from="6412,16080" to="6412,17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" strokecolor="#566daf [3044]"/>
                <v:line id="Straight Connector 157" o:spid="_x0000_s1059" style="position:absolute;visibility:visible;mso-wrap-style:square" from="8207,16074" to="8207,17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" strokecolor="#566daf [3044]"/>
                <v:line id="Straight Connector 158" o:spid="_x0000_s1060" style="position:absolute;visibility:visible;mso-wrap-style:square" from="16856,16073" to="16856,17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" strokecolor="#566daf [3044]"/>
                <v:line id="Straight Connector 159" o:spid="_x0000_s1061" style="position:absolute;visibility:visible;mso-wrap-style:square" from="24199,16084" to="24199,17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" strokecolor="#566daf [3044]"/>
                <v:line id="Straight Connector 160" o:spid="_x0000_s1062" style="position:absolute;visibility:visible;mso-wrap-style:square" from="35923,16074" to="35923,17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" strokecolor="#566daf [3044]"/>
                <v:line id="Straight Connector 161" o:spid="_x0000_s1063" style="position:absolute;visibility:visible;mso-wrap-style:square" from="28917,16084" to="28917,17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" strokecolor="#566daf [3044]"/>
                <v:line id="Straight Connector 162" o:spid="_x0000_s1064" style="position:absolute;visibility:visible;mso-wrap-style:square" from="43184,16083" to="43184,17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" strokecolor="#566daf [3044]"/>
                <v:shape id="Text Box 163" o:spid="_x0000_s1065" type="#_x0000_t202" style="position:absolute;left:2018;top:17337;width:5074;height:33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" filled="f" stroked="f" strokeweight=".5pt">
                  <v:textbox>
                    <w:txbxContent>
                      <w:p w14:paraId="1FBDA2F1" w14:textId="54DBBED2" w:rsidR="00F75013" w:rsidRDefault="00F75013">
                        <m:oMathPara>
                          <m:oMath>
                            <m:r>
                              <w:rPr>
                                <w:rFonts w:ascii="Cambria Math" w:hAnsi="Cambria Math"/>
                              </w:rPr>
                              <m:t>t=1</m:t>
                            </m:r>
                          </m:oMath>
                        </m:oMathPara>
                      </w:p>
                    </w:txbxContent>
                  </v:textbox>
                </v:shape>
                <v:shape id="Text Box 180" o:spid="_x0000_s1066" type="#_x0000_t202" style="position:absolute;left:4275;top:17219;width:8075;height: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" filled="f" stroked="f" strokeweight=".5pt">
                  <v:textbox>
                    <w:txbxContent>
                      <w:p w14:paraId="35155880" w14:textId="149B61E5" w:rsidR="00F75013" w:rsidRDefault="00F75013">
                        <m:oMathPara>
                          <m:oMath>
                            <m:r>
                              <w:rPr>
                                <w:rFonts w:ascii="Cambria Math" w:hAnsi="Cambria Math"/>
                              </w:rPr>
                              <m:t>2</m:t>
                            </m:r>
                          </m:oMath>
                        </m:oMathPara>
                      </w:p>
                    </w:txbxContent>
                  </v:textbox>
                </v:shape>
                <v:shape id="Text Box 180" o:spid="_x0000_s1067" type="#_x0000_t202" style="position:absolute;left:14012;top:16985;width:5938;height:3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" filled="f" stroked="f" strokeweight=".5pt">
                  <v:textbox>
                    <w:txbxContent>
                      <w:p w14:paraId="2E9FA098" w14:textId="170E5D51" w:rsidR="00F75013" w:rsidRDefault="00F75013" w:rsidP="00E63753">
                        <w:pPr>
                          <w:pStyle w:val="NormalWeb"/>
                          <w:spacing w:before="0" w:beforeAutospacing="0" w:after="200" w:afterAutospacing="0" w:line="276" w:lineRule="auto"/>
                        </w:pPr>
                        <m:oMathPara>
                          <m:oMathParaPr>
                            <m:jc m:val="centerGroup"/>
                          </m:oMathParaPr>
                          <m:oMath>
                            <m:r>
                              <w:rPr>
                                <w:rFonts w:ascii="Cambria Math" w:hAnsi="Cambria Math"/>
                              </w:rPr>
                              <m:t>5</m:t>
                            </m:r>
                          </m:oMath>
                        </m:oMathPara>
                      </w:p>
                    </w:txbxContent>
                  </v:textbox>
                </v:shape>
                <v:shape id="Text Box 182" o:spid="_x0000_s1068" type="#_x0000_t202" style="position:absolute;left:22681;top:17100;width:3325;height:2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" filled="f" stroked="f" strokeweight=".5pt">
                  <v:textbox>
                    <w:txbxContent>
                      <w:p w14:paraId="0EEB5909" w14:textId="1E44A506" w:rsidR="00F75013" w:rsidRDefault="00F75013">
                        <m:oMathPara>
                          <m:oMath>
                            <m:r>
                              <w:rPr>
                                <w:rFonts w:ascii="Cambria Math" w:hAnsi="Cambria Math"/>
                              </w:rPr>
                              <m:t>8</m:t>
                            </m:r>
                          </m:oMath>
                        </m:oMathPara>
                      </w:p>
                    </w:txbxContent>
                  </v:textbox>
                </v:shape>
                <v:shape id="Text Box 182" o:spid="_x0000_s1069" type="#_x0000_t202" style="position:absolute;left:27213;top:16881;width:3321;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ZcuxAAAANwAAAAPAAAAZHJzL2Rvd25yZXYueG1sRE9Na8JA&#10;EL0X/A/LCL3VjZZ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PSVly7EAAAA3AAAAA8A&#10;AAAAAAAAAAAAAAAABwIAAGRycy9kb3ducmV2LnhtbFBLBQYAAAAAAwADALcAAAD4AgAAAAA=&#10;" filled="f" stroked="f" strokeweight=".5pt">
                  <v:textbox>
                    <w:txbxContent>
                      <w:p w14:paraId="39A08948" w14:textId="03A51D93" w:rsidR="00F75013" w:rsidRDefault="00F75013" w:rsidP="00E63753">
                        <w:pPr>
                          <w:pStyle w:val="NormalWeb"/>
                          <w:spacing w:before="0" w:beforeAutospacing="0" w:after="200" w:afterAutospacing="0" w:line="276" w:lineRule="auto"/>
                        </w:pPr>
                        <m:oMathPara>
                          <m:oMathParaPr>
                            <m:jc m:val="centerGroup"/>
                          </m:oMathParaPr>
                          <m:oMath>
                            <m:r>
                              <w:rPr>
                                <w:rFonts w:ascii="Cambria Math" w:hAnsi="Cambria Math"/>
                              </w:rPr>
                              <m:t>10</m:t>
                            </m:r>
                          </m:oMath>
                        </m:oMathPara>
                      </w:p>
                    </w:txbxContent>
                  </v:textbox>
                </v:shape>
                <v:shape id="Text Box 182" o:spid="_x0000_s1070" type="#_x0000_t202" style="position:absolute;left:34338;top:16911;width:3321;height:2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A9axAAAANwAAAAPAAAAZHJzL2Rvd25yZXYueG1sRE9Na8JA&#10;EL0X/A/LCL3VjdJ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Ht8D1rEAAAA3AAAAA8A&#10;AAAAAAAAAAAAAAAABwIAAGRycy9kb3ducmV2LnhtbFBLBQYAAAAAAwADALcAAAD4AgAAAAA=&#10;" filled="f" stroked="f" strokeweight=".5pt">
                  <v:textbox>
                    <w:txbxContent>
                      <w:p w14:paraId="1D8E83F1" w14:textId="63C88BFC" w:rsidR="00F75013" w:rsidRDefault="00F75013" w:rsidP="00E63753">
                        <w:pPr>
                          <w:pStyle w:val="NormalWeb"/>
                          <w:spacing w:before="0" w:beforeAutospacing="0" w:after="200" w:afterAutospacing="0" w:line="276" w:lineRule="auto"/>
                        </w:pPr>
                        <m:oMathPara>
                          <m:oMathParaPr>
                            <m:jc m:val="centerGroup"/>
                          </m:oMathParaPr>
                          <m:oMath>
                            <m:r>
                              <w:rPr>
                                <w:rFonts w:ascii="Cambria Math" w:eastAsia="HGSMinchoE" w:hAnsi="Cambria Math"/>
                              </w:rPr>
                              <m:t>13</m:t>
                            </m:r>
                          </m:oMath>
                        </m:oMathPara>
                      </w:p>
                    </w:txbxContent>
                  </v:textbox>
                </v:shape>
                <v:shape id="Text Box 182" o:spid="_x0000_s1071" type="#_x0000_t202" style="position:absolute;left:41582;top:17000;width:3321;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" filled="f" stroked="f" strokeweight=".5pt">
                  <v:textbox>
                    <w:txbxContent>
                      <w:p w14:paraId="76E8D59A" w14:textId="38FD5420" w:rsidR="00F75013" w:rsidRDefault="00F75013" w:rsidP="00E63753">
                        <w:pPr>
                          <w:pStyle w:val="NormalWeb"/>
                          <w:spacing w:before="0" w:beforeAutospacing="0" w:after="200" w:afterAutospacing="0" w:line="276" w:lineRule="auto"/>
                        </w:pPr>
                        <m:oMathPara>
                          <m:oMathParaPr>
                            <m:jc m:val="centerGroup"/>
                          </m:oMathParaPr>
                          <m:oMath>
                            <m:r>
                              <w:rPr>
                                <w:rFonts w:ascii="Cambria Math" w:eastAsia="HGSMinchoE" w:hAnsi="Cambria Math"/>
                              </w:rPr>
                              <m:t>15</m:t>
                            </m:r>
                          </m:oMath>
                        </m:oMathPara>
                      </w:p>
                    </w:txbxContent>
                  </v:textbox>
                </v:shape>
                <v:line id="Straight Connector 186" o:spid="_x0000_s1072" style="position:absolute;visibility:visible;mso-wrap-style:square" from="6531,14369" to="24344,14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" strokecolor="#566daf [3044]"/>
                <v:shape id="Text Box 187" o:spid="_x0000_s1073" type="#_x0000_t202" style="position:absolute;left:5818;top:11756;width:3088;height:3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" filled="f" stroked="f" strokeweight=".5pt">
                  <v:textbox>
                    <w:txbxContent>
                      <w:p w14:paraId="09E308E9" w14:textId="53DA0926" w:rsidR="00F75013" w:rsidRDefault="00F75013">
                        <w:r>
                          <w:t>3</w:t>
                        </w:r>
                      </w:p>
                    </w:txbxContent>
                  </v:textbox>
                </v:shape>
                <v:line id="Straight Connector 188" o:spid="_x0000_s1074" style="position:absolute;visibility:visible;mso-wrap-style:square" from="8207,11044" to="28500,11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" strokecolor="#566daf [3044]"/>
                <v:shape id="Text Box 189" o:spid="_x0000_s1075" type="#_x0000_t202" style="position:absolute;left:7362;top:8668;width:4275;height:3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" filled="f" stroked="f" strokeweight=".5pt">
                  <v:textbox>
                    <w:txbxContent>
                      <w:p w14:paraId="2ABACD48" w14:textId="4E024F70" w:rsidR="00F75013" w:rsidRDefault="00F75013">
                        <w:r>
                          <w:t>5</w:t>
                        </w:r>
                      </w:p>
                    </w:txbxContent>
                  </v:textbox>
                </v:shape>
                <v:line id="Straight Connector 191" o:spid="_x0000_s1076" style="position:absolute;visibility:visible;mso-wrap-style:square" from="17100,7956" to="24199,7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" strokecolor="#566daf [3044]"/>
                <v:shape id="Text Box 192" o:spid="_x0000_s1077" type="#_x0000_t202" style="position:absolute;left:16150;top:5462;width:4513;height:4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" filled="f" stroked="f" strokeweight=".5pt">
                  <v:textbox>
                    <w:txbxContent>
                      <w:p w14:paraId="167732D8" w14:textId="41063BAE" w:rsidR="00F75013" w:rsidRDefault="00F75013">
                        <w:r>
                          <w:t>2</w:t>
                        </w:r>
                      </w:p>
                    </w:txbxContent>
                  </v:textbox>
                </v:shape>
                <v:line id="Straight Connector 193" o:spid="_x0000_s1078" style="position:absolute;visibility:visible;mso-wrap-style:square" from="35923,13300" to="42988,1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" strokecolor="#566daf [3044]"/>
                <v:shape id="Text Box 194" o:spid="_x0000_s1079" type="#_x0000_t202" style="position:absolute;left:35032;top:10806;width:4869;height:5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HwwAAANwAAAAPAAAAZHJzL2Rvd25yZXYueG1sRE9Li8Iw&#10;EL4v+B/CCN7WVFk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qWZh8MAAADcAAAADwAA&#10;AAAAAAAAAAAAAAAHAgAAZHJzL2Rvd25yZXYueG1sUEsFBgAAAAADAAMAtwAAAPcCAAAAAA==&#10;" filled="f" stroked="f" strokeweight=".5pt">
                  <v:textbox>
                    <w:txbxContent>
                      <w:p w14:paraId="087D0E6F" w14:textId="1A320F2B" w:rsidR="00F75013" w:rsidRDefault="00F75013">
                        <w:r>
                          <w:t>10</w:t>
                        </w:r>
                      </w:p>
                    </w:txbxContent>
                  </v:textbox>
                </v:shape>
                <w10:anchorlock/>
              </v:group>
            </w:pict>
          </mc:Fallback>
        </mc:AlternateContent>
      </w:r>
    </w:p>
    <w:p w14:paraId="75FE8D40" w14:textId="7FEA16BB" w:rsidR="004F6AF4" w:rsidRDefault="004F6AF4" w:rsidP="004F6AF4">
      <w:pPr>
        <w:pStyle w:val="Caption"/>
      </w:pPr>
      <w:bookmarkStart w:id="39" w:name="_Ref482370405"/>
      <w:bookmarkStart w:id="40" w:name="_Toc483201316"/>
      <w:r>
        <w:t xml:space="preserve">Figure </w:t>
      </w:r>
      <w:fldSimple w:instr=" SEQ Figure \* ARABIC ">
        <w:r w:rsidR="000625C9">
          <w:rPr>
            <w:noProof/>
          </w:rPr>
          <w:t>8</w:t>
        </w:r>
      </w:fldSimple>
      <w:bookmarkEnd w:id="39"/>
      <w:r>
        <w:t>: Intervals of a Hazard for an Example Particle</w:t>
      </w:r>
      <w:bookmarkEnd w:id="40"/>
    </w:p>
    <w:p w14:paraId="0C0CBD71" w14:textId="5B43B3F0" w:rsidR="009E6BC3" w:rsidRDefault="009E6BC3" w:rsidP="005068F7">
      <w:r>
        <w:t xml:space="preserve">An additional complication is that, for hazards, there are </w:t>
      </w:r>
      <w:r w:rsidR="00666483">
        <w:t>Dwell Zones</w:t>
      </w:r>
      <w:r>
        <w:t>, and the h</w:t>
      </w:r>
      <w:r w:rsidR="00666483">
        <w:t>azards may turn on or off while “dwelling.”</w:t>
      </w:r>
      <w:r>
        <w:t xml:space="preserve">  Still, the main idea of using hazards to determine a distress time, is captured in the above example.</w:t>
      </w:r>
    </w:p>
    <w:p w14:paraId="2B9F73A9" w14:textId="0EA686B0" w:rsidR="00E12BF5" w:rsidRDefault="009E6BC3" w:rsidP="005068F7">
      <w:r>
        <w:t>Whether there are hazards, loiter times, both, or neither</w:t>
      </w:r>
      <w:r w:rsidR="005068F7">
        <w:t>, the distress time for a particle can be computed with the aid of a single uniform draw.</w:t>
      </w:r>
      <w:r>
        <w:t xml:space="preserve">  </w:t>
      </w:r>
      <w:r w:rsidR="00E12BF5">
        <w:t xml:space="preserve">There is an additional wrinkle though; the distress </w:t>
      </w:r>
      <w:r w:rsidR="00E12BF5">
        <w:rPr>
          <w:i/>
        </w:rPr>
        <w:t xml:space="preserve">interval </w:t>
      </w:r>
      <w:r w:rsidR="00E12BF5">
        <w:t xml:space="preserve">can be </w:t>
      </w:r>
      <w:r w:rsidR="00754066">
        <w:t>given</w:t>
      </w:r>
      <w:r w:rsidR="00E12BF5">
        <w:t xml:space="preserve"> within the xml.  </w:t>
      </w:r>
      <w:r>
        <w:t>Sim simply computes a distress time that is within this interval by repeatedly making draws until it gets a distress time in the interval.</w:t>
      </w:r>
    </w:p>
    <w:p w14:paraId="19611B7E" w14:textId="263618C2" w:rsidR="00F751E0" w:rsidRDefault="00F751E0" w:rsidP="005068F7">
      <w:r>
        <w:t>The same strategy is used if Sim.xml states that the particle should go into distress in water.  For example, if the pre-distress motion is modelling a plane flying over an island, then the human planner might not want particles to start on that island.  If a particle does go into distress over land, again a draw is made.</w:t>
      </w:r>
    </w:p>
    <w:p w14:paraId="04609F73" w14:textId="379F3965" w:rsidR="00F751E0" w:rsidRDefault="00F751E0" w:rsidP="005068F7">
      <w:r>
        <w:t>This strategy of repeating draws until something acceptable occurs, could result in too long a runtime.  Sim has code in place that prevents this, and it is summarized in the following rule:</w:t>
      </w:r>
    </w:p>
    <w:p w14:paraId="7269AFF4" w14:textId="1FB0684E" w:rsidR="00F751E0" w:rsidRDefault="00F751E0" w:rsidP="00C94A86">
      <w:pPr>
        <w:pStyle w:val="Quote"/>
        <w:keepNext/>
      </w:pPr>
      <w:r>
        <w:lastRenderedPageBreak/>
        <w:t xml:space="preserve">If at least 1000 draws have been made, and Sim has been successful less one percent of the time, the next draw is accepted.  </w:t>
      </w:r>
      <w:r w:rsidR="00E161DD">
        <w:t>Such a draw is not counted as a success.  The number of draws and successes accumulates across the particles.</w:t>
      </w:r>
    </w:p>
    <w:p w14:paraId="4D9E2DFC" w14:textId="2E47A620" w:rsidR="00E161DD" w:rsidRDefault="00E161DD" w:rsidP="00E161DD">
      <w:pPr>
        <w:pStyle w:val="Caption"/>
      </w:pPr>
      <w:r>
        <w:t xml:space="preserve">Equation </w:t>
      </w:r>
      <w:fldSimple w:instr=" SEQ Equation \* ARABIC ">
        <w:r w:rsidR="000625C9">
          <w:rPr>
            <w:noProof/>
          </w:rPr>
          <w:t>1</w:t>
        </w:r>
      </w:fldSimple>
      <w:r>
        <w:t>: Formula for Ensuring Particles get Drawn</w:t>
      </w:r>
    </w:p>
    <w:p w14:paraId="0A170BDD" w14:textId="49D6C4B7" w:rsidR="00FF7C0F" w:rsidRDefault="00FF7C0F" w:rsidP="00FF7C0F">
      <w:pPr>
        <w:rPr>
          <w:lang w:bidi="hi-IN"/>
        </w:rPr>
      </w:pPr>
      <w:r>
        <w:rPr>
          <w:lang w:bidi="hi-IN"/>
        </w:rPr>
        <w:t>Finally, we mention a rule that is implemented in the code that calls Sim.</w:t>
      </w:r>
    </w:p>
    <w:p w14:paraId="4F45839C" w14:textId="36FDBAEF" w:rsidR="00FF7C0F" w:rsidRDefault="00FF7C0F" w:rsidP="00C94A86">
      <w:pPr>
        <w:pStyle w:val="Quote"/>
        <w:keepNext/>
      </w:pPr>
      <w:r>
        <w:t xml:space="preserve">If a distress interval is </w:t>
      </w:r>
      <w:r w:rsidR="00754066">
        <w:t>given</w:t>
      </w:r>
      <w:r>
        <w:t xml:space="preserve">, and the maximum start time of the particles is after the beginning of the distress interval, the distress interval is ignored. Similarly, if we apply the maximum speeds between the means of the </w:t>
      </w:r>
      <w:r w:rsidR="007D5986">
        <w:t>Dwell Zone</w:t>
      </w:r>
      <w:r>
        <w:t>s, and the earliest possible start time for a particle, and the result is an arrival time that is less than the end of the distress interval, the distress interval is ignored.</w:t>
      </w:r>
    </w:p>
    <w:p w14:paraId="616EC262" w14:textId="3E61326B" w:rsidR="00FF7C0F" w:rsidRDefault="00FF7C0F" w:rsidP="00FF7C0F">
      <w:pPr>
        <w:pStyle w:val="Caption"/>
      </w:pPr>
      <w:r>
        <w:t xml:space="preserve">Equation </w:t>
      </w:r>
      <w:fldSimple w:instr=" SEQ Equation \* ARABIC ">
        <w:r w:rsidR="000625C9">
          <w:rPr>
            <w:noProof/>
          </w:rPr>
          <w:t>2</w:t>
        </w:r>
      </w:fldSimple>
      <w:r>
        <w:t>: Ignoring a Distress Interval</w:t>
      </w:r>
    </w:p>
    <w:p w14:paraId="69B7DEE3" w14:textId="0871A89D" w:rsidR="00ED067D" w:rsidRDefault="00FF7C0F" w:rsidP="00FF7C0F">
      <w:pPr>
        <w:rPr>
          <w:lang w:bidi="hi-IN"/>
        </w:rPr>
      </w:pPr>
      <w:r>
        <w:rPr>
          <w:lang w:bidi="hi-IN"/>
        </w:rPr>
        <w:t xml:space="preserve">What this </w:t>
      </w:r>
      <w:r w:rsidR="008F2A01">
        <w:rPr>
          <w:lang w:bidi="hi-IN"/>
        </w:rPr>
        <w:t xml:space="preserve">enforces </w:t>
      </w:r>
      <w:r>
        <w:rPr>
          <w:lang w:bidi="hi-IN"/>
        </w:rPr>
        <w:t xml:space="preserve">is that the planner should not specify a distress interval </w:t>
      </w:r>
      <w:r w:rsidR="0049124E">
        <w:rPr>
          <w:lang w:bidi="hi-IN"/>
        </w:rPr>
        <w:t xml:space="preserve">that includes times for which </w:t>
      </w:r>
      <w:r>
        <w:rPr>
          <w:lang w:bidi="hi-IN"/>
        </w:rPr>
        <w:t>some of the particles are not in distress.</w:t>
      </w:r>
      <w:r w:rsidR="0049124E">
        <w:rPr>
          <w:lang w:bidi="hi-IN"/>
        </w:rPr>
        <w:t xml:space="preserve">  This is easy to enforce on the early side; we know the latest time that the particles can go into distress.</w:t>
      </w:r>
      <w:r w:rsidR="00ED067D">
        <w:rPr>
          <w:lang w:bidi="hi-IN"/>
        </w:rPr>
        <w:t xml:space="preserve">  In other words, it’s easy to compute the “latest possible pre-distress time” for a particle.</w:t>
      </w:r>
    </w:p>
    <w:p w14:paraId="4D12BE1C" w14:textId="2477D13D" w:rsidR="00FE2AA4" w:rsidRPr="00FF7C0F" w:rsidRDefault="00ED067D" w:rsidP="00FF7C0F">
      <w:pPr>
        <w:rPr>
          <w:lang w:bidi="hi-IN"/>
        </w:rPr>
      </w:pPr>
      <w:r>
        <w:rPr>
          <w:lang w:bidi="hi-IN"/>
        </w:rPr>
        <w:t>The “earliest possible post-distress time” seems like a strange concept, but we use that expression only to be analogous to “latest possible pre-distress time,” and we mean the earliest possible ‘arrival’</w:t>
      </w:r>
      <w:r w:rsidR="0099448A">
        <w:rPr>
          <w:lang w:bidi="hi-IN"/>
        </w:rPr>
        <w:t xml:space="preserve"> time.</w:t>
      </w:r>
      <w:r>
        <w:rPr>
          <w:lang w:bidi="hi-IN"/>
        </w:rPr>
        <w:t>”</w:t>
      </w:r>
      <w:r w:rsidR="0099448A">
        <w:rPr>
          <w:lang w:bidi="hi-IN"/>
        </w:rPr>
        <w:t xml:space="preserve"> H</w:t>
      </w:r>
      <w:r>
        <w:rPr>
          <w:lang w:bidi="hi-IN"/>
        </w:rPr>
        <w:t>ere</w:t>
      </w:r>
      <w:r w:rsidR="0099448A">
        <w:rPr>
          <w:lang w:bidi="hi-IN"/>
        </w:rPr>
        <w:t>,</w:t>
      </w:r>
      <w:r>
        <w:rPr>
          <w:lang w:bidi="hi-IN"/>
        </w:rPr>
        <w:t xml:space="preserve"> ‘arrival’ means that the subject would have completed its scheduled itinerary.  This is </w:t>
      </w:r>
      <w:r w:rsidR="0099448A">
        <w:rPr>
          <w:lang w:bidi="hi-IN"/>
        </w:rPr>
        <w:t>not</w:t>
      </w:r>
      <w:r>
        <w:rPr>
          <w:lang w:bidi="hi-IN"/>
        </w:rPr>
        <w:t xml:space="preserve"> nearly as easy to compute, and so we</w:t>
      </w:r>
      <w:r w:rsidR="0049124E">
        <w:rPr>
          <w:lang w:bidi="hi-IN"/>
        </w:rPr>
        <w:t xml:space="preserve"> use the fastest speeds, earliest start time, and the </w:t>
      </w:r>
      <w:r w:rsidR="0049124E" w:rsidRPr="00ED067D">
        <w:rPr>
          <w:i/>
          <w:lang w:bidi="hi-IN"/>
        </w:rPr>
        <w:t>means</w:t>
      </w:r>
      <w:r w:rsidR="0049124E">
        <w:rPr>
          <w:lang w:bidi="hi-IN"/>
        </w:rPr>
        <w:t xml:space="preserve"> of the </w:t>
      </w:r>
      <w:r w:rsidR="007D5986">
        <w:rPr>
          <w:lang w:bidi="hi-IN"/>
        </w:rPr>
        <w:t>Dwell Zone</w:t>
      </w:r>
      <w:r w:rsidR="0049124E">
        <w:rPr>
          <w:lang w:bidi="hi-IN"/>
        </w:rPr>
        <w:t>s.</w:t>
      </w:r>
      <w:r>
        <w:rPr>
          <w:lang w:bidi="hi-IN"/>
        </w:rPr>
        <w:t xml:space="preserve">  </w:t>
      </w:r>
      <w:r w:rsidR="007B111E">
        <w:rPr>
          <w:lang w:bidi="hi-IN"/>
        </w:rPr>
        <w:t xml:space="preserve">It’s not hard to create pathological cases where the earliest arrival time is considerably earlier, </w:t>
      </w:r>
      <w:r w:rsidR="00F5154F">
        <w:rPr>
          <w:lang w:bidi="hi-IN"/>
        </w:rPr>
        <w:t>but the technique we use will work for practical cases.</w:t>
      </w:r>
    </w:p>
    <w:p w14:paraId="2B81B7AD" w14:textId="02B462B6" w:rsidR="00EC2D20" w:rsidRDefault="00100467" w:rsidP="00EC2D20">
      <w:pPr>
        <w:pStyle w:val="Heading1"/>
      </w:pPr>
      <w:bookmarkStart w:id="41" w:name="_Ref482253933"/>
      <w:bookmarkStart w:id="42" w:name="_Toc483201247"/>
      <w:bookmarkEnd w:id="14"/>
      <w:r>
        <w:t>Reverse Drift</w:t>
      </w:r>
      <w:bookmarkEnd w:id="41"/>
      <w:r w:rsidR="007B111E">
        <w:t xml:space="preserve"> Scenario</w:t>
      </w:r>
      <w:bookmarkEnd w:id="42"/>
    </w:p>
    <w:p w14:paraId="2E34013B" w14:textId="7D24F4F1" w:rsidR="007B111E" w:rsidRDefault="007B111E" w:rsidP="007B111E">
      <w:r>
        <w:t>Sim runs “reverse drifts.”  The situation being modelled is that debris is spotted, and a reverse drift is used to find the distribution for distress point.  A subsequent “forward drift,” (i.e. normal case) would be run.</w:t>
      </w:r>
    </w:p>
    <w:p w14:paraId="75396F08" w14:textId="77777777" w:rsidR="007B111E" w:rsidRDefault="007B111E" w:rsidP="007B111E">
      <w:r>
        <w:t>Reverse drift cases have only that one scenario and are either LKP or Area.  The Particle File’s times must be ascending, but in a reverse drift, the natural way of computing the time steps is descending.  Furthermore, the environmental data must be turned around to drift back in time.</w:t>
      </w:r>
    </w:p>
    <w:p w14:paraId="0DD5BC83" w14:textId="6C335529" w:rsidR="007B111E" w:rsidRPr="007B111E" w:rsidRDefault="007B111E" w:rsidP="007B111E">
      <w:r>
        <w:t>The strategy within the code is to run a forward drift, and use the concepts “</w:t>
      </w:r>
      <w:proofErr w:type="spellStart"/>
      <w:r>
        <w:t>RefTime</w:t>
      </w:r>
      <w:proofErr w:type="spellEnd"/>
      <w:r>
        <w:t>” and “</w:t>
      </w:r>
      <w:proofErr w:type="spellStart"/>
      <w:r>
        <w:t>SimTime</w:t>
      </w:r>
      <w:proofErr w:type="spellEnd"/>
      <w:r>
        <w:t xml:space="preserve">” to distinguish between </w:t>
      </w:r>
      <w:r w:rsidR="0005698B">
        <w:t>the times in this forward drift, the real times, and the times used in the environmental look-ups.</w:t>
      </w:r>
    </w:p>
    <w:p w14:paraId="2AA36089" w14:textId="5D50D373" w:rsidR="00EC2D20" w:rsidRDefault="008E052C" w:rsidP="00EC2D20">
      <w:pPr>
        <w:pStyle w:val="Heading1"/>
      </w:pPr>
      <w:bookmarkStart w:id="43" w:name="_Toc483201248"/>
      <w:r>
        <w:lastRenderedPageBreak/>
        <w:t>Winds and Currents</w:t>
      </w:r>
      <w:bookmarkEnd w:id="43"/>
    </w:p>
    <w:p w14:paraId="00CCC011" w14:textId="5381BF7F" w:rsidR="00C94A86" w:rsidRDefault="00C94A86" w:rsidP="00C94A86">
      <w:r>
        <w:t xml:space="preserve">The data for winds and currents comes as two </w:t>
      </w:r>
      <w:proofErr w:type="spellStart"/>
      <w:r>
        <w:t>NetCdf</w:t>
      </w:r>
      <w:proofErr w:type="spellEnd"/>
      <w:r>
        <w:t xml:space="preserve"> files, and these files are specified in Sim.xml.  However, constant values can also be used, and that would be specified in Sim.xml.  This latter option is used primarily for debugging.</w:t>
      </w:r>
    </w:p>
    <w:p w14:paraId="339C58AF" w14:textId="1B67BB7A" w:rsidR="00046093" w:rsidRDefault="00046093" w:rsidP="00C94A86">
      <w:r>
        <w:t>The effects of the winds and currents on a particle’s movement depend on the type of particle.  The current is modelling the “wind-driven current,” so the effect of the current on every particle is the same; the particle goes where the current goes.</w:t>
      </w:r>
    </w:p>
    <w:p w14:paraId="4A7530AD" w14:textId="2B79EA45" w:rsidR="00046093" w:rsidRPr="00C94A86" w:rsidRDefault="00046093" w:rsidP="00C94A86">
      <w:r>
        <w:t xml:space="preserve">The effect on the particle’s position due to the wind is more complicated and it is here that we have dependence on the Object Type, and </w:t>
      </w:r>
      <w:r w:rsidR="00E721AF">
        <w:t>we will discuss that shortly.  However, there is nothing complicated about how we combine the movement due to the wind, and the movement due to the currents; we simply add these two vectors.</w:t>
      </w:r>
    </w:p>
    <w:p w14:paraId="5F4415D8" w14:textId="23622BB5" w:rsidR="00EC2D20" w:rsidRDefault="00EC2D20" w:rsidP="00EC2D20">
      <w:pPr>
        <w:pStyle w:val="Heading2"/>
      </w:pPr>
      <w:bookmarkStart w:id="44" w:name="_Toc483201249"/>
      <w:r>
        <w:t>Leeway Data and Using the Environment to Move Particles</w:t>
      </w:r>
      <w:bookmarkEnd w:id="44"/>
    </w:p>
    <w:p w14:paraId="08338304" w14:textId="4FF6B14E" w:rsidR="00C94A86" w:rsidRDefault="00046093" w:rsidP="00C94A86">
      <w:r>
        <w:t>Eve</w:t>
      </w:r>
      <w:r w:rsidR="000625C9">
        <w:t xml:space="preserve">ry Object Type has a Leeway </w:t>
      </w:r>
      <w:proofErr w:type="spellStart"/>
      <w:r w:rsidR="000625C9">
        <w:t>Dat</w:t>
      </w:r>
      <w:proofErr w:type="spellEnd"/>
      <w:r w:rsidR="00E721AF">
        <w:t xml:space="preserve">, which we use </w:t>
      </w:r>
      <w:r>
        <w:t>to compute</w:t>
      </w:r>
      <w:r w:rsidR="00E721AF">
        <w:t xml:space="preserve"> the movement due to the wind.  T</w:t>
      </w:r>
      <w:r w:rsidR="000625C9">
        <w:t xml:space="preserve">he constants in the Leeway </w:t>
      </w:r>
      <w:proofErr w:type="spellStart"/>
      <w:r w:rsidR="000625C9">
        <w:t>Data</w:t>
      </w:r>
      <w:r w:rsidR="00E721AF">
        <w:t>are</w:t>
      </w:r>
      <w:proofErr w:type="spellEnd"/>
      <w:r w:rsidR="00E721AF">
        <w:t xml:space="preserve"> given in </w:t>
      </w:r>
      <w:r w:rsidR="00E721AF">
        <w:fldChar w:fldCharType="begin"/>
      </w:r>
      <w:r w:rsidR="00E721AF">
        <w:instrText xml:space="preserve"> REF _Ref483197328 \h </w:instrText>
      </w:r>
      <w:r w:rsidR="00E721AF">
        <w:fldChar w:fldCharType="separate"/>
      </w:r>
      <w:r w:rsidR="000625C9">
        <w:t xml:space="preserve">Table </w:t>
      </w:r>
      <w:r w:rsidR="000625C9">
        <w:rPr>
          <w:noProof/>
        </w:rPr>
        <w:t>4</w:t>
      </w:r>
      <w:r w:rsidR="00E721AF">
        <w:fldChar w:fldCharType="end"/>
      </w:r>
      <w:r w:rsidR="00D01E5A">
        <w:t>.</w:t>
      </w:r>
    </w:p>
    <w:p w14:paraId="32C383DB" w14:textId="1E290A3B" w:rsidR="00E721AF" w:rsidRDefault="00E721AF" w:rsidP="00E721AF">
      <w:pPr>
        <w:pStyle w:val="ListParagraph"/>
        <w:keepNext/>
        <w:numPr>
          <w:ilvl w:val="0"/>
          <w:numId w:val="39"/>
        </w:numPr>
      </w:pPr>
      <w:r>
        <w:t>Downwind Slope and Constant</w:t>
      </w:r>
    </w:p>
    <w:p w14:paraId="0EEE3A73" w14:textId="1E0EA2A7" w:rsidR="00E721AF" w:rsidRDefault="00E721AF" w:rsidP="00E721AF">
      <w:pPr>
        <w:pStyle w:val="ListParagraph"/>
        <w:keepNext/>
        <w:numPr>
          <w:ilvl w:val="0"/>
          <w:numId w:val="39"/>
        </w:numPr>
      </w:pPr>
      <w:r>
        <w:t xml:space="preserve">Downwind </w:t>
      </w:r>
      <w:r w:rsidR="00DC2DC6">
        <w:t>Spread (twice the standard deviation)</w:t>
      </w:r>
    </w:p>
    <w:p w14:paraId="26A24744" w14:textId="77777777" w:rsidR="00DC2DC6" w:rsidRDefault="00DC2DC6" w:rsidP="00DC2DC6">
      <w:pPr>
        <w:pStyle w:val="ListParagraph"/>
        <w:keepNext/>
        <w:numPr>
          <w:ilvl w:val="0"/>
          <w:numId w:val="39"/>
        </w:numPr>
      </w:pPr>
      <w:r>
        <w:t>Crosswind Slope and Constant (for Positive)</w:t>
      </w:r>
    </w:p>
    <w:p w14:paraId="3A94C41F" w14:textId="77777777" w:rsidR="00DC2DC6" w:rsidRDefault="00DC2DC6" w:rsidP="00DC2DC6">
      <w:pPr>
        <w:pStyle w:val="ListParagraph"/>
        <w:keepNext/>
        <w:numPr>
          <w:ilvl w:val="0"/>
          <w:numId w:val="39"/>
        </w:numPr>
      </w:pPr>
      <w:r>
        <w:t>Crosswind Spread (for Positive)</w:t>
      </w:r>
    </w:p>
    <w:p w14:paraId="168C2AA5" w14:textId="3C5795F7" w:rsidR="00DC2DC6" w:rsidRDefault="00DC2DC6" w:rsidP="00DC2DC6">
      <w:pPr>
        <w:pStyle w:val="ListParagraph"/>
        <w:keepNext/>
        <w:numPr>
          <w:ilvl w:val="0"/>
          <w:numId w:val="39"/>
        </w:numPr>
      </w:pPr>
      <w:r>
        <w:t xml:space="preserve"> Crosswind Slope and Constant (for Negative)</w:t>
      </w:r>
    </w:p>
    <w:p w14:paraId="1A4CC107" w14:textId="4F0FB68D" w:rsidR="00DC2DC6" w:rsidRDefault="00DC2DC6" w:rsidP="00DC2DC6">
      <w:pPr>
        <w:pStyle w:val="ListParagraph"/>
        <w:keepNext/>
        <w:numPr>
          <w:ilvl w:val="0"/>
          <w:numId w:val="39"/>
        </w:numPr>
      </w:pPr>
      <w:r>
        <w:t>Crosswind Spread (for Negative)</w:t>
      </w:r>
    </w:p>
    <w:p w14:paraId="3E281A3F" w14:textId="0082AF61" w:rsidR="00E721AF" w:rsidRDefault="00DC2DC6" w:rsidP="00DC2DC6">
      <w:pPr>
        <w:pStyle w:val="ListParagraph"/>
        <w:keepNext/>
        <w:numPr>
          <w:ilvl w:val="0"/>
          <w:numId w:val="39"/>
        </w:numPr>
      </w:pPr>
      <w:r>
        <w:t xml:space="preserve"> </w:t>
      </w:r>
      <w:r w:rsidR="000625C9">
        <w:t>Gibing Frequency per second</w:t>
      </w:r>
    </w:p>
    <w:p w14:paraId="3F360505" w14:textId="080F94CD" w:rsidR="00E721AF" w:rsidRDefault="00E721AF" w:rsidP="00E721AF">
      <w:pPr>
        <w:pStyle w:val="ListParagraph"/>
        <w:keepNext/>
        <w:numPr>
          <w:ilvl w:val="0"/>
          <w:numId w:val="39"/>
        </w:numPr>
      </w:pPr>
      <w:r>
        <w:t>Nominal Speed</w:t>
      </w:r>
    </w:p>
    <w:p w14:paraId="58CC362B" w14:textId="0E7DFEFE" w:rsidR="00E721AF" w:rsidRDefault="00E721AF" w:rsidP="00E721AF">
      <w:pPr>
        <w:pStyle w:val="ListParagraph"/>
        <w:keepNext/>
        <w:numPr>
          <w:ilvl w:val="0"/>
          <w:numId w:val="39"/>
        </w:numPr>
      </w:pPr>
      <w:r>
        <w:t>Use Rayleigh (Boolean)</w:t>
      </w:r>
    </w:p>
    <w:p w14:paraId="12AC0EB3" w14:textId="6ACE731C" w:rsidR="00E721AF" w:rsidRDefault="00E721AF" w:rsidP="00E721AF">
      <w:pPr>
        <w:pStyle w:val="Caption"/>
      </w:pPr>
      <w:bookmarkStart w:id="45" w:name="_Ref483197328"/>
      <w:bookmarkStart w:id="46" w:name="_Toc483201297"/>
      <w:r>
        <w:t xml:space="preserve">Table </w:t>
      </w:r>
      <w:fldSimple w:instr=" SEQ Table \* ARABIC ">
        <w:r w:rsidR="000625C9">
          <w:rPr>
            <w:noProof/>
          </w:rPr>
          <w:t>4</w:t>
        </w:r>
      </w:fldSimple>
      <w:bookmarkEnd w:id="45"/>
      <w:r>
        <w:t xml:space="preserve">: Leeway </w:t>
      </w:r>
      <w:r w:rsidR="001E73F9">
        <w:t>Data</w:t>
      </w:r>
      <w:bookmarkEnd w:id="46"/>
    </w:p>
    <w:p w14:paraId="71614C00" w14:textId="2AD16148" w:rsidR="00170125" w:rsidRDefault="000625C9" w:rsidP="00170125">
      <w:r>
        <w:t>For each particle, we make random draws and convert a Leeway Data into that particle’s (constant) Leeway Calculator, which is given below:</w:t>
      </w:r>
    </w:p>
    <w:p w14:paraId="4ECDF905" w14:textId="57716445" w:rsidR="000625C9" w:rsidRDefault="000625C9" w:rsidP="000625C9">
      <w:pPr>
        <w:pStyle w:val="ListParagraph"/>
        <w:keepNext/>
        <w:numPr>
          <w:ilvl w:val="0"/>
          <w:numId w:val="40"/>
        </w:numPr>
      </w:pPr>
      <w:r>
        <w:t xml:space="preserve">Downwind Slope </w:t>
      </w:r>
      <w:bookmarkStart w:id="47" w:name="_Hlk483201336"/>
      <w:r>
        <w:t>and Constant (Initialized and then Constant for this Particle)</w:t>
      </w:r>
      <w:bookmarkEnd w:id="47"/>
    </w:p>
    <w:p w14:paraId="2EC6CD43" w14:textId="623D7E0E" w:rsidR="000625C9" w:rsidRDefault="000625C9" w:rsidP="000625C9">
      <w:pPr>
        <w:pStyle w:val="ListParagraph"/>
        <w:keepNext/>
        <w:numPr>
          <w:ilvl w:val="0"/>
          <w:numId w:val="40"/>
        </w:numPr>
      </w:pPr>
      <w:r>
        <w:t>Crosswind Plus Slope and Constant (Initialized and then Constant for this Particle)</w:t>
      </w:r>
    </w:p>
    <w:p w14:paraId="0DBD1636" w14:textId="37B0A1AD" w:rsidR="000625C9" w:rsidRDefault="000625C9" w:rsidP="000625C9">
      <w:pPr>
        <w:pStyle w:val="ListParagraph"/>
        <w:keepNext/>
        <w:numPr>
          <w:ilvl w:val="0"/>
          <w:numId w:val="40"/>
        </w:numPr>
      </w:pPr>
      <w:r>
        <w:t>Crosswind Minus Slope and Constant (Initialized and then Constant for this Particle)</w:t>
      </w:r>
    </w:p>
    <w:p w14:paraId="293D9D01" w14:textId="365FC8D6" w:rsidR="000625C9" w:rsidRDefault="000625C9" w:rsidP="000625C9">
      <w:pPr>
        <w:pStyle w:val="ListParagraph"/>
        <w:keepNext/>
        <w:numPr>
          <w:ilvl w:val="0"/>
          <w:numId w:val="40"/>
        </w:numPr>
      </w:pPr>
      <w:r>
        <w:t>Gibing Frequency (Initialized and then Constant for this Particle)</w:t>
      </w:r>
    </w:p>
    <w:p w14:paraId="3BBCE5C3" w14:textId="48ACAA5D" w:rsidR="000625C9" w:rsidRDefault="000625C9" w:rsidP="000625C9">
      <w:pPr>
        <w:pStyle w:val="ListParagraph"/>
        <w:keepNext/>
        <w:numPr>
          <w:ilvl w:val="0"/>
          <w:numId w:val="40"/>
        </w:numPr>
      </w:pPr>
      <w:r>
        <w:t>Using plus (Boolean)</w:t>
      </w:r>
    </w:p>
    <w:p w14:paraId="58C73EBB" w14:textId="691BE135" w:rsidR="000625C9" w:rsidRDefault="000625C9" w:rsidP="000625C9">
      <w:pPr>
        <w:pStyle w:val="ListParagraph"/>
        <w:keepNext/>
        <w:numPr>
          <w:ilvl w:val="0"/>
          <w:numId w:val="40"/>
        </w:numPr>
      </w:pPr>
      <w:r>
        <w:t>Next ‘flip’ (seconds)</w:t>
      </w:r>
    </w:p>
    <w:p w14:paraId="6EBE846A" w14:textId="022F2BD1" w:rsidR="000625C9" w:rsidRDefault="000625C9" w:rsidP="000625C9">
      <w:pPr>
        <w:pStyle w:val="Caption"/>
      </w:pPr>
      <w:bookmarkStart w:id="48" w:name="_Toc483201298"/>
      <w:r>
        <w:t xml:space="preserve">Table </w:t>
      </w:r>
      <w:fldSimple w:instr=" SEQ Table \* ARABIC ">
        <w:r>
          <w:rPr>
            <w:noProof/>
          </w:rPr>
          <w:t>5</w:t>
        </w:r>
      </w:fldSimple>
      <w:r>
        <w:t xml:space="preserve">: Leeway </w:t>
      </w:r>
      <w:bookmarkEnd w:id="48"/>
      <w:r>
        <w:t>Calculator</w:t>
      </w:r>
    </w:p>
    <w:p w14:paraId="77B077F6" w14:textId="7F8E34A0" w:rsidR="000625C9" w:rsidRPr="000625C9" w:rsidRDefault="000625C9" w:rsidP="000625C9">
      <w:r w:rsidRPr="000625C9">
        <w:t>The first 4 entries of this table are constant; the last two are used to determine when to switch from crosswind-plus to crosswind-minus.</w:t>
      </w:r>
    </w:p>
    <w:p w14:paraId="0D85E646" w14:textId="6AE40EB2" w:rsidR="000625C9" w:rsidRDefault="000625C9" w:rsidP="000625C9">
      <w:r>
        <w:lastRenderedPageBreak/>
        <w:t>A Leeway Calculator is used with random draws to produce the offset from the means.  The means are simple look-ups from the environmental data, combined with interpolation.</w:t>
      </w:r>
    </w:p>
    <w:p w14:paraId="4A14BD79" w14:textId="334DBE9F" w:rsidR="000625C9" w:rsidRDefault="000625C9" w:rsidP="000625C9">
      <w:r>
        <w:t>For each particle, the draws that are used in conjunction with the Leeway Calculator are correlated with draws for the same particle and previous time steps.  For each particle and time step, there are two such draws; one for the east direction and one for the north.  The east direction dra</w:t>
      </w:r>
      <w:r w:rsidR="006549AB">
        <w:t>w is correlated with the draw</w:t>
      </w:r>
      <w:r>
        <w:t xml:space="preserve"> for </w:t>
      </w:r>
      <w:r w:rsidR="006549AB">
        <w:t xml:space="preserve">the previous time step’s east draw, and similarly with the north draws.  The correlation coefficient </w:t>
      </w:r>
      <m:oMath>
        <m:r>
          <w:rPr>
            <w:rFonts w:ascii="Cambria Math" w:hAnsi="Cambria Math"/>
          </w:rPr>
          <m:t>ρ</m:t>
        </m:r>
      </m:oMath>
      <w:r w:rsidR="006549AB">
        <w:t xml:space="preserve"> exponentially decreases from 1.0 to 0 as a function of the time between time steps.  In this way, and we skip the details here, the correlation between non-consecutive time-steps does not depend on the length of the time-steps.</w:t>
      </w:r>
    </w:p>
    <w:p w14:paraId="48969F38" w14:textId="426AFE10" w:rsidR="006549AB" w:rsidRPr="000625C9" w:rsidRDefault="006549AB" w:rsidP="000625C9">
      <w:r>
        <w:t>With the effect due to the water, we have no such complicated notion; the effect due to the currents is simply the movement of the water itself; we say that the particles simply go where the water goes.  Correlation between time-steps is the same though.</w:t>
      </w:r>
    </w:p>
    <w:p w14:paraId="56D9DDCB" w14:textId="2367C719" w:rsidR="001C03D5" w:rsidRDefault="00DF7BD3" w:rsidP="00EC2D20">
      <w:pPr>
        <w:pStyle w:val="Heading2"/>
      </w:pPr>
      <w:bookmarkStart w:id="49" w:name="_Toc483201251"/>
      <w:r>
        <w:t>I</w:t>
      </w:r>
      <w:r w:rsidR="001C03D5">
        <w:t>nterpolation</w:t>
      </w:r>
      <w:bookmarkEnd w:id="49"/>
      <w:r>
        <w:t xml:space="preserve"> for finding the Mean</w:t>
      </w:r>
    </w:p>
    <w:p w14:paraId="786211B4" w14:textId="173F7F48" w:rsidR="006549AB" w:rsidRDefault="006549AB" w:rsidP="006549AB">
      <w:r>
        <w:t xml:space="preserve">We have mentioned interpolation.  The data that we use has data for a fixed set of </w:t>
      </w:r>
      <w:proofErr w:type="spellStart"/>
      <w:r>
        <w:t>lat</w:t>
      </w:r>
      <w:proofErr w:type="spellEnd"/>
      <w:r>
        <w:t>/</w:t>
      </w:r>
      <w:proofErr w:type="spellStart"/>
      <w:r>
        <w:t>lngs</w:t>
      </w:r>
      <w:proofErr w:type="spellEnd"/>
      <w:r>
        <w:t xml:space="preserve">.  This set is not necessarily a grid, and it consists of east and north speeds for a set of times, for each </w:t>
      </w:r>
      <w:proofErr w:type="spellStart"/>
      <w:r>
        <w:t>lat</w:t>
      </w:r>
      <w:proofErr w:type="spellEnd"/>
      <w:r>
        <w:t>/</w:t>
      </w:r>
      <w:proofErr w:type="spellStart"/>
      <w:r>
        <w:t>lng</w:t>
      </w:r>
      <w:proofErr w:type="spellEnd"/>
      <w:r>
        <w:t xml:space="preserve"> in the set.  If some time is missing, we fill it in.  Hence, we have a dense multi-dimensional matrix indexed by </w:t>
      </w:r>
      <w:proofErr w:type="spellStart"/>
      <w:r>
        <w:t>lat</w:t>
      </w:r>
      <w:proofErr w:type="spellEnd"/>
      <w:r>
        <w:t xml:space="preserve">, </w:t>
      </w:r>
      <w:proofErr w:type="spellStart"/>
      <w:r>
        <w:t>lng</w:t>
      </w:r>
      <w:proofErr w:type="spellEnd"/>
      <w:r>
        <w:t>, time, and {</w:t>
      </w:r>
      <w:proofErr w:type="spellStart"/>
      <w:proofErr w:type="gramStart"/>
      <w:r>
        <w:t>east,north</w:t>
      </w:r>
      <w:proofErr w:type="spellEnd"/>
      <w:proofErr w:type="gramEnd"/>
      <w:r>
        <w:t>}.</w:t>
      </w:r>
    </w:p>
    <w:p w14:paraId="1B4FC305" w14:textId="77777777" w:rsidR="00DF7BD3" w:rsidRDefault="006549AB" w:rsidP="006549AB">
      <w:r>
        <w:t xml:space="preserve">To compute the mean (say) east speed for a given </w:t>
      </w:r>
      <w:proofErr w:type="spellStart"/>
      <w:r>
        <w:t>lat</w:t>
      </w:r>
      <w:proofErr w:type="spellEnd"/>
      <w:r>
        <w:t xml:space="preserve">, </w:t>
      </w:r>
      <w:proofErr w:type="spellStart"/>
      <w:r>
        <w:t>lng</w:t>
      </w:r>
      <w:proofErr w:type="spellEnd"/>
      <w:r>
        <w:t>, time combination, we find the bordering two closest time-layers, compute the mean in each of these time-layers, and interpolate these va</w:t>
      </w:r>
      <w:r w:rsidR="00DF7BD3">
        <w:t>lues using time.</w:t>
      </w:r>
    </w:p>
    <w:p w14:paraId="7A02A6C6" w14:textId="6EF5F4C7" w:rsidR="006549AB" w:rsidRDefault="006549AB" w:rsidP="006549AB">
      <w:r>
        <w:t xml:space="preserve">Within a time-layer, we do not interpolate in </w:t>
      </w:r>
      <w:proofErr w:type="spellStart"/>
      <w:r>
        <w:t>lat</w:t>
      </w:r>
      <w:proofErr w:type="spellEnd"/>
      <w:r>
        <w:t xml:space="preserve"> and </w:t>
      </w:r>
      <w:proofErr w:type="spellStart"/>
      <w:r>
        <w:t>lng</w:t>
      </w:r>
      <w:proofErr w:type="spellEnd"/>
      <w:r>
        <w:t xml:space="preserve">.  </w:t>
      </w:r>
      <w:r w:rsidR="00DF7BD3">
        <w:t>Our method is different for ocean cases compared to river cases.  In ocean cases, the far simpler case</w:t>
      </w:r>
      <w:r>
        <w:t>, we find the closest 3 points for which we have data, and take a weighted average.  Here the weights are the inverses of the distances to the three points.</w:t>
      </w:r>
    </w:p>
    <w:p w14:paraId="368A0CDF" w14:textId="4D3F3BE4" w:rsidR="008209FD" w:rsidRDefault="00DF7BD3" w:rsidP="006549AB">
      <w:r>
        <w:t xml:space="preserve">For “river” cases, the interpolation is far more complicated.  </w:t>
      </w:r>
      <w:r w:rsidR="008209FD">
        <w:t>We consider a case in the Pacific Northwest, where there are two rivers; the Willamette and the Columbia.  The Willamette flows into the Columbia, but for now, we ignore that and simply suppose that we have two rivers.</w:t>
      </w:r>
    </w:p>
    <w:p w14:paraId="35E21A50" w14:textId="0A486883" w:rsidR="00DF7BD3" w:rsidRDefault="00DF7BD3" w:rsidP="006549AB">
      <w:r>
        <w:t xml:space="preserve">To be a river case, the each </w:t>
      </w:r>
      <w:proofErr w:type="spellStart"/>
      <w:r>
        <w:t>lat</w:t>
      </w:r>
      <w:proofErr w:type="spellEnd"/>
      <w:r>
        <w:t>/</w:t>
      </w:r>
      <w:proofErr w:type="spellStart"/>
      <w:r>
        <w:t>lng</w:t>
      </w:r>
      <w:proofErr w:type="spellEnd"/>
      <w:r>
        <w:t xml:space="preserve"> in the data must have a strip identifier (center, left, or right), </w:t>
      </w:r>
      <w:r w:rsidR="008209FD">
        <w:t xml:space="preserve">a river identifier, </w:t>
      </w:r>
      <w:r>
        <w:t xml:space="preserve">and a sequence number, and these sequence numbers increase as we go downstream.  These sequence numbers are used to form 3 sequences of edges (or strips); one for the center, one for </w:t>
      </w:r>
      <w:r w:rsidR="008209FD">
        <w:t>the left, and one for the right, for each river.  So, in our case, each datum will have whether it is for the Willamette or the Columbia, whether it is center, left, or right, and its sequence number.</w:t>
      </w:r>
      <w:r>
        <w:t xml:space="preserve">  </w:t>
      </w:r>
      <w:r w:rsidR="008209FD">
        <w:t xml:space="preserve">All o </w:t>
      </w:r>
      <w:proofErr w:type="spellStart"/>
      <w:r w:rsidR="008209FD">
        <w:t>fthis</w:t>
      </w:r>
      <w:proofErr w:type="spellEnd"/>
      <w:r w:rsidR="008209FD">
        <w:t xml:space="preserve"> is in addition to the time of the datum, the </w:t>
      </w:r>
      <w:proofErr w:type="spellStart"/>
      <w:r w:rsidR="008209FD">
        <w:t>lat</w:t>
      </w:r>
      <w:proofErr w:type="spellEnd"/>
      <w:r w:rsidR="008209FD">
        <w:t>/</w:t>
      </w:r>
      <w:proofErr w:type="spellStart"/>
      <w:r w:rsidR="008209FD">
        <w:t>lng</w:t>
      </w:r>
      <w:proofErr w:type="spellEnd"/>
      <w:r w:rsidR="008209FD">
        <w:t xml:space="preserve"> of the datum, and of course the east or north speed itself.</w:t>
      </w:r>
    </w:p>
    <w:p w14:paraId="36623A87" w14:textId="77777777" w:rsidR="005D6987" w:rsidRDefault="008209FD" w:rsidP="006549AB">
      <w:r>
        <w:lastRenderedPageBreak/>
        <w:t>We use the river/strip/sequence information to form edges rather than points, and we look for the closest edge instead of the three closest points.</w:t>
      </w:r>
      <w:r w:rsidR="005D6987">
        <w:t xml:space="preserve">  Note that in our case, we have 6 strips of edges.</w:t>
      </w:r>
    </w:p>
    <w:p w14:paraId="16DE2B9B" w14:textId="0DE6EE31" w:rsidR="008209FD" w:rsidRDefault="005D6987" w:rsidP="006549AB">
      <w:r>
        <w:t>We are currently using “</w:t>
      </w:r>
      <w:r w:rsidR="00D37367">
        <w:t>Center Dominated.</w:t>
      </w:r>
      <w:r>
        <w:t xml:space="preserve">” </w:t>
      </w:r>
      <w:r w:rsidR="00D37367">
        <w:t xml:space="preserve">This means that </w:t>
      </w:r>
      <w:r>
        <w:t>we find the closest e</w:t>
      </w:r>
      <w:r w:rsidR="00D37367">
        <w:t xml:space="preserve">dge from a center strip.  Suppose we started with </w:t>
      </w:r>
      <w:proofErr w:type="spellStart"/>
      <w:r w:rsidR="00D37367">
        <w:t>LatLng</w:t>
      </w:r>
      <w:proofErr w:type="spellEnd"/>
      <w:r w:rsidR="00D37367">
        <w:t xml:space="preserve"> </w:t>
      </w:r>
      <m:oMath>
        <m:r>
          <w:rPr>
            <w:rFonts w:ascii="Cambria Math" w:hAnsi="Cambria Math"/>
          </w:rPr>
          <m:t>A</m:t>
        </m:r>
      </m:oMath>
      <w:r w:rsidR="00D37367">
        <w:t xml:space="preserve"> and the closest center-strip point is </w:t>
      </w:r>
      <m:oMath>
        <m:r>
          <w:rPr>
            <w:rFonts w:ascii="Cambria Math" w:hAnsi="Cambria Math"/>
          </w:rPr>
          <m:t>B</m:t>
        </m:r>
      </m:oMath>
      <w:r w:rsidR="00D37367">
        <w:t xml:space="preserve">, and the distance between these two points is </w:t>
      </w:r>
      <m:oMath>
        <m:r>
          <w:rPr>
            <w:rFonts w:ascii="Cambria Math" w:hAnsi="Cambria Math"/>
          </w:rPr>
          <m:t>δ</m:t>
        </m:r>
      </m:oMath>
      <w:r w:rsidR="00D37367">
        <w:t xml:space="preserve">.  We then check to see if we go the opposite direction from </w:t>
      </w:r>
      <m:oMath>
        <m:r>
          <w:rPr>
            <w:rFonts w:ascii="Cambria Math" w:hAnsi="Cambria Math"/>
          </w:rPr>
          <m:t>A</m:t>
        </m:r>
      </m:oMath>
      <w:r w:rsidR="00D37367">
        <w:t xml:space="preserve"> to </w:t>
      </w:r>
      <m:oMath>
        <m:r>
          <w:rPr>
            <w:rFonts w:ascii="Cambria Math" w:hAnsi="Cambria Math"/>
          </w:rPr>
          <m:t>B</m:t>
        </m:r>
      </m:oMath>
      <w:r w:rsidR="00D37367">
        <w:t xml:space="preserve">, will we run into either edge-strip within </w:t>
      </w:r>
      <m:oMath>
        <m:r>
          <w:rPr>
            <w:rFonts w:ascii="Cambria Math" w:hAnsi="Cambria Math"/>
          </w:rPr>
          <m:t>δ</m:t>
        </m:r>
      </m:oMath>
      <w:r w:rsidR="00D37367">
        <w:t xml:space="preserve">?  If so, we use the east and north speeds for that point; otherwise we use the data for </w:t>
      </w:r>
      <m:oMath>
        <m:r>
          <w:rPr>
            <w:rFonts w:ascii="Cambria Math" w:hAnsi="Cambria Math"/>
          </w:rPr>
          <m:t>B</m:t>
        </m:r>
      </m:oMath>
      <w:r w:rsidR="00D37367">
        <w:t>.</w:t>
      </w:r>
    </w:p>
    <w:p w14:paraId="6F4C7F8D" w14:textId="281E7636" w:rsidR="00D37367" w:rsidRPr="006549AB" w:rsidRDefault="00682C3D" w:rsidP="006549AB">
      <w:r>
        <w:t xml:space="preserve">If we do </w:t>
      </w:r>
      <w:r w:rsidR="00D37367">
        <w:t>not use Center-dominated, we simply find the closest edge and use that.</w:t>
      </w:r>
    </w:p>
    <w:p w14:paraId="00DB8673" w14:textId="3E51527D" w:rsidR="00EC2D20" w:rsidRDefault="00EC2D20" w:rsidP="00EC2D20">
      <w:pPr>
        <w:pStyle w:val="Heading1"/>
      </w:pPr>
      <w:bookmarkStart w:id="50" w:name="_Ref482254011"/>
      <w:bookmarkStart w:id="51" w:name="_Toc483201253"/>
      <w:r>
        <w:t>Land Processing</w:t>
      </w:r>
      <w:bookmarkEnd w:id="50"/>
      <w:bookmarkEnd w:id="51"/>
    </w:p>
    <w:p w14:paraId="7055220F" w14:textId="77777777" w:rsidR="00100467" w:rsidRDefault="00100467" w:rsidP="00100467">
      <w:pPr>
        <w:pStyle w:val="Heading2"/>
      </w:pPr>
      <w:bookmarkStart w:id="52" w:name="_Toc483201254"/>
      <w:proofErr w:type="spellStart"/>
      <w:r>
        <w:t>GeoMtx</w:t>
      </w:r>
      <w:bookmarkEnd w:id="52"/>
      <w:proofErr w:type="spellEnd"/>
    </w:p>
    <w:p w14:paraId="6687601D" w14:textId="601662EA" w:rsidR="00100467" w:rsidRDefault="00100467" w:rsidP="00100467">
      <w:pPr>
        <w:pStyle w:val="Heading2"/>
      </w:pPr>
      <w:bookmarkStart w:id="53" w:name="_Toc483201255"/>
      <w:r>
        <w:t>Slippery Shore</w:t>
      </w:r>
      <w:r w:rsidR="00C02E4A">
        <w:t>, Stop-and-Block</w:t>
      </w:r>
      <w:bookmarkEnd w:id="53"/>
    </w:p>
    <w:p w14:paraId="1A85E4A2" w14:textId="65ED5499" w:rsidR="00EC2D20" w:rsidRDefault="00EC2D20" w:rsidP="00EC2D20">
      <w:pPr>
        <w:pStyle w:val="Heading1"/>
      </w:pPr>
      <w:bookmarkStart w:id="54" w:name="_Ref482254016"/>
      <w:bookmarkStart w:id="55" w:name="_Toc483201257"/>
      <w:r>
        <w:t>Bathymetry and Anchoring</w:t>
      </w:r>
      <w:bookmarkEnd w:id="54"/>
      <w:bookmarkEnd w:id="55"/>
    </w:p>
    <w:p w14:paraId="5CD35982" w14:textId="6614F9B3" w:rsidR="00EC2D20" w:rsidRDefault="00EC2D20" w:rsidP="00EC2D20">
      <w:pPr>
        <w:pStyle w:val="Heading1"/>
      </w:pPr>
      <w:bookmarkStart w:id="56" w:name="_Ref482254257"/>
      <w:bookmarkStart w:id="57" w:name="_Toc483201258"/>
      <w:r>
        <w:t>Completed Searches</w:t>
      </w:r>
      <w:bookmarkEnd w:id="56"/>
      <w:bookmarkEnd w:id="57"/>
    </w:p>
    <w:p w14:paraId="42C803C7" w14:textId="1CD21323" w:rsidR="0003262A" w:rsidRPr="00B3749C" w:rsidRDefault="0003262A" w:rsidP="0003262A">
      <w:pPr>
        <w:pStyle w:val="Outdent0"/>
        <w:numPr>
          <w:ilvl w:val="0"/>
          <w:numId w:val="27"/>
        </w:numPr>
      </w:pPr>
    </w:p>
    <w:p w14:paraId="0E6A93CB" w14:textId="5490D6C4" w:rsidR="004B020D" w:rsidRDefault="0003262A" w:rsidP="0097285C">
      <w:pPr>
        <w:pStyle w:val="Caption"/>
      </w:pPr>
      <w:bookmarkStart w:id="58" w:name="_Ref477351684"/>
      <w:bookmarkStart w:id="59" w:name="_Toc477449881"/>
      <w:bookmarkStart w:id="60" w:name="_Toc483201307"/>
      <w:r>
        <w:t xml:space="preserve">Table </w:t>
      </w:r>
      <w:fldSimple w:instr=" SEQ Table \* ARABIC ">
        <w:r w:rsidR="000625C9">
          <w:rPr>
            <w:noProof/>
          </w:rPr>
          <w:t>14</w:t>
        </w:r>
      </w:fldSimple>
      <w:r>
        <w:t xml:space="preserve"> Parameterization of a </w:t>
      </w:r>
      <w:r w:rsidR="005825DD">
        <w:t>Pattern</w:t>
      </w:r>
      <w:r>
        <w:t xml:space="preserve"> i</w:t>
      </w:r>
      <w:bookmarkStart w:id="61" w:name="_GoBack"/>
      <w:bookmarkEnd w:id="61"/>
      <w:r>
        <w:t xml:space="preserve">n </w:t>
      </w:r>
      <w:r w:rsidRPr="0003262A">
        <w:rPr>
          <w:i/>
        </w:rPr>
        <w:t>Planner</w:t>
      </w:r>
      <w:r>
        <w:t xml:space="preserve"> 2.2</w:t>
      </w:r>
      <w:bookmarkEnd w:id="58"/>
      <w:bookmarkEnd w:id="59"/>
      <w:bookmarkEnd w:id="60"/>
    </w:p>
    <w:p w14:paraId="0B936987" w14:textId="77777777" w:rsidR="0097285C" w:rsidRDefault="0097285C" w:rsidP="00A01508">
      <w:pPr>
        <w:sectPr w:rsidR="0097285C">
          <w:footerReference w:type="default" r:id="rId22"/>
          <w:footerReference w:type="first" r:id="rId23"/>
          <w:pgSz w:w="12240" w:h="15840"/>
          <w:pgMar w:top="1440" w:right="1080" w:bottom="1440" w:left="1080" w:header="576" w:footer="432" w:gutter="0"/>
          <w:pgNumType w:start="0"/>
          <w:cols w:space="720"/>
          <w:titlePg/>
          <w:docGrid w:linePitch="360"/>
        </w:sectPr>
      </w:pPr>
    </w:p>
    <w:p w14:paraId="71F68B81" w14:textId="704D3548" w:rsidR="0097285C" w:rsidRDefault="00B949F3" w:rsidP="00B949F3">
      <w:pPr>
        <w:pStyle w:val="Heading1"/>
        <w:numPr>
          <w:ilvl w:val="0"/>
          <w:numId w:val="0"/>
        </w:numPr>
      </w:pPr>
      <w:bookmarkStart w:id="62" w:name="_Ref477773706"/>
      <w:bookmarkStart w:id="63" w:name="_Toc483201286"/>
      <w:r>
        <w:lastRenderedPageBreak/>
        <w:t>Appendix</w:t>
      </w:r>
      <w:r w:rsidR="00F815F1">
        <w:t xml:space="preserve"> A</w:t>
      </w:r>
      <w:r>
        <w:t xml:space="preserve">: </w:t>
      </w:r>
      <w:r w:rsidR="0097285C">
        <w:t>Polishing a Rock; the List of Minor Moves</w:t>
      </w:r>
      <w:bookmarkEnd w:id="62"/>
      <w:bookmarkEnd w:id="63"/>
    </w:p>
    <w:p w14:paraId="1A52B619" w14:textId="3F2CC5D8" w:rsidR="0097285C" w:rsidRDefault="0097285C" w:rsidP="0097285C">
      <w:r>
        <w:t>We call the moves to nearby solutions “minor moves.”  When we say “nearby,” w</w:t>
      </w:r>
      <w:r w:rsidR="00406849">
        <w:t>e mean that the corresponding s</w:t>
      </w:r>
      <w:r>
        <w:t>ruSolutionArrays are very similar.  In fact, all but one of the</w:t>
      </w:r>
      <w:r w:rsidR="00406849">
        <w:t>m will be the same, and the one</w:t>
      </w:r>
      <w:r>
        <w:t xml:space="preserve"> that </w:t>
      </w:r>
      <w:r w:rsidR="00406849">
        <w:t xml:space="preserve">is </w:t>
      </w:r>
      <w:r>
        <w:t>different will differ only by a slightly different orientation, or a slightly different center point, or some other such minor adjustment.</w:t>
      </w:r>
    </w:p>
    <w:p w14:paraId="572507A1" w14:textId="77777777" w:rsidR="00522122" w:rsidRDefault="00522122" w:rsidP="00F815F1">
      <w:pPr>
        <w:ind w:firstLine="720"/>
      </w:pPr>
    </w:p>
    <w:p w14:paraId="7604C6E1" w14:textId="77777777" w:rsidR="00F815F1" w:rsidRPr="00F815F1" w:rsidRDefault="00F815F1" w:rsidP="00F815F1">
      <w:pPr>
        <w:sectPr w:rsidR="00F815F1" w:rsidRPr="00F815F1">
          <w:pgSz w:w="12240" w:h="15840"/>
          <w:pgMar w:top="1440" w:right="1080" w:bottom="1440" w:left="1080" w:header="576" w:footer="432" w:gutter="0"/>
          <w:pgNumType w:start="0"/>
          <w:cols w:space="720"/>
          <w:titlePg/>
          <w:docGrid w:linePitch="360"/>
        </w:sectPr>
      </w:pPr>
    </w:p>
    <w:p w14:paraId="50666548" w14:textId="2F79708F" w:rsidR="004B020D" w:rsidRDefault="004B020D" w:rsidP="006220D0">
      <w:pPr>
        <w:pStyle w:val="Heading1"/>
        <w:numPr>
          <w:ilvl w:val="0"/>
          <w:numId w:val="0"/>
        </w:numPr>
      </w:pPr>
      <w:bookmarkStart w:id="64" w:name="_Toc483201293"/>
      <w:r>
        <w:lastRenderedPageBreak/>
        <w:t>REFERENCES</w:t>
      </w:r>
      <w:bookmarkEnd w:id="64"/>
    </w:p>
    <w:p w14:paraId="282802B8" w14:textId="77777777" w:rsidR="004B020D" w:rsidRDefault="004B020D" w:rsidP="004B020D">
      <w:pPr>
        <w:pStyle w:val="Outdent0"/>
        <w:numPr>
          <w:ilvl w:val="0"/>
          <w:numId w:val="31"/>
        </w:numPr>
      </w:pPr>
      <w:r>
        <w:t>Computer Aided Search and Rescue Planning (CASP), Volume 1</w:t>
      </w:r>
    </w:p>
    <w:p w14:paraId="15F91FD9" w14:textId="209E53B5" w:rsidR="004B020D" w:rsidRDefault="004B020D" w:rsidP="004B020D">
      <w:pPr>
        <w:pStyle w:val="Outdent0"/>
        <w:numPr>
          <w:ilvl w:val="0"/>
          <w:numId w:val="31"/>
        </w:numPr>
      </w:pPr>
      <w:r>
        <w:t>Computer Aided Search and Rescue Planning (CASP), Volume 2</w:t>
      </w:r>
    </w:p>
    <w:p w14:paraId="120E42C5" w14:textId="42F9E9B0" w:rsidR="004B020D" w:rsidRDefault="004B020D" w:rsidP="004B020D">
      <w:pPr>
        <w:pStyle w:val="Outdent0"/>
      </w:pPr>
      <w:r>
        <w:t>National Search and Rescue Manual, Volume I: National Search and Rescue System, Joint Chiefs of Staff, U.S. Coast Guard, Joint Pub 3 50, COMDTINST M16120.5a, 1 February 1991</w:t>
      </w:r>
    </w:p>
    <w:p w14:paraId="48243129" w14:textId="36E2054E" w:rsidR="004B020D" w:rsidRDefault="004B020D" w:rsidP="004B020D">
      <w:pPr>
        <w:pStyle w:val="Outdent0"/>
      </w:pPr>
      <w:r>
        <w:t>Addendum to The United States National Search and Rescue Supplement (NSS</w:t>
      </w:r>
      <w:r w:rsidR="00F20366">
        <w:t>)</w:t>
      </w:r>
      <w:r w:rsidR="00F20366">
        <w:br/>
      </w:r>
      <w:r>
        <w:t xml:space="preserve">To </w:t>
      </w:r>
      <w:proofErr w:type="gramStart"/>
      <w:r>
        <w:t>The</w:t>
      </w:r>
      <w:proofErr w:type="gramEnd"/>
      <w:r>
        <w:t xml:space="preserve"> International Aeronautical And Maritime Search And Rescue Manual (IAMAR</w:t>
      </w:r>
      <w:r w:rsidR="00F20366">
        <w:t>),</w:t>
      </w:r>
      <w:r w:rsidR="00F20366">
        <w:br/>
      </w:r>
      <w:r>
        <w:t>U.S. Department Of Homeland Security</w:t>
      </w:r>
      <w:r w:rsidR="00F20366">
        <w:t>,</w:t>
      </w:r>
      <w:r w:rsidR="00F20366">
        <w:br/>
      </w:r>
      <w:r>
        <w:t>U.S. Coast Guard, COMDTINST M16130.2d, 29 April 2004</w:t>
      </w:r>
    </w:p>
    <w:p w14:paraId="2F7EC5EE" w14:textId="2E124551" w:rsidR="004B020D" w:rsidRDefault="004B020D" w:rsidP="004B020D">
      <w:pPr>
        <w:pStyle w:val="Outdent0"/>
      </w:pPr>
      <w:r>
        <w:t>Memorandum “SAROPS Lateral Range Curves,” USCG (G-Opr-1), 16131, 11 March 2004</w:t>
      </w:r>
    </w:p>
    <w:p w14:paraId="2D7BF6F5" w14:textId="593EDE9F" w:rsidR="004B020D" w:rsidRDefault="004B020D" w:rsidP="004B020D">
      <w:pPr>
        <w:pStyle w:val="Outdent0"/>
      </w:pPr>
      <w:r>
        <w:t>Enclosure (1) To Memorandum “SAROPS Lateral Range Curves,” USCG (G-Opr-1), 16131, 11 March 2004, “Discussion of SAROPS LRC And MSPP Issues”</w:t>
      </w:r>
    </w:p>
    <w:p w14:paraId="07BDD106" w14:textId="6A238863" w:rsidR="004B020D" w:rsidRDefault="004B020D" w:rsidP="004B020D">
      <w:pPr>
        <w:pStyle w:val="Outdent0"/>
      </w:pPr>
      <w:r>
        <w:t xml:space="preserve">Enclosure (2) To Memorandum “SAROPS Lateral Range Curves,” USCG (G-Opr-1), 16131, 11 March 2004, Excerpt From “Elements, Modules, And Algorithms </w:t>
      </w:r>
      <w:proofErr w:type="gramStart"/>
      <w:r>
        <w:t>For</w:t>
      </w:r>
      <w:proofErr w:type="gramEnd"/>
      <w:r>
        <w:t xml:space="preserve"> Planning Optimal Searches</w:t>
      </w:r>
    </w:p>
    <w:p w14:paraId="0415E24B" w14:textId="610A52A0" w:rsidR="00CC5D91" w:rsidRPr="00454D0E" w:rsidRDefault="004B020D" w:rsidP="004B020D">
      <w:pPr>
        <w:pStyle w:val="Outdent0"/>
      </w:pPr>
      <w:r>
        <w:t xml:space="preserve">Software Requirements Specification </w:t>
      </w:r>
      <w:proofErr w:type="gramStart"/>
      <w:r>
        <w:t>For</w:t>
      </w:r>
      <w:proofErr w:type="gramEnd"/>
      <w:r>
        <w:t xml:space="preserve"> The Naval Search And Rescue (NAVSAR), Naval Oceanographic Office, NAVSAR 01-12, December 2001</w:t>
      </w:r>
    </w:p>
    <w:sectPr w:rsidR="00CC5D91" w:rsidRPr="00454D0E">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FEAD6E" w14:textId="77777777" w:rsidR="00F75013" w:rsidRDefault="00F75013">
      <w:pPr>
        <w:spacing w:after="0" w:line="240" w:lineRule="auto"/>
      </w:pPr>
      <w:r>
        <w:separator/>
      </w:r>
    </w:p>
  </w:endnote>
  <w:endnote w:type="continuationSeparator" w:id="0">
    <w:p w14:paraId="4B984CAC" w14:textId="77777777" w:rsidR="00F75013" w:rsidRDefault="00F75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Yu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charset w:val="80"/>
    <w:family w:val="modern"/>
    <w:pitch w:val="fixed"/>
    <w:sig w:usb0="80000281" w:usb1="28C76CF8" w:usb2="00000010" w:usb3="00000000" w:csb0="0002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09EBE0" w14:textId="77777777" w:rsidR="00F75013" w:rsidRDefault="00F75013">
    <w:pPr>
      <w:jc w:val="right"/>
    </w:pPr>
  </w:p>
  <w:p w14:paraId="5DAADC6C" w14:textId="77777777" w:rsidR="00F75013" w:rsidRDefault="00F75013">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14:paraId="7ED6F25F" w14:textId="77777777" w:rsidR="00F75013" w:rsidRDefault="00F75013">
    <w:pPr>
      <w:jc w:val="right"/>
    </w:pPr>
    <w:r>
      <w:rPr>
        <w:noProof/>
      </w:rPr>
      <mc:AlternateContent>
        <mc:Choice Requires="wpg">
          <w:drawing>
            <wp:inline distT="0" distB="0" distL="0" distR="0" wp14:anchorId="5AE49F6D" wp14:editId="0FC4F3CA">
              <wp:extent cx="2327910" cy="45085"/>
              <wp:effectExtent l="9525" t="9525" r="15240" b="1206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73C6DAE" id="Grou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BjDw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14:paraId="171D303C" w14:textId="77777777" w:rsidR="00F75013" w:rsidRDefault="00F75013">
    <w:pPr>
      <w:pStyle w:val="NoSpacing"/>
      <w:rPr>
        <w:sz w:val="2"/>
        <w:szCs w:val="2"/>
      </w:rPr>
    </w:pPr>
  </w:p>
  <w:p w14:paraId="55D01BE0" w14:textId="77777777" w:rsidR="00F75013" w:rsidRDefault="00F75013"/>
  <w:p w14:paraId="2BCA556A" w14:textId="77777777" w:rsidR="00F75013" w:rsidRDefault="00F75013"/>
  <w:p w14:paraId="0C3B92B6" w14:textId="77777777" w:rsidR="00F75013" w:rsidRDefault="00F7501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61047" w14:textId="7B4CB22E" w:rsidR="00F75013" w:rsidRDefault="00F75013" w:rsidP="00C03300">
    <w:pPr>
      <w:tabs>
        <w:tab w:val="left" w:pos="3405"/>
        <w:tab w:val="center" w:pos="5040"/>
      </w:tabs>
    </w:pPr>
    <w:r>
      <w:rPr>
        <w:color w:val="6076B4" w:themeColor="accent1"/>
      </w:rPr>
      <w:tab/>
    </w:r>
    <w:r>
      <w:rPr>
        <w:color w:val="6076B4" w:themeColor="accent1"/>
      </w:rPr>
      <w:tab/>
    </w:r>
    <w:r>
      <w:rPr>
        <w:rFonts w:hint="eastAsia"/>
        <w:color w:val="6076B4" w:themeColor="accent1"/>
      </w:rPr>
      <w:fldChar w:fldCharType="begin"/>
    </w:r>
    <w:r>
      <w:rPr>
        <w:rFonts w:hint="eastAsia"/>
        <w:color w:val="6076B4" w:themeColor="accent1"/>
      </w:rPr>
      <w:instrText xml:space="preserve"> </w:instrText>
    </w:r>
    <w:r>
      <w:rPr>
        <w:color w:val="6076B4" w:themeColor="accent1"/>
      </w:rPr>
      <w:instrText>STYLEREF  "Heading 1"</w:instrText>
    </w:r>
    <w:r>
      <w:rPr>
        <w:rFonts w:hint="eastAsia"/>
        <w:color w:val="6076B4" w:themeColor="accent1"/>
      </w:rPr>
      <w:instrText xml:space="preserve"> </w:instrText>
    </w:r>
    <w:r>
      <w:rPr>
        <w:rFonts w:hint="eastAsia"/>
        <w:color w:val="6076B4" w:themeColor="accent1"/>
      </w:rPr>
      <w:fldChar w:fldCharType="separate"/>
    </w:r>
    <w:r>
      <w:rPr>
        <w:noProof/>
        <w:color w:val="6076B4" w:themeColor="accent1"/>
      </w:rPr>
      <w:t>Introduction</w:t>
    </w:r>
    <w:r>
      <w:rPr>
        <w:rFonts w:hint="eastAsia"/>
        <w:color w:val="6076B4" w:themeColor="accent1"/>
      </w:rPr>
      <w:fldChar w:fldCharType="end"/>
    </w:r>
    <w:bookmarkStart w:id="0" w:name="_Ref477431339"/>
    <w:bookmarkStart w:id="1" w:name="_Ref477156056"/>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 xml:space="preserve"> PAGE  \* Arabic  \* MERGEFORMAT </w:instrText>
    </w:r>
    <w:r>
      <w:rPr>
        <w:color w:val="6076B4" w:themeColor="accent1"/>
      </w:rPr>
      <w:fldChar w:fldCharType="separate"/>
    </w:r>
    <w:r>
      <w:rPr>
        <w:noProof/>
        <w:color w:val="6076B4" w:themeColor="accent1"/>
      </w:rPr>
      <w:t>2</w:t>
    </w:r>
    <w:r>
      <w:rPr>
        <w:color w:val="6076B4" w:themeColor="accent1"/>
      </w:rPr>
      <w:fldChar w:fldCharType="end"/>
    </w:r>
    <w:bookmarkEnd w:id="0"/>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8D306" w14:textId="1335F847" w:rsidR="00F75013" w:rsidRDefault="00F75013" w:rsidP="00C03300">
    <w:pPr>
      <w:tabs>
        <w:tab w:val="left" w:pos="3405"/>
        <w:tab w:val="center" w:pos="50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5D9389" w14:textId="77777777" w:rsidR="00F75013" w:rsidRDefault="00F7501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54D4C1" w14:textId="46FDCFA9" w:rsidR="00F75013" w:rsidRDefault="00F75013" w:rsidP="00C03300">
    <w:pPr>
      <w:tabs>
        <w:tab w:val="left" w:pos="3405"/>
        <w:tab w:val="center" w:pos="5040"/>
      </w:tabs>
    </w:pPr>
    <w:r>
      <w:rPr>
        <w:color w:val="6076B4" w:themeColor="accent1"/>
      </w:rPr>
      <w:tab/>
    </w:r>
    <w:r>
      <w:rPr>
        <w:color w:val="6076B4" w:themeColor="accent1"/>
      </w:rPr>
      <w:tab/>
    </w:r>
    <w:r>
      <w:rPr>
        <w:rFonts w:hint="eastAsia"/>
        <w:color w:val="6076B4" w:themeColor="accent1"/>
      </w:rPr>
      <w:fldChar w:fldCharType="begin"/>
    </w:r>
    <w:r>
      <w:rPr>
        <w:rFonts w:hint="eastAsia"/>
        <w:color w:val="6076B4" w:themeColor="accent1"/>
      </w:rPr>
      <w:instrText xml:space="preserve"> </w:instrText>
    </w:r>
    <w:r>
      <w:rPr>
        <w:color w:val="6076B4" w:themeColor="accent1"/>
      </w:rPr>
      <w:instrText>STYLEREF  "Heading 1"</w:instrText>
    </w:r>
    <w:r>
      <w:rPr>
        <w:rFonts w:hint="eastAsia"/>
        <w:color w:val="6076B4" w:themeColor="accent1"/>
      </w:rPr>
      <w:instrText xml:space="preserve"> </w:instrText>
    </w:r>
    <w:r>
      <w:rPr>
        <w:rFonts w:hint="eastAsia"/>
        <w:color w:val="6076B4" w:themeColor="accent1"/>
      </w:rPr>
      <w:fldChar w:fldCharType="separate"/>
    </w:r>
    <w:r w:rsidR="00602FD9">
      <w:rPr>
        <w:noProof/>
        <w:color w:val="6076B4" w:themeColor="accent1"/>
      </w:rPr>
      <w:t>Land Processing</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 xml:space="preserve"> PAGE  \* Arabic  \* MERGEFORMAT </w:instrText>
    </w:r>
    <w:r>
      <w:rPr>
        <w:color w:val="6076B4" w:themeColor="accent1"/>
      </w:rPr>
      <w:fldChar w:fldCharType="separate"/>
    </w:r>
    <w:r w:rsidR="00602FD9">
      <w:rPr>
        <w:noProof/>
        <w:color w:val="6076B4" w:themeColor="accent1"/>
      </w:rPr>
      <w:t>15</w:t>
    </w:r>
    <w:r>
      <w:rPr>
        <w:color w:val="6076B4" w:themeColor="accent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5D0AB" w14:textId="77777777" w:rsidR="00F75013" w:rsidRDefault="00F750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0A0647" w14:textId="77777777" w:rsidR="00F75013" w:rsidRDefault="00F75013">
      <w:pPr>
        <w:spacing w:after="0" w:line="240" w:lineRule="auto"/>
      </w:pPr>
      <w:r>
        <w:separator/>
      </w:r>
    </w:p>
  </w:footnote>
  <w:footnote w:type="continuationSeparator" w:id="0">
    <w:p w14:paraId="0364DF88" w14:textId="77777777" w:rsidR="00F75013" w:rsidRDefault="00F750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le"/>
      <w:id w:val="-1980839667"/>
      <w:dataBinding w:prefixMappings="xmlns:ns0='http://schemas.openxmlformats.org/package/2006/metadata/core-properties' xmlns:ns1='http://purl.org/dc/elements/1.1/'" w:xpath="/ns0:coreProperties[1]/ns1:title[1]" w:storeItemID="{6C3C8BC8-F283-45AE-878A-BAB7291924A1}"/>
      <w:text/>
    </w:sdtPr>
    <w:sdtContent>
      <w:p w14:paraId="1F97024C" w14:textId="6976F8E3" w:rsidR="00F75013" w:rsidRDefault="00F75013">
        <w:pPr>
          <w:spacing w:after="0"/>
          <w:jc w:val="center"/>
          <w:rPr>
            <w:color w:val="E4E9EF" w:themeColor="background2"/>
          </w:rPr>
        </w:pPr>
        <w:r>
          <w:rPr>
            <w:color w:val="6076B4" w:themeColor="accent1"/>
          </w:rPr>
          <w:t>Simulator Module</w:t>
        </w:r>
      </w:p>
    </w:sdtContent>
  </w:sdt>
  <w:p w14:paraId="7F3FF2F3" w14:textId="77777777" w:rsidR="00F75013" w:rsidRDefault="00F75013">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622472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8B605C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39A918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2CCD83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F68BE6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0FC20E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E0ACC7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092537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CAC9B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960FA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7073A"/>
    <w:multiLevelType w:val="hybridMultilevel"/>
    <w:tmpl w:val="10A4C47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1DEA55AE"/>
    <w:multiLevelType w:val="hybridMultilevel"/>
    <w:tmpl w:val="B14EA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425CEA"/>
    <w:multiLevelType w:val="hybridMultilevel"/>
    <w:tmpl w:val="9E407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9A4BBC"/>
    <w:multiLevelType w:val="hybridMultilevel"/>
    <w:tmpl w:val="7F16F94E"/>
    <w:name w:val="InternalList2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212EC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8D7424C"/>
    <w:multiLevelType w:val="multilevel"/>
    <w:tmpl w:val="96803BCC"/>
    <w:name w:val="InternalList2"/>
    <w:lvl w:ilvl="0">
      <w:start w:val="1"/>
      <w:numFmt w:val="decimal"/>
      <w:pStyle w:val="Outdent0"/>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9C447A8"/>
    <w:multiLevelType w:val="hybridMultilevel"/>
    <w:tmpl w:val="53600AC8"/>
    <w:lvl w:ilvl="0" w:tplc="1C1000EA">
      <w:start w:val="1"/>
      <w:numFmt w:val="decimal"/>
      <w:lvlText w:val="%1."/>
      <w:lvlJc w:val="left"/>
      <w:pPr>
        <w:tabs>
          <w:tab w:val="num" w:pos="1080"/>
        </w:tabs>
        <w:ind w:left="1080" w:hanging="360"/>
      </w:pPr>
      <w:rPr>
        <w:rFonts w:hint="default"/>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3BF02AB5"/>
    <w:multiLevelType w:val="hybridMultilevel"/>
    <w:tmpl w:val="429E2E60"/>
    <w:lvl w:ilvl="0" w:tplc="0409000F">
      <w:start w:val="1"/>
      <w:numFmt w:val="decimal"/>
      <w:lvlText w:val="%1."/>
      <w:lvlJc w:val="left"/>
      <w:pPr>
        <w:ind w:left="1500" w:hanging="360"/>
      </w:pPr>
    </w:lvl>
    <w:lvl w:ilvl="1" w:tplc="04090019">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8" w15:restartNumberingAfterBreak="0">
    <w:nsid w:val="3C280D53"/>
    <w:multiLevelType w:val="hybridMultilevel"/>
    <w:tmpl w:val="B14EA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C27AE1"/>
    <w:multiLevelType w:val="multilevel"/>
    <w:tmpl w:val="92C2B594"/>
    <w:name w:val="InternalList2"/>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C9359DC"/>
    <w:multiLevelType w:val="hybridMultilevel"/>
    <w:tmpl w:val="0C12822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4CAD4675"/>
    <w:multiLevelType w:val="multilevel"/>
    <w:tmpl w:val="26AAA450"/>
    <w:name w:val="InternalList2"/>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2" w15:restartNumberingAfterBreak="0">
    <w:nsid w:val="523501F0"/>
    <w:multiLevelType w:val="hybridMultilevel"/>
    <w:tmpl w:val="E99A44F4"/>
    <w:name w:val="InternalList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DE73A3"/>
    <w:multiLevelType w:val="hybridMultilevel"/>
    <w:tmpl w:val="27624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076E0B"/>
    <w:multiLevelType w:val="hybridMultilevel"/>
    <w:tmpl w:val="C18EDD6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72B728FD"/>
    <w:multiLevelType w:val="multilevel"/>
    <w:tmpl w:val="999ECBD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21"/>
  </w:num>
  <w:num w:numId="2">
    <w:abstractNumId w:val="14"/>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3"/>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num>
  <w:num w:numId="12">
    <w:abstractNumId w:val="10"/>
  </w:num>
  <w:num w:numId="13">
    <w:abstractNumId w:val="16"/>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7"/>
  </w:num>
  <w:num w:numId="20">
    <w:abstractNumId w:val="6"/>
  </w:num>
  <w:num w:numId="21">
    <w:abstractNumId w:val="5"/>
  </w:num>
  <w:num w:numId="22">
    <w:abstractNumId w:val="4"/>
  </w:num>
  <w:num w:numId="23">
    <w:abstractNumId w:val="8"/>
  </w:num>
  <w:num w:numId="24">
    <w:abstractNumId w:val="2"/>
  </w:num>
  <w:num w:numId="25">
    <w:abstractNumId w:val="1"/>
  </w:num>
  <w:num w:numId="26">
    <w:abstractNumId w:val="0"/>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13"/>
  </w:num>
  <w:num w:numId="34">
    <w:abstractNumId w:val="17"/>
  </w:num>
  <w:num w:numId="35">
    <w:abstractNumId w:val="21"/>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num>
  <w:num w:numId="38">
    <w:abstractNumId w:val="12"/>
  </w:num>
  <w:num w:numId="39">
    <w:abstractNumId w:val="18"/>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307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09F"/>
    <w:rsid w:val="000048AE"/>
    <w:rsid w:val="00005191"/>
    <w:rsid w:val="000105A2"/>
    <w:rsid w:val="000116A2"/>
    <w:rsid w:val="00020588"/>
    <w:rsid w:val="000228AA"/>
    <w:rsid w:val="00030F9D"/>
    <w:rsid w:val="0003262A"/>
    <w:rsid w:val="00040B98"/>
    <w:rsid w:val="000426CB"/>
    <w:rsid w:val="0004523F"/>
    <w:rsid w:val="00046093"/>
    <w:rsid w:val="00050603"/>
    <w:rsid w:val="00051326"/>
    <w:rsid w:val="0005698B"/>
    <w:rsid w:val="000625C9"/>
    <w:rsid w:val="000665DB"/>
    <w:rsid w:val="00067928"/>
    <w:rsid w:val="000723F7"/>
    <w:rsid w:val="0008403D"/>
    <w:rsid w:val="00084627"/>
    <w:rsid w:val="000857C3"/>
    <w:rsid w:val="00087559"/>
    <w:rsid w:val="00092D01"/>
    <w:rsid w:val="00096726"/>
    <w:rsid w:val="00097057"/>
    <w:rsid w:val="000A08FE"/>
    <w:rsid w:val="000A1AC3"/>
    <w:rsid w:val="000A446B"/>
    <w:rsid w:val="000A7F9C"/>
    <w:rsid w:val="000B00D6"/>
    <w:rsid w:val="000B49E3"/>
    <w:rsid w:val="000B6C77"/>
    <w:rsid w:val="000C2C85"/>
    <w:rsid w:val="000C7BFA"/>
    <w:rsid w:val="000D2E6E"/>
    <w:rsid w:val="000D49C9"/>
    <w:rsid w:val="000E6251"/>
    <w:rsid w:val="000E6427"/>
    <w:rsid w:val="000E6AAA"/>
    <w:rsid w:val="000E6E4A"/>
    <w:rsid w:val="000E7490"/>
    <w:rsid w:val="000F4E15"/>
    <w:rsid w:val="000F794B"/>
    <w:rsid w:val="00100467"/>
    <w:rsid w:val="0012189D"/>
    <w:rsid w:val="00130EF2"/>
    <w:rsid w:val="001336AA"/>
    <w:rsid w:val="001338CC"/>
    <w:rsid w:val="00134B8F"/>
    <w:rsid w:val="00140A6A"/>
    <w:rsid w:val="00140C16"/>
    <w:rsid w:val="00142C43"/>
    <w:rsid w:val="0014322F"/>
    <w:rsid w:val="001443E9"/>
    <w:rsid w:val="001504C4"/>
    <w:rsid w:val="00150AF2"/>
    <w:rsid w:val="00151DAD"/>
    <w:rsid w:val="00153366"/>
    <w:rsid w:val="00163C5A"/>
    <w:rsid w:val="00166839"/>
    <w:rsid w:val="00170125"/>
    <w:rsid w:val="0017263D"/>
    <w:rsid w:val="00174BF0"/>
    <w:rsid w:val="001853D6"/>
    <w:rsid w:val="001857D7"/>
    <w:rsid w:val="001874C5"/>
    <w:rsid w:val="001916A1"/>
    <w:rsid w:val="00191ED4"/>
    <w:rsid w:val="00192070"/>
    <w:rsid w:val="00193856"/>
    <w:rsid w:val="00193D1A"/>
    <w:rsid w:val="001962B5"/>
    <w:rsid w:val="0019658F"/>
    <w:rsid w:val="001A2F23"/>
    <w:rsid w:val="001A50AA"/>
    <w:rsid w:val="001B1588"/>
    <w:rsid w:val="001B267B"/>
    <w:rsid w:val="001B3031"/>
    <w:rsid w:val="001B5D1D"/>
    <w:rsid w:val="001C03D5"/>
    <w:rsid w:val="001C19C7"/>
    <w:rsid w:val="001C4119"/>
    <w:rsid w:val="001C7C3A"/>
    <w:rsid w:val="001D67AF"/>
    <w:rsid w:val="001E1B6B"/>
    <w:rsid w:val="001E4BC7"/>
    <w:rsid w:val="001E734B"/>
    <w:rsid w:val="001E73F9"/>
    <w:rsid w:val="001F2656"/>
    <w:rsid w:val="001F2821"/>
    <w:rsid w:val="001F2B4D"/>
    <w:rsid w:val="001F56D6"/>
    <w:rsid w:val="002007CD"/>
    <w:rsid w:val="00201846"/>
    <w:rsid w:val="0020372A"/>
    <w:rsid w:val="00205423"/>
    <w:rsid w:val="00207EDD"/>
    <w:rsid w:val="002111E1"/>
    <w:rsid w:val="0021432F"/>
    <w:rsid w:val="00234116"/>
    <w:rsid w:val="0023678A"/>
    <w:rsid w:val="0024403F"/>
    <w:rsid w:val="00245216"/>
    <w:rsid w:val="00261640"/>
    <w:rsid w:val="002701EE"/>
    <w:rsid w:val="00272945"/>
    <w:rsid w:val="002759A4"/>
    <w:rsid w:val="0027611F"/>
    <w:rsid w:val="00280813"/>
    <w:rsid w:val="00285E7F"/>
    <w:rsid w:val="00285F1B"/>
    <w:rsid w:val="00297DD6"/>
    <w:rsid w:val="002A1DD7"/>
    <w:rsid w:val="002A1E21"/>
    <w:rsid w:val="002A70D8"/>
    <w:rsid w:val="002B16EF"/>
    <w:rsid w:val="002B3F0F"/>
    <w:rsid w:val="002C1FCE"/>
    <w:rsid w:val="002C6F0B"/>
    <w:rsid w:val="002D266D"/>
    <w:rsid w:val="002D6985"/>
    <w:rsid w:val="002E2C5C"/>
    <w:rsid w:val="002E33A2"/>
    <w:rsid w:val="002E371F"/>
    <w:rsid w:val="002E41A1"/>
    <w:rsid w:val="002E4B9D"/>
    <w:rsid w:val="002E5D8C"/>
    <w:rsid w:val="002E6A4D"/>
    <w:rsid w:val="002E6E82"/>
    <w:rsid w:val="002E7965"/>
    <w:rsid w:val="002F7204"/>
    <w:rsid w:val="002F77D5"/>
    <w:rsid w:val="0030054A"/>
    <w:rsid w:val="00313814"/>
    <w:rsid w:val="00313972"/>
    <w:rsid w:val="00315ACF"/>
    <w:rsid w:val="00317093"/>
    <w:rsid w:val="00317C56"/>
    <w:rsid w:val="00324D02"/>
    <w:rsid w:val="00332084"/>
    <w:rsid w:val="003321E5"/>
    <w:rsid w:val="00332A81"/>
    <w:rsid w:val="003356E3"/>
    <w:rsid w:val="003357B9"/>
    <w:rsid w:val="00336E58"/>
    <w:rsid w:val="00341092"/>
    <w:rsid w:val="00342B82"/>
    <w:rsid w:val="0034519F"/>
    <w:rsid w:val="00356712"/>
    <w:rsid w:val="003604EA"/>
    <w:rsid w:val="0036191F"/>
    <w:rsid w:val="003625E2"/>
    <w:rsid w:val="003657FF"/>
    <w:rsid w:val="0036649A"/>
    <w:rsid w:val="003721E2"/>
    <w:rsid w:val="00373D6F"/>
    <w:rsid w:val="003744BB"/>
    <w:rsid w:val="00380101"/>
    <w:rsid w:val="003858E1"/>
    <w:rsid w:val="0038644A"/>
    <w:rsid w:val="0038693C"/>
    <w:rsid w:val="00391777"/>
    <w:rsid w:val="003A2F7A"/>
    <w:rsid w:val="003A30D6"/>
    <w:rsid w:val="003A4FD5"/>
    <w:rsid w:val="003B2925"/>
    <w:rsid w:val="003C11CC"/>
    <w:rsid w:val="003C29A5"/>
    <w:rsid w:val="003C2C8A"/>
    <w:rsid w:val="003C44B2"/>
    <w:rsid w:val="003D16A2"/>
    <w:rsid w:val="003D33B8"/>
    <w:rsid w:val="003D5356"/>
    <w:rsid w:val="003D6792"/>
    <w:rsid w:val="003E095B"/>
    <w:rsid w:val="003E2CF2"/>
    <w:rsid w:val="003F439A"/>
    <w:rsid w:val="00406849"/>
    <w:rsid w:val="00407CBF"/>
    <w:rsid w:val="0041139B"/>
    <w:rsid w:val="00415ED8"/>
    <w:rsid w:val="0042068C"/>
    <w:rsid w:val="00423718"/>
    <w:rsid w:val="0042439E"/>
    <w:rsid w:val="00424F52"/>
    <w:rsid w:val="00437956"/>
    <w:rsid w:val="0043796F"/>
    <w:rsid w:val="0044000D"/>
    <w:rsid w:val="00445E3A"/>
    <w:rsid w:val="0044602C"/>
    <w:rsid w:val="0045084B"/>
    <w:rsid w:val="00454D0E"/>
    <w:rsid w:val="00455D20"/>
    <w:rsid w:val="0045789D"/>
    <w:rsid w:val="00466FCD"/>
    <w:rsid w:val="00471D7F"/>
    <w:rsid w:val="00472ED0"/>
    <w:rsid w:val="0048103B"/>
    <w:rsid w:val="0048111F"/>
    <w:rsid w:val="00487D4D"/>
    <w:rsid w:val="004909E0"/>
    <w:rsid w:val="0049124E"/>
    <w:rsid w:val="00495B8D"/>
    <w:rsid w:val="004A15B0"/>
    <w:rsid w:val="004A436B"/>
    <w:rsid w:val="004B020D"/>
    <w:rsid w:val="004B0A34"/>
    <w:rsid w:val="004B1FBA"/>
    <w:rsid w:val="004B4470"/>
    <w:rsid w:val="004B5A57"/>
    <w:rsid w:val="004C1F5A"/>
    <w:rsid w:val="004C47F9"/>
    <w:rsid w:val="004C4976"/>
    <w:rsid w:val="004C4DF5"/>
    <w:rsid w:val="004D567F"/>
    <w:rsid w:val="004D7486"/>
    <w:rsid w:val="004D7584"/>
    <w:rsid w:val="004E087E"/>
    <w:rsid w:val="004E0ABB"/>
    <w:rsid w:val="004E0C2F"/>
    <w:rsid w:val="004E2310"/>
    <w:rsid w:val="004E3736"/>
    <w:rsid w:val="004F088F"/>
    <w:rsid w:val="004F10D2"/>
    <w:rsid w:val="004F3120"/>
    <w:rsid w:val="004F4F4D"/>
    <w:rsid w:val="004F55B6"/>
    <w:rsid w:val="004F6AF4"/>
    <w:rsid w:val="00500A23"/>
    <w:rsid w:val="0050114B"/>
    <w:rsid w:val="005041E3"/>
    <w:rsid w:val="00504CBF"/>
    <w:rsid w:val="005059B0"/>
    <w:rsid w:val="00505C2F"/>
    <w:rsid w:val="005068F7"/>
    <w:rsid w:val="00510739"/>
    <w:rsid w:val="00510B84"/>
    <w:rsid w:val="00512F6F"/>
    <w:rsid w:val="005143D3"/>
    <w:rsid w:val="00521455"/>
    <w:rsid w:val="00522122"/>
    <w:rsid w:val="0052431F"/>
    <w:rsid w:val="00525626"/>
    <w:rsid w:val="00525797"/>
    <w:rsid w:val="00526932"/>
    <w:rsid w:val="00527435"/>
    <w:rsid w:val="00530F57"/>
    <w:rsid w:val="00541F15"/>
    <w:rsid w:val="00545E36"/>
    <w:rsid w:val="0055117F"/>
    <w:rsid w:val="005527B6"/>
    <w:rsid w:val="005568FB"/>
    <w:rsid w:val="00560365"/>
    <w:rsid w:val="0056070D"/>
    <w:rsid w:val="005607FA"/>
    <w:rsid w:val="00563522"/>
    <w:rsid w:val="00567B71"/>
    <w:rsid w:val="00574017"/>
    <w:rsid w:val="005803AA"/>
    <w:rsid w:val="00580532"/>
    <w:rsid w:val="005825DD"/>
    <w:rsid w:val="00584A90"/>
    <w:rsid w:val="005850C7"/>
    <w:rsid w:val="00585C19"/>
    <w:rsid w:val="00590FC5"/>
    <w:rsid w:val="0059321B"/>
    <w:rsid w:val="00595DB4"/>
    <w:rsid w:val="005A6DD9"/>
    <w:rsid w:val="005C21CA"/>
    <w:rsid w:val="005C3E6A"/>
    <w:rsid w:val="005C5FF9"/>
    <w:rsid w:val="005C614A"/>
    <w:rsid w:val="005C77D7"/>
    <w:rsid w:val="005D45E2"/>
    <w:rsid w:val="005D51A0"/>
    <w:rsid w:val="005D6987"/>
    <w:rsid w:val="005E67BA"/>
    <w:rsid w:val="005E7A9A"/>
    <w:rsid w:val="005F255A"/>
    <w:rsid w:val="005F26DA"/>
    <w:rsid w:val="005F2AEB"/>
    <w:rsid w:val="005F2B09"/>
    <w:rsid w:val="0060150C"/>
    <w:rsid w:val="00602FD9"/>
    <w:rsid w:val="00607A7F"/>
    <w:rsid w:val="00611147"/>
    <w:rsid w:val="00612A53"/>
    <w:rsid w:val="00615E4C"/>
    <w:rsid w:val="00621B90"/>
    <w:rsid w:val="006220D0"/>
    <w:rsid w:val="00624AD2"/>
    <w:rsid w:val="006252D7"/>
    <w:rsid w:val="00625A4B"/>
    <w:rsid w:val="00632819"/>
    <w:rsid w:val="0064391C"/>
    <w:rsid w:val="00645CDB"/>
    <w:rsid w:val="006545C2"/>
    <w:rsid w:val="006549AB"/>
    <w:rsid w:val="00656820"/>
    <w:rsid w:val="00661AAE"/>
    <w:rsid w:val="00662A7C"/>
    <w:rsid w:val="00666483"/>
    <w:rsid w:val="00681C88"/>
    <w:rsid w:val="00682C3D"/>
    <w:rsid w:val="006926A1"/>
    <w:rsid w:val="006A05E6"/>
    <w:rsid w:val="006A068A"/>
    <w:rsid w:val="006A3F42"/>
    <w:rsid w:val="006B6919"/>
    <w:rsid w:val="006B6EC3"/>
    <w:rsid w:val="006C142F"/>
    <w:rsid w:val="006C19CF"/>
    <w:rsid w:val="006C36FB"/>
    <w:rsid w:val="006C6738"/>
    <w:rsid w:val="006D2AAB"/>
    <w:rsid w:val="006E16E8"/>
    <w:rsid w:val="006E192F"/>
    <w:rsid w:val="006E409F"/>
    <w:rsid w:val="006E4BB4"/>
    <w:rsid w:val="006E7EB4"/>
    <w:rsid w:val="006F1B0F"/>
    <w:rsid w:val="006F2C57"/>
    <w:rsid w:val="007005BE"/>
    <w:rsid w:val="007028D2"/>
    <w:rsid w:val="007059E5"/>
    <w:rsid w:val="007136CF"/>
    <w:rsid w:val="007238BB"/>
    <w:rsid w:val="0072452D"/>
    <w:rsid w:val="00725EC1"/>
    <w:rsid w:val="007275CD"/>
    <w:rsid w:val="00741332"/>
    <w:rsid w:val="00743753"/>
    <w:rsid w:val="00745839"/>
    <w:rsid w:val="00745D56"/>
    <w:rsid w:val="00745FAF"/>
    <w:rsid w:val="00750C0F"/>
    <w:rsid w:val="00754066"/>
    <w:rsid w:val="0076051A"/>
    <w:rsid w:val="00762DB4"/>
    <w:rsid w:val="0077039E"/>
    <w:rsid w:val="00770AD0"/>
    <w:rsid w:val="00772240"/>
    <w:rsid w:val="007763E8"/>
    <w:rsid w:val="00780D0E"/>
    <w:rsid w:val="0078336D"/>
    <w:rsid w:val="007932D2"/>
    <w:rsid w:val="00793A7C"/>
    <w:rsid w:val="00797389"/>
    <w:rsid w:val="007A1AD7"/>
    <w:rsid w:val="007A4843"/>
    <w:rsid w:val="007B111E"/>
    <w:rsid w:val="007B136F"/>
    <w:rsid w:val="007B2CA5"/>
    <w:rsid w:val="007B582A"/>
    <w:rsid w:val="007B7D1D"/>
    <w:rsid w:val="007C0DDE"/>
    <w:rsid w:val="007C439A"/>
    <w:rsid w:val="007C6E19"/>
    <w:rsid w:val="007D0FD7"/>
    <w:rsid w:val="007D1BC5"/>
    <w:rsid w:val="007D28FE"/>
    <w:rsid w:val="007D4C50"/>
    <w:rsid w:val="007D5986"/>
    <w:rsid w:val="007E3F3F"/>
    <w:rsid w:val="007E600E"/>
    <w:rsid w:val="007E7413"/>
    <w:rsid w:val="007E7438"/>
    <w:rsid w:val="007F4FF4"/>
    <w:rsid w:val="008046B8"/>
    <w:rsid w:val="00805325"/>
    <w:rsid w:val="00807314"/>
    <w:rsid w:val="008176F4"/>
    <w:rsid w:val="008209FD"/>
    <w:rsid w:val="00830A44"/>
    <w:rsid w:val="00834091"/>
    <w:rsid w:val="008529E3"/>
    <w:rsid w:val="00854001"/>
    <w:rsid w:val="008563FE"/>
    <w:rsid w:val="00856860"/>
    <w:rsid w:val="008607DC"/>
    <w:rsid w:val="00863A88"/>
    <w:rsid w:val="008640D5"/>
    <w:rsid w:val="00867357"/>
    <w:rsid w:val="0086740C"/>
    <w:rsid w:val="008804F9"/>
    <w:rsid w:val="008848C7"/>
    <w:rsid w:val="00886940"/>
    <w:rsid w:val="008A2359"/>
    <w:rsid w:val="008A4199"/>
    <w:rsid w:val="008A6061"/>
    <w:rsid w:val="008A67C9"/>
    <w:rsid w:val="008B49F6"/>
    <w:rsid w:val="008B5252"/>
    <w:rsid w:val="008B5AEE"/>
    <w:rsid w:val="008C1BF0"/>
    <w:rsid w:val="008D1315"/>
    <w:rsid w:val="008D14F1"/>
    <w:rsid w:val="008D286F"/>
    <w:rsid w:val="008E050A"/>
    <w:rsid w:val="008E052C"/>
    <w:rsid w:val="008E0EF8"/>
    <w:rsid w:val="008E2C12"/>
    <w:rsid w:val="008E2C95"/>
    <w:rsid w:val="008E56C5"/>
    <w:rsid w:val="008E5FE2"/>
    <w:rsid w:val="008F07D5"/>
    <w:rsid w:val="008F2A01"/>
    <w:rsid w:val="008F5E2A"/>
    <w:rsid w:val="009032A6"/>
    <w:rsid w:val="009032FC"/>
    <w:rsid w:val="00911853"/>
    <w:rsid w:val="00914571"/>
    <w:rsid w:val="0091474A"/>
    <w:rsid w:val="009200AE"/>
    <w:rsid w:val="009250A8"/>
    <w:rsid w:val="00927722"/>
    <w:rsid w:val="00930055"/>
    <w:rsid w:val="00930F79"/>
    <w:rsid w:val="009371BB"/>
    <w:rsid w:val="00947046"/>
    <w:rsid w:val="00951CDF"/>
    <w:rsid w:val="00954D08"/>
    <w:rsid w:val="00956C1C"/>
    <w:rsid w:val="00965AF6"/>
    <w:rsid w:val="00967C12"/>
    <w:rsid w:val="0097285C"/>
    <w:rsid w:val="009736A5"/>
    <w:rsid w:val="00974266"/>
    <w:rsid w:val="0097706E"/>
    <w:rsid w:val="009805A5"/>
    <w:rsid w:val="00981618"/>
    <w:rsid w:val="00982318"/>
    <w:rsid w:val="00984F5C"/>
    <w:rsid w:val="009901A7"/>
    <w:rsid w:val="00990D37"/>
    <w:rsid w:val="00992189"/>
    <w:rsid w:val="009921ED"/>
    <w:rsid w:val="00992EF3"/>
    <w:rsid w:val="0099443F"/>
    <w:rsid w:val="0099448A"/>
    <w:rsid w:val="00994955"/>
    <w:rsid w:val="009A22E1"/>
    <w:rsid w:val="009A2F8A"/>
    <w:rsid w:val="009A7AB0"/>
    <w:rsid w:val="009B0E5F"/>
    <w:rsid w:val="009C2C9E"/>
    <w:rsid w:val="009C3FD8"/>
    <w:rsid w:val="009C4D75"/>
    <w:rsid w:val="009C589E"/>
    <w:rsid w:val="009D62BE"/>
    <w:rsid w:val="009D78D8"/>
    <w:rsid w:val="009E6BC3"/>
    <w:rsid w:val="009F5367"/>
    <w:rsid w:val="009F5C9A"/>
    <w:rsid w:val="00A01508"/>
    <w:rsid w:val="00A01F54"/>
    <w:rsid w:val="00A035E4"/>
    <w:rsid w:val="00A05A75"/>
    <w:rsid w:val="00A05B12"/>
    <w:rsid w:val="00A10560"/>
    <w:rsid w:val="00A11694"/>
    <w:rsid w:val="00A13194"/>
    <w:rsid w:val="00A15413"/>
    <w:rsid w:val="00A166AC"/>
    <w:rsid w:val="00A179A4"/>
    <w:rsid w:val="00A219F2"/>
    <w:rsid w:val="00A25367"/>
    <w:rsid w:val="00A2742E"/>
    <w:rsid w:val="00A33271"/>
    <w:rsid w:val="00A42F93"/>
    <w:rsid w:val="00A43B46"/>
    <w:rsid w:val="00A45D17"/>
    <w:rsid w:val="00A53441"/>
    <w:rsid w:val="00A552EB"/>
    <w:rsid w:val="00A6534C"/>
    <w:rsid w:val="00A82750"/>
    <w:rsid w:val="00A87FA7"/>
    <w:rsid w:val="00A96C56"/>
    <w:rsid w:val="00A972F5"/>
    <w:rsid w:val="00AA1599"/>
    <w:rsid w:val="00AA5273"/>
    <w:rsid w:val="00AB0426"/>
    <w:rsid w:val="00AB49D1"/>
    <w:rsid w:val="00AC1A9E"/>
    <w:rsid w:val="00AC462D"/>
    <w:rsid w:val="00AC536A"/>
    <w:rsid w:val="00AD3730"/>
    <w:rsid w:val="00AD4B65"/>
    <w:rsid w:val="00AD6582"/>
    <w:rsid w:val="00AE26E3"/>
    <w:rsid w:val="00AE55DE"/>
    <w:rsid w:val="00AE6D68"/>
    <w:rsid w:val="00AE6F4B"/>
    <w:rsid w:val="00AF2A5F"/>
    <w:rsid w:val="00B14C01"/>
    <w:rsid w:val="00B14CDB"/>
    <w:rsid w:val="00B15B0F"/>
    <w:rsid w:val="00B206FD"/>
    <w:rsid w:val="00B21B0C"/>
    <w:rsid w:val="00B31938"/>
    <w:rsid w:val="00B332B0"/>
    <w:rsid w:val="00B3749C"/>
    <w:rsid w:val="00B43C43"/>
    <w:rsid w:val="00B441A6"/>
    <w:rsid w:val="00B4436F"/>
    <w:rsid w:val="00B450B2"/>
    <w:rsid w:val="00B62F9E"/>
    <w:rsid w:val="00B6419C"/>
    <w:rsid w:val="00B64AE1"/>
    <w:rsid w:val="00B65A87"/>
    <w:rsid w:val="00B80CEB"/>
    <w:rsid w:val="00B82248"/>
    <w:rsid w:val="00B949F3"/>
    <w:rsid w:val="00BA01AC"/>
    <w:rsid w:val="00BB14C1"/>
    <w:rsid w:val="00BB2160"/>
    <w:rsid w:val="00BB352B"/>
    <w:rsid w:val="00BB3A95"/>
    <w:rsid w:val="00BB3D50"/>
    <w:rsid w:val="00BD124A"/>
    <w:rsid w:val="00BD2D93"/>
    <w:rsid w:val="00BD5128"/>
    <w:rsid w:val="00BD6D28"/>
    <w:rsid w:val="00BD6DD3"/>
    <w:rsid w:val="00BE1576"/>
    <w:rsid w:val="00BE1B28"/>
    <w:rsid w:val="00BE2AD2"/>
    <w:rsid w:val="00BE3540"/>
    <w:rsid w:val="00BF04CD"/>
    <w:rsid w:val="00BF1AC2"/>
    <w:rsid w:val="00BF38B1"/>
    <w:rsid w:val="00BF4451"/>
    <w:rsid w:val="00C02E4A"/>
    <w:rsid w:val="00C03300"/>
    <w:rsid w:val="00C03BBB"/>
    <w:rsid w:val="00C058A6"/>
    <w:rsid w:val="00C066EA"/>
    <w:rsid w:val="00C11E1F"/>
    <w:rsid w:val="00C16B03"/>
    <w:rsid w:val="00C2204E"/>
    <w:rsid w:val="00C268E4"/>
    <w:rsid w:val="00C347D6"/>
    <w:rsid w:val="00C46296"/>
    <w:rsid w:val="00C46804"/>
    <w:rsid w:val="00C46C6B"/>
    <w:rsid w:val="00C5596C"/>
    <w:rsid w:val="00C55D98"/>
    <w:rsid w:val="00C6409C"/>
    <w:rsid w:val="00C70CF5"/>
    <w:rsid w:val="00C71C72"/>
    <w:rsid w:val="00C746B0"/>
    <w:rsid w:val="00C81BB4"/>
    <w:rsid w:val="00C82CC2"/>
    <w:rsid w:val="00C90BF7"/>
    <w:rsid w:val="00C94A86"/>
    <w:rsid w:val="00C96E67"/>
    <w:rsid w:val="00C973D3"/>
    <w:rsid w:val="00CA0586"/>
    <w:rsid w:val="00CC4C41"/>
    <w:rsid w:val="00CC5530"/>
    <w:rsid w:val="00CC5D91"/>
    <w:rsid w:val="00CC6039"/>
    <w:rsid w:val="00CD1439"/>
    <w:rsid w:val="00CD3529"/>
    <w:rsid w:val="00CD38A3"/>
    <w:rsid w:val="00CE4D63"/>
    <w:rsid w:val="00CE6C17"/>
    <w:rsid w:val="00CF6F09"/>
    <w:rsid w:val="00CF7329"/>
    <w:rsid w:val="00D01E5A"/>
    <w:rsid w:val="00D0309C"/>
    <w:rsid w:val="00D1221E"/>
    <w:rsid w:val="00D150DF"/>
    <w:rsid w:val="00D251DC"/>
    <w:rsid w:val="00D26992"/>
    <w:rsid w:val="00D26C00"/>
    <w:rsid w:val="00D37367"/>
    <w:rsid w:val="00D378B7"/>
    <w:rsid w:val="00D40EB8"/>
    <w:rsid w:val="00D448EC"/>
    <w:rsid w:val="00D45690"/>
    <w:rsid w:val="00D51FC6"/>
    <w:rsid w:val="00D551B1"/>
    <w:rsid w:val="00D55D3F"/>
    <w:rsid w:val="00D60003"/>
    <w:rsid w:val="00D63D5C"/>
    <w:rsid w:val="00D71C64"/>
    <w:rsid w:val="00D76893"/>
    <w:rsid w:val="00D76FA2"/>
    <w:rsid w:val="00D82852"/>
    <w:rsid w:val="00D82E67"/>
    <w:rsid w:val="00D876ED"/>
    <w:rsid w:val="00D90BE8"/>
    <w:rsid w:val="00D93391"/>
    <w:rsid w:val="00D93FDC"/>
    <w:rsid w:val="00D96463"/>
    <w:rsid w:val="00D96FBA"/>
    <w:rsid w:val="00DA1B44"/>
    <w:rsid w:val="00DB1758"/>
    <w:rsid w:val="00DB2530"/>
    <w:rsid w:val="00DB25D1"/>
    <w:rsid w:val="00DB634A"/>
    <w:rsid w:val="00DC1225"/>
    <w:rsid w:val="00DC12CF"/>
    <w:rsid w:val="00DC2DC6"/>
    <w:rsid w:val="00DC3DD1"/>
    <w:rsid w:val="00DC63B1"/>
    <w:rsid w:val="00DD29A0"/>
    <w:rsid w:val="00DD7110"/>
    <w:rsid w:val="00DE3DDA"/>
    <w:rsid w:val="00DE5BDD"/>
    <w:rsid w:val="00DF3825"/>
    <w:rsid w:val="00DF62E5"/>
    <w:rsid w:val="00DF7BD3"/>
    <w:rsid w:val="00E00AEF"/>
    <w:rsid w:val="00E01979"/>
    <w:rsid w:val="00E070DB"/>
    <w:rsid w:val="00E07BF6"/>
    <w:rsid w:val="00E119D7"/>
    <w:rsid w:val="00E12BF5"/>
    <w:rsid w:val="00E161DD"/>
    <w:rsid w:val="00E23E16"/>
    <w:rsid w:val="00E27518"/>
    <w:rsid w:val="00E30310"/>
    <w:rsid w:val="00E31F5F"/>
    <w:rsid w:val="00E450C3"/>
    <w:rsid w:val="00E551E7"/>
    <w:rsid w:val="00E63753"/>
    <w:rsid w:val="00E63E9C"/>
    <w:rsid w:val="00E674C0"/>
    <w:rsid w:val="00E721AF"/>
    <w:rsid w:val="00E72D24"/>
    <w:rsid w:val="00E773DB"/>
    <w:rsid w:val="00E82153"/>
    <w:rsid w:val="00E86077"/>
    <w:rsid w:val="00E86959"/>
    <w:rsid w:val="00E87EAC"/>
    <w:rsid w:val="00E91239"/>
    <w:rsid w:val="00E94238"/>
    <w:rsid w:val="00E97211"/>
    <w:rsid w:val="00E97BD3"/>
    <w:rsid w:val="00EA1A45"/>
    <w:rsid w:val="00EA270A"/>
    <w:rsid w:val="00EA57A2"/>
    <w:rsid w:val="00EA6385"/>
    <w:rsid w:val="00EB2D02"/>
    <w:rsid w:val="00EB48AF"/>
    <w:rsid w:val="00EB5454"/>
    <w:rsid w:val="00EC18E6"/>
    <w:rsid w:val="00EC196D"/>
    <w:rsid w:val="00EC2D20"/>
    <w:rsid w:val="00EC4407"/>
    <w:rsid w:val="00EC6198"/>
    <w:rsid w:val="00EC775D"/>
    <w:rsid w:val="00ED067D"/>
    <w:rsid w:val="00ED2161"/>
    <w:rsid w:val="00ED7007"/>
    <w:rsid w:val="00ED78D1"/>
    <w:rsid w:val="00EE0861"/>
    <w:rsid w:val="00EE7ABD"/>
    <w:rsid w:val="00EE7C7B"/>
    <w:rsid w:val="00EF0374"/>
    <w:rsid w:val="00EF19B4"/>
    <w:rsid w:val="00EF705A"/>
    <w:rsid w:val="00F030B2"/>
    <w:rsid w:val="00F07340"/>
    <w:rsid w:val="00F13B3B"/>
    <w:rsid w:val="00F1606C"/>
    <w:rsid w:val="00F162BC"/>
    <w:rsid w:val="00F20366"/>
    <w:rsid w:val="00F21E80"/>
    <w:rsid w:val="00F27090"/>
    <w:rsid w:val="00F3126F"/>
    <w:rsid w:val="00F33BB8"/>
    <w:rsid w:val="00F421A5"/>
    <w:rsid w:val="00F5154F"/>
    <w:rsid w:val="00F6135A"/>
    <w:rsid w:val="00F63CFD"/>
    <w:rsid w:val="00F640BC"/>
    <w:rsid w:val="00F65BD2"/>
    <w:rsid w:val="00F66214"/>
    <w:rsid w:val="00F67D54"/>
    <w:rsid w:val="00F74BCC"/>
    <w:rsid w:val="00F75013"/>
    <w:rsid w:val="00F751E0"/>
    <w:rsid w:val="00F815F1"/>
    <w:rsid w:val="00F82C65"/>
    <w:rsid w:val="00F845AD"/>
    <w:rsid w:val="00F87817"/>
    <w:rsid w:val="00F90634"/>
    <w:rsid w:val="00F91D20"/>
    <w:rsid w:val="00F9579D"/>
    <w:rsid w:val="00FA5E1D"/>
    <w:rsid w:val="00FB2CBC"/>
    <w:rsid w:val="00FB59B7"/>
    <w:rsid w:val="00FB5A08"/>
    <w:rsid w:val="00FD082B"/>
    <w:rsid w:val="00FD24E9"/>
    <w:rsid w:val="00FD301A"/>
    <w:rsid w:val="00FD6886"/>
    <w:rsid w:val="00FD726C"/>
    <w:rsid w:val="00FE276C"/>
    <w:rsid w:val="00FE2AA4"/>
    <w:rsid w:val="00FF3436"/>
    <w:rsid w:val="00FF4342"/>
    <w:rsid w:val="00FF65EF"/>
    <w:rsid w:val="00FF6F2E"/>
    <w:rsid w:val="00FF7C0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655CBF18"/>
  <w15:docId w15:val="{173C6256-18C7-4D5C-A1F5-4C9DD2F91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0DDE"/>
  </w:style>
  <w:style w:type="paragraph" w:styleId="Heading1">
    <w:name w:val="heading 1"/>
    <w:basedOn w:val="Normal"/>
    <w:next w:val="Normal"/>
    <w:link w:val="Heading1Char"/>
    <w:uiPriority w:val="9"/>
    <w:qFormat/>
    <w:rsid w:val="0055117F"/>
    <w:pPr>
      <w:keepNext/>
      <w:keepLines/>
      <w:numPr>
        <w:numId w:val="1"/>
      </w:numPr>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numPr>
        <w:ilvl w:val="2"/>
        <w:numId w:val="1"/>
      </w:numPr>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numPr>
        <w:ilvl w:val="3"/>
        <w:numId w:val="1"/>
      </w:numPr>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numPr>
        <w:ilvl w:val="4"/>
        <w:numId w:val="1"/>
      </w:numPr>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17F"/>
    <w:rPr>
      <w:rFonts w:asciiTheme="majorHAnsi" w:eastAsiaTheme="majorEastAsia" w:hAnsiTheme="majorHAnsi" w:cstheme="majorBidi"/>
      <w:bCs/>
      <w:i/>
      <w:color w:val="6076B4"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Outdent0">
    <w:name w:val="Outdent0"/>
    <w:basedOn w:val="Normal"/>
    <w:qFormat/>
    <w:rsid w:val="001962B5"/>
    <w:pPr>
      <w:keepNext/>
      <w:keepLines/>
      <w:numPr>
        <w:numId w:val="16"/>
      </w:numPr>
      <w:spacing w:after="0" w:line="240" w:lineRule="auto"/>
    </w:pPr>
  </w:style>
  <w:style w:type="paragraph" w:styleId="BodyText">
    <w:name w:val="Body Text"/>
    <w:basedOn w:val="Normal"/>
    <w:link w:val="BodyTextChar"/>
    <w:uiPriority w:val="99"/>
    <w:unhideWhenUsed/>
    <w:rsid w:val="0055117F"/>
    <w:pPr>
      <w:spacing w:after="120"/>
    </w:pPr>
  </w:style>
  <w:style w:type="character" w:customStyle="1" w:styleId="BodyTextChar">
    <w:name w:val="Body Text Char"/>
    <w:basedOn w:val="DefaultParagraphFont"/>
    <w:link w:val="BodyText"/>
    <w:uiPriority w:val="99"/>
    <w:rsid w:val="0055117F"/>
  </w:style>
  <w:style w:type="paragraph" w:styleId="BodyTextFirstIndent">
    <w:name w:val="Body Text First Indent"/>
    <w:basedOn w:val="BodyText"/>
    <w:link w:val="BodyTextFirstIndentChar"/>
    <w:uiPriority w:val="99"/>
    <w:unhideWhenUsed/>
    <w:rsid w:val="0055117F"/>
    <w:pPr>
      <w:spacing w:after="200"/>
      <w:ind w:firstLine="360"/>
    </w:pPr>
  </w:style>
  <w:style w:type="character" w:customStyle="1" w:styleId="BodyTextFirstIndentChar">
    <w:name w:val="Body Text First Indent Char"/>
    <w:basedOn w:val="BodyTextChar"/>
    <w:link w:val="BodyTextFirstIndent"/>
    <w:uiPriority w:val="99"/>
    <w:rsid w:val="0055117F"/>
  </w:style>
  <w:style w:type="paragraph" w:styleId="ListNumber2">
    <w:name w:val="List Number 2"/>
    <w:basedOn w:val="Normal"/>
    <w:uiPriority w:val="99"/>
    <w:unhideWhenUsed/>
    <w:rsid w:val="008A2359"/>
    <w:pPr>
      <w:numPr>
        <w:numId w:val="5"/>
      </w:numPr>
      <w:contextualSpacing/>
    </w:pPr>
  </w:style>
  <w:style w:type="paragraph" w:customStyle="1" w:styleId="PictureWide">
    <w:name w:val="PictureWide"/>
    <w:basedOn w:val="Normal"/>
    <w:next w:val="Normal"/>
    <w:rsid w:val="0044000D"/>
    <w:pPr>
      <w:keepNext/>
      <w:spacing w:before="240" w:after="0" w:line="240" w:lineRule="auto"/>
    </w:pPr>
    <w:rPr>
      <w:rFonts w:ascii="Verdana" w:eastAsia="Times New Roman" w:hAnsi="Verdana" w:cs="Times New Roman"/>
      <w:sz w:val="18"/>
      <w:szCs w:val="20"/>
    </w:rPr>
  </w:style>
  <w:style w:type="paragraph" w:customStyle="1" w:styleId="FormulaParagraph">
    <w:name w:val="Formula Paragraph"/>
    <w:basedOn w:val="BodyTextFirstIndent"/>
    <w:qFormat/>
    <w:rsid w:val="00134B8F"/>
    <w:pPr>
      <w:keepNext/>
      <w:keepLines/>
    </w:pPr>
    <w:rPr>
      <w:rFonts w:ascii="Cambria Math" w:hAnsi="Cambria Math"/>
      <w:i/>
    </w:rPr>
  </w:style>
  <w:style w:type="paragraph" w:styleId="NormalWeb">
    <w:name w:val="Normal (Web)"/>
    <w:basedOn w:val="Normal"/>
    <w:uiPriority w:val="99"/>
    <w:semiHidden/>
    <w:unhideWhenUsed/>
    <w:rsid w:val="00B64AE1"/>
    <w:pPr>
      <w:spacing w:before="100" w:beforeAutospacing="1" w:after="100" w:afterAutospacing="1" w:line="240" w:lineRule="auto"/>
    </w:pPr>
    <w:rPr>
      <w:rFonts w:ascii="Times New Roman" w:hAnsi="Times New Roman" w:cs="Times New Roman"/>
      <w:sz w:val="24"/>
      <w:szCs w:val="24"/>
    </w:rPr>
  </w:style>
  <w:style w:type="paragraph" w:customStyle="1" w:styleId="CenteredFigure">
    <w:name w:val="CenteredFigure"/>
    <w:basedOn w:val="Normal"/>
    <w:qFormat/>
    <w:rsid w:val="002E41A1"/>
    <w:pPr>
      <w:jc w:val="center"/>
    </w:pPr>
    <w:rPr>
      <w:noProof/>
    </w:rPr>
  </w:style>
  <w:style w:type="paragraph" w:customStyle="1" w:styleId="Picture">
    <w:name w:val="Picture"/>
    <w:next w:val="Normal"/>
    <w:rsid w:val="00415ED8"/>
    <w:pPr>
      <w:keepNext/>
      <w:spacing w:before="240" w:after="0" w:line="240" w:lineRule="auto"/>
      <w:ind w:left="1440"/>
      <w:jc w:val="center"/>
    </w:pPr>
    <w:rPr>
      <w:rFonts w:ascii="Verdana" w:eastAsia="Times New Roman" w:hAnsi="Verdana" w:cs="Times New Roman"/>
      <w:noProof/>
      <w:sz w:val="18"/>
      <w:szCs w:val="20"/>
    </w:rPr>
  </w:style>
  <w:style w:type="paragraph" w:styleId="TOC1">
    <w:name w:val="toc 1"/>
    <w:basedOn w:val="Normal"/>
    <w:next w:val="Normal"/>
    <w:autoRedefine/>
    <w:uiPriority w:val="39"/>
    <w:unhideWhenUsed/>
    <w:rsid w:val="00FF6F2E"/>
    <w:pPr>
      <w:spacing w:after="100"/>
    </w:pPr>
  </w:style>
  <w:style w:type="paragraph" w:styleId="TOC2">
    <w:name w:val="toc 2"/>
    <w:basedOn w:val="Normal"/>
    <w:next w:val="Normal"/>
    <w:autoRedefine/>
    <w:uiPriority w:val="39"/>
    <w:unhideWhenUsed/>
    <w:rsid w:val="00FF6F2E"/>
    <w:pPr>
      <w:spacing w:after="100"/>
      <w:ind w:left="220"/>
    </w:pPr>
  </w:style>
  <w:style w:type="paragraph" w:styleId="TOC3">
    <w:name w:val="toc 3"/>
    <w:basedOn w:val="Normal"/>
    <w:next w:val="Normal"/>
    <w:autoRedefine/>
    <w:uiPriority w:val="39"/>
    <w:unhideWhenUsed/>
    <w:rsid w:val="00FF6F2E"/>
    <w:pPr>
      <w:spacing w:after="100"/>
      <w:ind w:left="440"/>
    </w:pPr>
  </w:style>
  <w:style w:type="character" w:styleId="Hyperlink">
    <w:name w:val="Hyperlink"/>
    <w:basedOn w:val="DefaultParagraphFont"/>
    <w:uiPriority w:val="99"/>
    <w:unhideWhenUsed/>
    <w:rsid w:val="00FF6F2E"/>
    <w:rPr>
      <w:color w:val="3399FF" w:themeColor="hyperlink"/>
      <w:u w:val="single"/>
    </w:rPr>
  </w:style>
  <w:style w:type="paragraph" w:styleId="TableofFigures">
    <w:name w:val="table of figures"/>
    <w:basedOn w:val="Normal"/>
    <w:next w:val="Normal"/>
    <w:uiPriority w:val="99"/>
    <w:unhideWhenUsed/>
    <w:rsid w:val="00A552EB"/>
    <w:pPr>
      <w:spacing w:after="0"/>
    </w:pPr>
  </w:style>
  <w:style w:type="character" w:styleId="Mention">
    <w:name w:val="Mention"/>
    <w:basedOn w:val="DefaultParagraphFont"/>
    <w:uiPriority w:val="99"/>
    <w:semiHidden/>
    <w:unhideWhenUsed/>
    <w:rsid w:val="008A67C9"/>
    <w:rPr>
      <w:color w:val="2B579A"/>
      <w:shd w:val="clear" w:color="auto" w:fill="E6E6E6"/>
    </w:rPr>
  </w:style>
  <w:style w:type="paragraph" w:styleId="EndnoteText">
    <w:name w:val="endnote text"/>
    <w:basedOn w:val="Normal"/>
    <w:link w:val="EndnoteTextChar"/>
    <w:uiPriority w:val="99"/>
    <w:semiHidden/>
    <w:unhideWhenUsed/>
    <w:rsid w:val="003A30D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A30D6"/>
    <w:rPr>
      <w:sz w:val="20"/>
      <w:szCs w:val="20"/>
    </w:rPr>
  </w:style>
  <w:style w:type="character" w:styleId="EndnoteReference">
    <w:name w:val="endnote reference"/>
    <w:basedOn w:val="DefaultParagraphFont"/>
    <w:uiPriority w:val="99"/>
    <w:semiHidden/>
    <w:unhideWhenUsed/>
    <w:rsid w:val="003A30D6"/>
    <w:rPr>
      <w:vertAlign w:val="superscript"/>
    </w:rPr>
  </w:style>
  <w:style w:type="character" w:customStyle="1" w:styleId="apple-converted-space">
    <w:name w:val="apple-converted-space"/>
    <w:basedOn w:val="DefaultParagraphFont"/>
    <w:rsid w:val="000E6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krat.DESKTOP-VAF50Q5.000\AppData\Roaming\Microsoft\Templates\Report%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4175ADD02244FF29AE174EE8FF948BC"/>
        <w:category>
          <w:name w:val="General"/>
          <w:gallery w:val="placeholder"/>
        </w:category>
        <w:types>
          <w:type w:val="bbPlcHdr"/>
        </w:types>
        <w:behaviors>
          <w:behavior w:val="content"/>
        </w:behaviors>
        <w:guid w:val="{C06F37A9-B35F-4426-822E-A3BC8A6F803A}"/>
      </w:docPartPr>
      <w:docPartBody>
        <w:p w:rsidR="00DD7FBF" w:rsidRDefault="00DD7FBF">
          <w:pPr>
            <w:pStyle w:val="34175ADD02244FF29AE174EE8FF948BC"/>
          </w:pPr>
          <w:r>
            <w:rPr>
              <w:rFonts w:asciiTheme="majorHAnsi" w:eastAsiaTheme="majorEastAsia" w:hAnsiTheme="majorHAnsi" w:cstheme="majorBidi"/>
              <w:sz w:val="80"/>
              <w:szCs w:val="80"/>
            </w:rPr>
            <w:t>[Type the document title]</w:t>
          </w:r>
        </w:p>
      </w:docPartBody>
    </w:docPart>
    <w:docPart>
      <w:docPartPr>
        <w:name w:val="4746EDF1B6374713861F6016DBDAE7C4"/>
        <w:category>
          <w:name w:val="General"/>
          <w:gallery w:val="placeholder"/>
        </w:category>
        <w:types>
          <w:type w:val="bbPlcHdr"/>
        </w:types>
        <w:behaviors>
          <w:behavior w:val="content"/>
        </w:behaviors>
        <w:guid w:val="{3F5CE090-1CAD-46F3-9454-C83FAF7EE2AB}"/>
      </w:docPartPr>
      <w:docPartBody>
        <w:p w:rsidR="00DD7FBF" w:rsidRDefault="00DD7FBF">
          <w:pPr>
            <w:pStyle w:val="4746EDF1B6374713861F6016DBDAE7C4"/>
          </w:pPr>
          <w:r>
            <w:rPr>
              <w:rFonts w:asciiTheme="majorHAnsi" w:eastAsiaTheme="majorEastAsia" w:hAnsiTheme="majorHAnsi" w:cstheme="majorBidi"/>
              <w:sz w:val="44"/>
              <w:szCs w:val="44"/>
            </w:rPr>
            <w:t>[Type the document subtitle]</w:t>
          </w:r>
        </w:p>
      </w:docPartBody>
    </w:docPart>
    <w:docPart>
      <w:docPartPr>
        <w:name w:val="C157257047C543C9B3EB0D6B9A0CF1B9"/>
        <w:category>
          <w:name w:val="General"/>
          <w:gallery w:val="placeholder"/>
        </w:category>
        <w:types>
          <w:type w:val="bbPlcHdr"/>
        </w:types>
        <w:behaviors>
          <w:behavior w:val="content"/>
        </w:behaviors>
        <w:guid w:val="{1B129D3D-1D15-44C3-8198-1D3F512A5FF0}"/>
      </w:docPartPr>
      <w:docPartBody>
        <w:p w:rsidR="00DD7FBF" w:rsidRDefault="00DD7FBF">
          <w:pPr>
            <w:pStyle w:val="C157257047C543C9B3EB0D6B9A0CF1B9"/>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Yu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charset w:val="80"/>
    <w:family w:val="modern"/>
    <w:pitch w:val="fixed"/>
    <w:sig w:usb0="80000281" w:usb1="28C76CF8" w:usb2="00000010" w:usb3="00000000" w:csb0="0002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FBF"/>
    <w:rsid w:val="000C162F"/>
    <w:rsid w:val="000E11D3"/>
    <w:rsid w:val="001008DE"/>
    <w:rsid w:val="0012124D"/>
    <w:rsid w:val="001C3A8A"/>
    <w:rsid w:val="002D5E02"/>
    <w:rsid w:val="003D10A4"/>
    <w:rsid w:val="004A2BC0"/>
    <w:rsid w:val="005A7A16"/>
    <w:rsid w:val="005C0E92"/>
    <w:rsid w:val="00615D83"/>
    <w:rsid w:val="006323E2"/>
    <w:rsid w:val="00843BB7"/>
    <w:rsid w:val="008945A4"/>
    <w:rsid w:val="00936721"/>
    <w:rsid w:val="00943DFE"/>
    <w:rsid w:val="00B468A1"/>
    <w:rsid w:val="00B605B0"/>
    <w:rsid w:val="00BF0D4B"/>
    <w:rsid w:val="00D1463A"/>
    <w:rsid w:val="00DD7FBF"/>
    <w:rsid w:val="00EA5D10"/>
    <w:rsid w:val="00FF2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lang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175ADD02244FF29AE174EE8FF948BC">
    <w:name w:val="34175ADD02244FF29AE174EE8FF948BC"/>
  </w:style>
  <w:style w:type="paragraph" w:customStyle="1" w:styleId="4746EDF1B6374713861F6016DBDAE7C4">
    <w:name w:val="4746EDF1B6374713861F6016DBDAE7C4"/>
  </w:style>
  <w:style w:type="paragraph" w:customStyle="1" w:styleId="C157257047C543C9B3EB0D6B9A0CF1B9">
    <w:name w:val="C157257047C543C9B3EB0D6B9A0CF1B9"/>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4472C4" w:themeColor="accent1"/>
      <w:sz w:val="32"/>
      <w:szCs w:val="32"/>
      <w:lang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eastAsia="ja-JP"/>
    </w:rPr>
  </w:style>
  <w:style w:type="character" w:customStyle="1" w:styleId="Heading3Char">
    <w:name w:val="Heading 3 Char"/>
    <w:basedOn w:val="DefaultParagraphFont"/>
    <w:link w:val="Heading3"/>
    <w:uiPriority w:val="9"/>
    <w:rPr>
      <w:rFonts w:eastAsiaTheme="majorEastAsia" w:cstheme="majorBidi"/>
      <w:b/>
      <w:bCs/>
      <w:caps/>
      <w:color w:val="44546A" w:themeColor="text2"/>
    </w:rPr>
  </w:style>
  <w:style w:type="paragraph" w:customStyle="1" w:styleId="B19BF486658E4AFEB77008FFFBF8CC73">
    <w:name w:val="B19BF486658E4AFEB77008FFFBF8CC73"/>
  </w:style>
  <w:style w:type="character" w:styleId="PlaceholderText">
    <w:name w:val="Placeholder Text"/>
    <w:basedOn w:val="DefaultParagraphFont"/>
    <w:uiPriority w:val="99"/>
    <w:semiHidden/>
    <w:rsid w:val="0012124D"/>
    <w:rPr>
      <w:color w:val="808080"/>
    </w:rPr>
  </w:style>
  <w:style w:type="paragraph" w:customStyle="1" w:styleId="BBC31380699F401AA999E9D890B1EF97">
    <w:name w:val="BBC31380699F401AA999E9D890B1EF97"/>
    <w:rsid w:val="000E11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This document describes the basic approach and algorithms of the Simulator Module in SAROPS 2.1.</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1083CA12-5842-482C-AF8F-1352C3F1AC3D}">
  <ds:schemaRefs>
    <ds:schemaRef ds:uri="http://schemas.microsoft.com/sharepoint/v3/contenttype/forms"/>
  </ds:schemaRefs>
</ds:datastoreItem>
</file>

<file path=customXml/itemProps4.xml><?xml version="1.0" encoding="utf-8"?>
<ds:datastoreItem xmlns:ds="http://schemas.openxmlformats.org/officeDocument/2006/customXml" ds:itemID="{26039AB3-FBF5-44CA-A0BC-364564BED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design).dotx</Template>
  <TotalTime>14291</TotalTime>
  <Pages>24</Pages>
  <Words>6547</Words>
  <Characters>37323</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Simulator Module</vt:lpstr>
    </vt:vector>
  </TitlesOfParts>
  <Company/>
  <LinksUpToDate>false</LinksUpToDate>
  <CharactersWithSpaces>43783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Simulator Module</dc:title>
  <dc:subject>SAROPS Version 2.1</dc:subject>
  <dc:creator>Thomas Kratzke</dc:creator>
  <cp:keywords/>
  <cp:lastModifiedBy>Thomas Kratzke</cp:lastModifiedBy>
  <cp:revision>426</cp:revision>
  <cp:lastPrinted>2017-03-20T14:34:00Z</cp:lastPrinted>
  <dcterms:created xsi:type="dcterms:W3CDTF">2017-03-14T10:39:00Z</dcterms:created>
  <dcterms:modified xsi:type="dcterms:W3CDTF">2017-05-24T13:52:00Z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